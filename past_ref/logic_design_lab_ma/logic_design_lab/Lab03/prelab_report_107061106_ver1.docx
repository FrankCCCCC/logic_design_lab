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E422" w14:textId="432339D6" w:rsidR="008D08CD" w:rsidRPr="006702DC" w:rsidRDefault="00364F7C" w:rsidP="008D08C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</w:t>
      </w:r>
      <w:r w:rsidR="008D08CD" w:rsidRPr="006702DC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>3</w:t>
      </w:r>
      <w:r w:rsidR="008D08CD" w:rsidRPr="006702DC">
        <w:rPr>
          <w:b/>
          <w:sz w:val="28"/>
          <w:szCs w:val="28"/>
        </w:rPr>
        <w:t>_1</w:t>
      </w:r>
    </w:p>
    <w:p w14:paraId="0C2562EB" w14:textId="77777777" w:rsidR="008D08CD" w:rsidRPr="006702DC" w:rsidRDefault="008D08CD" w:rsidP="008D08CD">
      <w:pPr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t>Design Specification</w:t>
      </w:r>
    </w:p>
    <w:p w14:paraId="11509A6E" w14:textId="72D94F39" w:rsidR="008D08CD" w:rsidRPr="006702DC" w:rsidRDefault="008D08CD" w:rsidP="008D08CD">
      <w:pPr>
        <w:numPr>
          <w:ilvl w:val="0"/>
          <w:numId w:val="17"/>
        </w:numPr>
        <w:rPr>
          <w:szCs w:val="24"/>
        </w:rPr>
      </w:pPr>
      <w:r w:rsidRPr="006702DC">
        <w:rPr>
          <w:szCs w:val="24"/>
        </w:rPr>
        <w:t xml:space="preserve">For a </w:t>
      </w:r>
      <w:r w:rsidR="009664B1">
        <w:rPr>
          <w:szCs w:val="24"/>
        </w:rPr>
        <w:t>counter</w:t>
      </w:r>
      <w:r w:rsidRPr="006702DC">
        <w:rPr>
          <w:szCs w:val="24"/>
        </w:rPr>
        <w:t xml:space="preserve">: </w:t>
      </w:r>
    </w:p>
    <w:p w14:paraId="5C412542" w14:textId="7FFD5C84" w:rsidR="008D08CD" w:rsidRPr="006702DC" w:rsidRDefault="008D08CD" w:rsidP="008D08CD">
      <w:pPr>
        <w:ind w:left="480"/>
      </w:pPr>
      <w:r w:rsidRPr="006702DC">
        <w:t xml:space="preserve">Input: </w:t>
      </w:r>
      <w:proofErr w:type="spellStart"/>
      <w:r w:rsidR="0066480F">
        <w:t>clk</w:t>
      </w:r>
      <w:proofErr w:type="spellEnd"/>
      <w:r w:rsidR="0066480F">
        <w:t xml:space="preserve">, </w:t>
      </w:r>
      <w:proofErr w:type="spellStart"/>
      <w:r w:rsidR="005C1312">
        <w:t>rst_n</w:t>
      </w:r>
      <w:proofErr w:type="spellEnd"/>
    </w:p>
    <w:p w14:paraId="4A3F30C3" w14:textId="7690164F" w:rsidR="008D08CD" w:rsidRPr="006702DC" w:rsidRDefault="008D08CD" w:rsidP="008D08CD">
      <w:pPr>
        <w:ind w:left="480"/>
      </w:pPr>
      <w:r w:rsidRPr="006702DC">
        <w:t xml:space="preserve">Output: </w:t>
      </w:r>
      <w:proofErr w:type="gramStart"/>
      <w:r w:rsidR="005C1312">
        <w:t>q[</w:t>
      </w:r>
      <w:proofErr w:type="gramEnd"/>
      <w:r w:rsidR="005C1312">
        <w:t>3:0]</w:t>
      </w:r>
    </w:p>
    <w:p w14:paraId="7D165D20" w14:textId="0F575328" w:rsidR="008D08CD" w:rsidRPr="006702DC" w:rsidRDefault="008D08CD" w:rsidP="008D08CD">
      <w:pPr>
        <w:numPr>
          <w:ilvl w:val="0"/>
          <w:numId w:val="17"/>
        </w:numPr>
      </w:pPr>
      <w:r w:rsidRPr="006702DC">
        <w:rPr>
          <w:szCs w:val="24"/>
        </w:rPr>
        <w:t>Draw the block diagram of the design.</w:t>
      </w:r>
    </w:p>
    <w:p w14:paraId="241DE49F" w14:textId="099A221E" w:rsidR="00733898" w:rsidRPr="006702DC" w:rsidRDefault="006754A4" w:rsidP="004A15E8">
      <w:pPr>
        <w:ind w:left="480"/>
        <w:jc w:val="center"/>
      </w:pPr>
      <w:r>
        <w:rPr>
          <w:noProof/>
        </w:rPr>
        <w:drawing>
          <wp:inline distT="0" distB="0" distL="0" distR="0" wp14:anchorId="6795BC5E" wp14:editId="41197B40">
            <wp:extent cx="3352800" cy="2076450"/>
            <wp:effectExtent l="0" t="0" r="0" b="0"/>
            <wp:docPr id="10" name="圖片 10" descr="https://scontent.fkhh1-2.fna.fbcdn.net/v/t1.15752-9/54356035_758828817827320_5283923240056520704_n.jpg?_nc_cat=107&amp;_nc_ht=scontent.fkhh1-2.fna&amp;oh=ee18e5f9d221d841573ccdf71df96325&amp;oe=5D230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khh1-2.fna.fbcdn.net/v/t1.15752-9/54356035_758828817827320_5283923240056520704_n.jpg?_nc_cat=107&amp;_nc_ht=scontent.fkhh1-2.fna&amp;oh=ee18e5f9d221d841573ccdf71df96325&amp;oe=5D230F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 b="50416"/>
                    <a:stretch/>
                  </pic:blipFill>
                  <pic:spPr bwMode="auto">
                    <a:xfrm>
                      <a:off x="0" y="0"/>
                      <a:ext cx="3352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F9307" w14:textId="10B4D820" w:rsidR="008D08CD" w:rsidRPr="006702DC" w:rsidRDefault="008D08CD" w:rsidP="008D08CD">
      <w:pPr>
        <w:jc w:val="center"/>
        <w:rPr>
          <w:b/>
          <w:sz w:val="28"/>
          <w:szCs w:val="28"/>
        </w:rPr>
      </w:pPr>
    </w:p>
    <w:p w14:paraId="2BF5DDD3" w14:textId="77777777" w:rsidR="008D08CD" w:rsidRPr="006702DC" w:rsidRDefault="008D08CD" w:rsidP="008D08CD">
      <w:pPr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t>Design Implementation</w:t>
      </w:r>
    </w:p>
    <w:p w14:paraId="1DEA2863" w14:textId="04D40E2F" w:rsidR="008D08CD" w:rsidRDefault="008D08CD" w:rsidP="008D08CD">
      <w:pPr>
        <w:pStyle w:val="af6"/>
        <w:numPr>
          <w:ilvl w:val="0"/>
          <w:numId w:val="19"/>
        </w:numPr>
        <w:ind w:leftChars="0"/>
      </w:pPr>
      <w:r w:rsidRPr="006702DC">
        <w:t xml:space="preserve">Truth table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6"/>
        <w:gridCol w:w="1045"/>
        <w:gridCol w:w="960"/>
        <w:gridCol w:w="960"/>
        <w:gridCol w:w="960"/>
        <w:gridCol w:w="960"/>
        <w:gridCol w:w="980"/>
        <w:gridCol w:w="980"/>
        <w:gridCol w:w="980"/>
        <w:gridCol w:w="980"/>
      </w:tblGrid>
      <w:tr w:rsidR="005C1312" w:rsidRPr="005C1312" w14:paraId="5AA71A61" w14:textId="77777777" w:rsidTr="005C1312">
        <w:trPr>
          <w:trHeight w:val="340"/>
        </w:trPr>
        <w:tc>
          <w:tcPr>
            <w:tcW w:w="1920" w:type="dxa"/>
            <w:gridSpan w:val="2"/>
            <w:noWrap/>
            <w:hideMark/>
          </w:tcPr>
          <w:p w14:paraId="31C0B531" w14:textId="77777777" w:rsidR="005C1312" w:rsidRPr="005C1312" w:rsidRDefault="005C1312" w:rsidP="005C1312">
            <w:pPr>
              <w:pStyle w:val="af6"/>
              <w:jc w:val="center"/>
            </w:pPr>
            <w:r w:rsidRPr="005C1312">
              <w:rPr>
                <w:rFonts w:hint="eastAsia"/>
              </w:rPr>
              <w:t>input</w:t>
            </w:r>
          </w:p>
        </w:tc>
        <w:tc>
          <w:tcPr>
            <w:tcW w:w="3840" w:type="dxa"/>
            <w:gridSpan w:val="4"/>
            <w:noWrap/>
            <w:hideMark/>
          </w:tcPr>
          <w:p w14:paraId="48F3E30E" w14:textId="77777777" w:rsidR="005C1312" w:rsidRPr="005C1312" w:rsidRDefault="005C1312" w:rsidP="005C1312">
            <w:pPr>
              <w:pStyle w:val="af6"/>
              <w:jc w:val="center"/>
              <w:rPr>
                <w:rFonts w:hint="eastAsia"/>
              </w:rPr>
            </w:pPr>
            <w:r w:rsidRPr="005C1312">
              <w:rPr>
                <w:rFonts w:hint="eastAsia"/>
              </w:rPr>
              <w:t>q</w:t>
            </w:r>
          </w:p>
        </w:tc>
        <w:tc>
          <w:tcPr>
            <w:tcW w:w="3840" w:type="dxa"/>
            <w:gridSpan w:val="4"/>
            <w:noWrap/>
            <w:hideMark/>
          </w:tcPr>
          <w:p w14:paraId="4F5A6A26" w14:textId="77777777" w:rsidR="005C1312" w:rsidRPr="005C1312" w:rsidRDefault="005C1312" w:rsidP="005C1312">
            <w:pPr>
              <w:pStyle w:val="af6"/>
              <w:jc w:val="center"/>
              <w:rPr>
                <w:rFonts w:hint="eastAsia"/>
              </w:rPr>
            </w:pPr>
            <w:r w:rsidRPr="005C1312">
              <w:rPr>
                <w:rFonts w:hint="eastAsia"/>
              </w:rPr>
              <w:t>output(</w:t>
            </w:r>
            <w:proofErr w:type="spellStart"/>
            <w:r w:rsidRPr="005C1312">
              <w:rPr>
                <w:rFonts w:hint="eastAsia"/>
              </w:rPr>
              <w:t>q_next</w:t>
            </w:r>
            <w:proofErr w:type="spellEnd"/>
            <w:r w:rsidRPr="005C1312">
              <w:rPr>
                <w:rFonts w:hint="eastAsia"/>
              </w:rPr>
              <w:t>)</w:t>
            </w:r>
          </w:p>
        </w:tc>
      </w:tr>
      <w:tr w:rsidR="005C1312" w:rsidRPr="005C1312" w14:paraId="790AFEDE" w14:textId="77777777" w:rsidTr="005C1312">
        <w:trPr>
          <w:trHeight w:val="350"/>
        </w:trPr>
        <w:tc>
          <w:tcPr>
            <w:tcW w:w="875" w:type="dxa"/>
            <w:noWrap/>
            <w:hideMark/>
          </w:tcPr>
          <w:p w14:paraId="57ABEEA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proofErr w:type="spellStart"/>
            <w:r w:rsidRPr="005C1312">
              <w:rPr>
                <w:rFonts w:hint="eastAsia"/>
              </w:rPr>
              <w:t>rst</w:t>
            </w:r>
            <w:proofErr w:type="spellEnd"/>
          </w:p>
        </w:tc>
        <w:tc>
          <w:tcPr>
            <w:tcW w:w="1045" w:type="dxa"/>
            <w:noWrap/>
            <w:hideMark/>
          </w:tcPr>
          <w:p w14:paraId="79EE65D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proofErr w:type="spellStart"/>
            <w:r w:rsidRPr="005C1312">
              <w:rPr>
                <w:rFonts w:hint="eastAsia"/>
              </w:rPr>
              <w:t>clk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C5AA4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3F22DA4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371CF09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6C46DB6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755BAC4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q'0</w:t>
            </w:r>
          </w:p>
        </w:tc>
        <w:tc>
          <w:tcPr>
            <w:tcW w:w="960" w:type="dxa"/>
            <w:noWrap/>
            <w:hideMark/>
          </w:tcPr>
          <w:p w14:paraId="58ECD99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q'1</w:t>
            </w:r>
          </w:p>
        </w:tc>
        <w:tc>
          <w:tcPr>
            <w:tcW w:w="960" w:type="dxa"/>
            <w:noWrap/>
            <w:hideMark/>
          </w:tcPr>
          <w:p w14:paraId="116344F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q'2</w:t>
            </w:r>
          </w:p>
        </w:tc>
        <w:tc>
          <w:tcPr>
            <w:tcW w:w="960" w:type="dxa"/>
            <w:noWrap/>
            <w:hideMark/>
          </w:tcPr>
          <w:p w14:paraId="2858FDB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q'3</w:t>
            </w:r>
          </w:p>
        </w:tc>
      </w:tr>
      <w:tr w:rsidR="005C1312" w:rsidRPr="005C1312" w14:paraId="2222C0A9" w14:textId="77777777" w:rsidTr="005C1312">
        <w:trPr>
          <w:trHeight w:val="350"/>
        </w:trPr>
        <w:tc>
          <w:tcPr>
            <w:tcW w:w="875" w:type="dxa"/>
            <w:noWrap/>
            <w:hideMark/>
          </w:tcPr>
          <w:p w14:paraId="35E0883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1045" w:type="dxa"/>
            <w:noWrap/>
            <w:hideMark/>
          </w:tcPr>
          <w:p w14:paraId="01D7036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0AA09D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6494AC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44C605C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BD7EB6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56E6E9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94614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65C2C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ED42A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61089824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2A45CB8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529D62A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DEFA2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30C28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A38CC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CC96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7016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ECD05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0154D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1E2D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587F1B5A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21C179D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166C020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958C1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D5E1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7FC0F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19D1E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496DB3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64CBA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E6D86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08F3D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5CC0E988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1F4937E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56F20AC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9381A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E1C0F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42FF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A058E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FE87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0606C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3FE40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1CB10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5E4B26CA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FCBEE0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7D778AC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133D5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639F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A3AC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FCD45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6B838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A164D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A6C96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883AF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1A81846E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041C066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422E49E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D6DEE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1A9D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4D953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23F5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4B6B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82303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81A95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4A613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6FE9A8B8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75C241E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38683CB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EE696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4DCF3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121E3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1DB2D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61EB7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42C5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770C0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16633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1373452C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71FA965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3565D52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B0164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52C5E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80212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84283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77A0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E24E2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DC99D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07848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5FD5D10D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4831699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2AABF5E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05A66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CD0D6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877E9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10F2E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424AC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3C62A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A0914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F151A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06750170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28C1BCB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2B71558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EBEE5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2383E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912C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1796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AADC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AA351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28B5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6965D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12364411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51C4E3B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09613FB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D5636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F54760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401F1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F592A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077CE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4EEC1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C480E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92077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1C7C3E47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46DE0B1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4F5CD6D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AB9DC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D0855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97BD8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F4EF85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973E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00203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DF9EE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E049C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0E7D4B95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56DE67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443001D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C3199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B9FEE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74316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98AAD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DED33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58FDE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107CF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74D4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0E75D968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77C9470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7FB7B93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48E6E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CF95E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B73C5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221F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E6E4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4885D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423A0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B81E7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1A270675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5A222F4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6C7C1E4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A2EDD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8C80E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3A896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B6A3B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B469A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45AC9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FA176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60DDB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1964D177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62F80D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476E4C6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763A9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B2F35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B2E693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87FCC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98AA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4813A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26233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20D3A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1FD2A1E4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4BC483C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4CFF6A2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99277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8B3E3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DEC34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F6926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5A31F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B6FF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4399D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71CD0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50D77220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E996B5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0EB7B55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457B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5FF8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78445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E2B24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DDD3C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12B43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9696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6DFED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7515F57C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7442098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24751B2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9E576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8B7D1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4A5BB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DEB4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426D9A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79C37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4CDC1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A41DB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2AE153CD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67792B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1444CD0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79544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A2715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22E9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22C5A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056D3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3C814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38122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1E279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7AD24C2C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21589CB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5F7FF52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EC1A7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BFACB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516A0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5E6DC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A7660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03085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63E8F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ED333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37C615F0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70C11E9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lastRenderedPageBreak/>
              <w:t>1</w:t>
            </w:r>
          </w:p>
        </w:tc>
        <w:tc>
          <w:tcPr>
            <w:tcW w:w="1045" w:type="dxa"/>
            <w:noWrap/>
            <w:hideMark/>
          </w:tcPr>
          <w:p w14:paraId="3BC00C6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A9B5F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B7CFE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AFA9B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0E680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B9EE9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03287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334E1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48B14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48E93113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4544588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6A05F42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759C8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0368C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D82DF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67D8C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F4E28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A3156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7911B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AA937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66C93946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350C79C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3AA7780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507C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F91A1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6ABD4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ECD76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0FD57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7C402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B59B1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0B9E6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10D56F79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50A71A6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35ADCC4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834D6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C974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8416C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6A623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46282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80248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065B9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FF54E9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6AD72D46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7221C4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22A450F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C23CB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A0FCE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13B08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6890F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8F71F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12BBD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BDBF3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5C6D3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400C8029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5BF0C32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3E7B783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0005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DAF1E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04B3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284A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38B8D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16E6D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A2B9C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BE8BF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119CC86F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3A9D814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47757F9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ABEAC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5A3C2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C304BC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9952E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0D262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7D8AA5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3CCC0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6C44E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21886EBF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46C214B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1EA20B9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2BE6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6E36A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336CF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E8712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4A108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68F4C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2E85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18CD4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780E4E58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0A0D473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3A71DAC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E3D1CD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F46B7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CB3401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96F5A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B326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AA7E3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B94FD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398E2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78CC7573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57E0755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590154E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230FC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20909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58E30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095C8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2F859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25479F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39A76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D90CCA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  <w:tr w:rsidR="005C1312" w:rsidRPr="005C1312" w14:paraId="735364B5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56C2B55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06B3882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79EBF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05E79B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70152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E96C4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C1FE9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90FCF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C4683D2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3C108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</w:tr>
      <w:tr w:rsidR="005C1312" w:rsidRPr="005C1312" w14:paraId="75E4C926" w14:textId="77777777" w:rsidTr="005C1312">
        <w:trPr>
          <w:trHeight w:val="340"/>
        </w:trPr>
        <w:tc>
          <w:tcPr>
            <w:tcW w:w="875" w:type="dxa"/>
            <w:noWrap/>
            <w:hideMark/>
          </w:tcPr>
          <w:p w14:paraId="614B6724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24C0C5CB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70BDF0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3354B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45B09E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9589D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D510D6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F3A987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BB6AF8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039E83" w14:textId="77777777" w:rsidR="005C1312" w:rsidRPr="005C1312" w:rsidRDefault="005C1312" w:rsidP="005C1312">
            <w:pPr>
              <w:pStyle w:val="af6"/>
              <w:rPr>
                <w:rFonts w:hint="eastAsia"/>
              </w:rPr>
            </w:pPr>
            <w:r w:rsidRPr="005C1312">
              <w:rPr>
                <w:rFonts w:hint="eastAsia"/>
              </w:rPr>
              <w:t>1</w:t>
            </w:r>
          </w:p>
        </w:tc>
      </w:tr>
    </w:tbl>
    <w:p w14:paraId="5630CA49" w14:textId="77777777" w:rsidR="005C1312" w:rsidRPr="006702DC" w:rsidRDefault="005C1312" w:rsidP="005C1312">
      <w:pPr>
        <w:pStyle w:val="af6"/>
        <w:ind w:leftChars="0"/>
        <w:rPr>
          <w:rFonts w:hint="eastAsia"/>
        </w:rPr>
      </w:pPr>
    </w:p>
    <w:p w14:paraId="54FDDB2F" w14:textId="588CF1D0" w:rsidR="008D08CD" w:rsidRDefault="008D08CD" w:rsidP="008D08CD">
      <w:pPr>
        <w:pStyle w:val="af6"/>
        <w:numPr>
          <w:ilvl w:val="0"/>
          <w:numId w:val="19"/>
        </w:numPr>
        <w:ind w:leftChars="0"/>
      </w:pPr>
      <w:r w:rsidRPr="006702DC">
        <w:t xml:space="preserve">Logic </w:t>
      </w:r>
    </w:p>
    <w:p w14:paraId="038FC44C" w14:textId="4858876D" w:rsidR="005C1312" w:rsidRDefault="005C1312" w:rsidP="005C1312">
      <w:pPr>
        <w:pStyle w:val="af6"/>
        <w:ind w:leftChars="0"/>
      </w:pPr>
      <w:r>
        <w:t xml:space="preserve">Set </w:t>
      </w:r>
      <w:proofErr w:type="spellStart"/>
      <w:r w:rsidR="00752B92">
        <w:t>q</w:t>
      </w:r>
      <w:r w:rsidR="00752B92">
        <w:rPr>
          <w:rFonts w:hint="eastAsia"/>
        </w:rPr>
        <w:t>_</w:t>
      </w:r>
      <w:r w:rsidR="00752B92">
        <w:t>tmp</w:t>
      </w:r>
      <w:proofErr w:type="spellEnd"/>
      <w:r w:rsidR="00752B92">
        <w:t xml:space="preserve"> = q + 1</w:t>
      </w:r>
    </w:p>
    <w:p w14:paraId="7E3E5F4E" w14:textId="21BD2F87" w:rsidR="00752B92" w:rsidRDefault="00752B92" w:rsidP="005C1312">
      <w:pPr>
        <w:pStyle w:val="af6"/>
        <w:ind w:leftChars="0"/>
      </w:pPr>
      <w:r>
        <w:rPr>
          <w:rFonts w:hint="eastAsia"/>
        </w:rPr>
        <w:t>I</w:t>
      </w:r>
      <w:r>
        <w:t xml:space="preserve">f </w:t>
      </w:r>
      <w:proofErr w:type="spellStart"/>
      <w:r>
        <w:t>rst_n</w:t>
      </w:r>
      <w:proofErr w:type="spellEnd"/>
      <w:r>
        <w:t xml:space="preserve"> = </w:t>
      </w:r>
      <w:r w:rsidR="00737F0C">
        <w:t>1</w:t>
      </w:r>
      <w:r w:rsidR="00737F0C">
        <w:t xml:space="preserve">, </w:t>
      </w:r>
      <w:proofErr w:type="spellStart"/>
      <w:r w:rsidR="00737F0C">
        <w:t>clk</w:t>
      </w:r>
      <w:proofErr w:type="spellEnd"/>
      <w:r w:rsidR="00737F0C">
        <w:t xml:space="preserve"> = </w:t>
      </w:r>
      <w:r w:rsidR="00737F0C">
        <w:t>0</w:t>
      </w:r>
      <w:r>
        <w:t xml:space="preserve">, </w:t>
      </w:r>
      <w:proofErr w:type="spellStart"/>
      <w:r>
        <w:t>q_next</w:t>
      </w:r>
      <w:proofErr w:type="spellEnd"/>
      <w:r>
        <w:t xml:space="preserve"> </w:t>
      </w:r>
      <w:r>
        <w:rPr>
          <w:rFonts w:hint="eastAsia"/>
        </w:rPr>
        <w:t>&lt;</w:t>
      </w:r>
      <w:r>
        <w:t>= q</w:t>
      </w:r>
    </w:p>
    <w:p w14:paraId="675CE05B" w14:textId="71D50689" w:rsidR="00752B92" w:rsidRDefault="00752B92" w:rsidP="005C1312">
      <w:pPr>
        <w:pStyle w:val="af6"/>
        <w:ind w:leftChars="0"/>
      </w:pPr>
      <w:r>
        <w:t xml:space="preserve">Else if </w:t>
      </w:r>
      <w:proofErr w:type="spellStart"/>
      <w:r>
        <w:t>rst_n</w:t>
      </w:r>
      <w:proofErr w:type="spellEnd"/>
      <w:r>
        <w:t xml:space="preserve"> = 1, </w:t>
      </w:r>
      <w:proofErr w:type="spellStart"/>
      <w:r>
        <w:t>clk</w:t>
      </w:r>
      <w:proofErr w:type="spellEnd"/>
      <w:r>
        <w:t xml:space="preserve"> = 1, q </w:t>
      </w:r>
      <w:r>
        <w:rPr>
          <w:rFonts w:hint="eastAsia"/>
        </w:rPr>
        <w:t>&lt;</w:t>
      </w:r>
      <w:r>
        <w:t xml:space="preserve">= </w:t>
      </w:r>
      <w:proofErr w:type="spellStart"/>
      <w:r>
        <w:t>q</w:t>
      </w:r>
      <w:r>
        <w:rPr>
          <w:rFonts w:hint="eastAsia"/>
        </w:rPr>
        <w:t>_</w:t>
      </w:r>
      <w:r>
        <w:t>tmp</w:t>
      </w:r>
      <w:proofErr w:type="spellEnd"/>
    </w:p>
    <w:p w14:paraId="1468B454" w14:textId="092CA5DB" w:rsidR="00737F0C" w:rsidRPr="006702DC" w:rsidRDefault="00737F0C" w:rsidP="005C1312">
      <w:pPr>
        <w:pStyle w:val="af6"/>
        <w:ind w:leftChars="0"/>
        <w:rPr>
          <w:rFonts w:hint="eastAsia"/>
        </w:rPr>
      </w:pPr>
      <w:r>
        <w:t xml:space="preserve">Else if </w:t>
      </w:r>
      <w:proofErr w:type="spellStart"/>
      <w:r>
        <w:t>rst_n</w:t>
      </w:r>
      <w:proofErr w:type="spellEnd"/>
      <w:r>
        <w:t xml:space="preserve"> = 0, q = 0</w:t>
      </w:r>
    </w:p>
    <w:p w14:paraId="17835D44" w14:textId="7604689B" w:rsidR="00567CA6" w:rsidRPr="006702DC" w:rsidRDefault="004C67E9" w:rsidP="00567CA6">
      <w:pPr>
        <w:pStyle w:val="af6"/>
        <w:numPr>
          <w:ilvl w:val="0"/>
          <w:numId w:val="26"/>
        </w:numPr>
        <w:ind w:leftChars="0"/>
      </w:pPr>
      <w:r w:rsidRPr="006702DC">
        <w:t>Simulation</w:t>
      </w:r>
    </w:p>
    <w:p w14:paraId="222DF733" w14:textId="29D06229" w:rsidR="004C67E9" w:rsidRPr="006702DC" w:rsidRDefault="00752B92" w:rsidP="004C67E9">
      <w:pPr>
        <w:pStyle w:val="af6"/>
        <w:ind w:leftChars="0"/>
      </w:pPr>
      <w:r>
        <w:rPr>
          <w:noProof/>
        </w:rPr>
        <w:drawing>
          <wp:inline distT="0" distB="0" distL="0" distR="0" wp14:anchorId="3A52894D" wp14:editId="0B6A1C1D">
            <wp:extent cx="6242050" cy="8953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" t="7973" r="1236" b="67045"/>
                    <a:stretch/>
                  </pic:blipFill>
                  <pic:spPr bwMode="auto">
                    <a:xfrm>
                      <a:off x="0" y="0"/>
                      <a:ext cx="62420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F5833" w14:textId="77777777" w:rsidR="00752B92" w:rsidRDefault="004C67E9">
      <w:pPr>
        <w:widowControl/>
        <w:rPr>
          <w:noProof/>
        </w:rPr>
      </w:pPr>
      <w:r w:rsidRPr="006702DC">
        <w:br w:type="page"/>
      </w:r>
    </w:p>
    <w:p w14:paraId="7B339713" w14:textId="3C7E2FB2" w:rsidR="00752B92" w:rsidRPr="00752B92" w:rsidRDefault="00752B92" w:rsidP="00DB446D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</w:t>
      </w:r>
      <w:r w:rsidRPr="006702DC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>3</w:t>
      </w:r>
      <w:r w:rsidRPr="006702DC">
        <w:rPr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2</w:t>
      </w:r>
    </w:p>
    <w:p w14:paraId="1C0F2D88" w14:textId="00B0016E" w:rsidR="00DB446D" w:rsidRPr="006702DC" w:rsidRDefault="0070410A" w:rsidP="00DB446D">
      <w:pPr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t>Design Specification</w:t>
      </w:r>
    </w:p>
    <w:p w14:paraId="26CB307B" w14:textId="4DD171E3" w:rsidR="00455DAD" w:rsidRPr="006702DC" w:rsidRDefault="00455DAD" w:rsidP="004C67E9">
      <w:pPr>
        <w:pStyle w:val="af6"/>
        <w:numPr>
          <w:ilvl w:val="0"/>
          <w:numId w:val="26"/>
        </w:numPr>
        <w:ind w:leftChars="0"/>
      </w:pPr>
      <w:r w:rsidRPr="006702DC">
        <w:t xml:space="preserve">For </w:t>
      </w:r>
      <w:proofErr w:type="gramStart"/>
      <w:r w:rsidRPr="006702DC">
        <w:t>a</w:t>
      </w:r>
      <w:proofErr w:type="gramEnd"/>
      <w:r w:rsidRPr="006702DC">
        <w:t xml:space="preserve"> </w:t>
      </w:r>
      <w:r w:rsidR="00752B92">
        <w:rPr>
          <w:rFonts w:hint="eastAsia"/>
        </w:rPr>
        <w:t>8</w:t>
      </w:r>
      <w:r w:rsidRPr="006702DC">
        <w:t xml:space="preserve">-bit </w:t>
      </w:r>
      <w:r w:rsidR="00752B92">
        <w:rPr>
          <w:rFonts w:hint="eastAsia"/>
        </w:rPr>
        <w:t>r</w:t>
      </w:r>
      <w:r w:rsidR="00752B92">
        <w:t>ing counter</w:t>
      </w:r>
      <w:r w:rsidRPr="006702DC">
        <w:t xml:space="preserve">: </w:t>
      </w:r>
    </w:p>
    <w:p w14:paraId="68B24EAA" w14:textId="0EF0E41D" w:rsidR="00455DAD" w:rsidRPr="006702DC" w:rsidRDefault="00455DAD" w:rsidP="00455DAD">
      <w:pPr>
        <w:ind w:left="480"/>
      </w:pPr>
      <w:r w:rsidRPr="006702DC">
        <w:t>Input</w:t>
      </w:r>
      <w:r w:rsidR="00F5629C" w:rsidRPr="006702DC">
        <w:t xml:space="preserve">: </w:t>
      </w:r>
      <w:proofErr w:type="spellStart"/>
      <w:r w:rsidR="00752B92">
        <w:t>clk</w:t>
      </w:r>
      <w:proofErr w:type="spellEnd"/>
      <w:r w:rsidR="00752B92">
        <w:t xml:space="preserve">, </w:t>
      </w:r>
      <w:proofErr w:type="spellStart"/>
      <w:r w:rsidR="00752B92">
        <w:t>rst</w:t>
      </w:r>
      <w:r w:rsidR="00752B92">
        <w:rPr>
          <w:rFonts w:hint="eastAsia"/>
        </w:rPr>
        <w:t>_</w:t>
      </w:r>
      <w:r w:rsidR="00752B92">
        <w:t>n</w:t>
      </w:r>
      <w:proofErr w:type="spellEnd"/>
      <w:r w:rsidR="00F5629C" w:rsidRPr="006702DC">
        <w:t>.</w:t>
      </w:r>
    </w:p>
    <w:p w14:paraId="53EFBB9A" w14:textId="537E8801" w:rsidR="00455DAD" w:rsidRPr="006702DC" w:rsidRDefault="00455DAD" w:rsidP="00455DAD">
      <w:pPr>
        <w:ind w:left="480"/>
      </w:pPr>
      <w:r w:rsidRPr="006702DC">
        <w:t>Output</w:t>
      </w:r>
      <w:r w:rsidR="00EE0539" w:rsidRPr="006702DC">
        <w:t xml:space="preserve">: </w:t>
      </w:r>
      <w:proofErr w:type="gramStart"/>
      <w:r w:rsidR="00752B92">
        <w:t>t</w:t>
      </w:r>
      <w:r w:rsidR="00F5629C" w:rsidRPr="006702DC">
        <w:t>[</w:t>
      </w:r>
      <w:proofErr w:type="gramEnd"/>
      <w:r w:rsidR="00F5629C" w:rsidRPr="006702DC">
        <w:t>3:0]</w:t>
      </w:r>
      <w:r w:rsidR="00D16585" w:rsidRPr="006702DC">
        <w:t>.</w:t>
      </w:r>
    </w:p>
    <w:p w14:paraId="6FF69CED" w14:textId="044EDFC0" w:rsidR="00DB446D" w:rsidRPr="006702DC" w:rsidRDefault="0070410A" w:rsidP="00DB446D">
      <w:pPr>
        <w:numPr>
          <w:ilvl w:val="0"/>
          <w:numId w:val="17"/>
        </w:numPr>
      </w:pPr>
      <w:r w:rsidRPr="006702DC">
        <w:rPr>
          <w:szCs w:val="24"/>
        </w:rPr>
        <w:t>Draw the block diagram of the design.</w:t>
      </w:r>
    </w:p>
    <w:p w14:paraId="7E7A8A1D" w14:textId="77777777" w:rsidR="006754A4" w:rsidRDefault="006754A4" w:rsidP="006754A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DAC975" wp14:editId="77EF102E">
            <wp:extent cx="1020763" cy="3681412"/>
            <wp:effectExtent l="3175" t="0" r="0" b="0"/>
            <wp:docPr id="9" name="圖片 9" descr="https://scontent.fkhh1-2.fna.fbcdn.net/v/t1.15752-9/53357841_728174880917318_7448103586304622592_n.jpg?_nc_cat=111&amp;_nc_ht=scontent.fkhh1-2.fna&amp;oh=e77f45fa80bae1a8ca0ae7ace6272419&amp;oe=5D271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hh1-2.fna.fbcdn.net/v/t1.15752-9/53357841_728174880917318_7448103586304622592_n.jpg?_nc_cat=111&amp;_nc_ht=scontent.fkhh1-2.fna&amp;oh=e77f45fa80bae1a8ca0ae7ace6272419&amp;oe=5D2711D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5" t="4201" r="30350" b="15279"/>
                    <a:stretch/>
                  </pic:blipFill>
                  <pic:spPr bwMode="auto">
                    <a:xfrm rot="16200000">
                      <a:off x="0" y="0"/>
                      <a:ext cx="1020763" cy="36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294CB2F8" w:rsidR="00DB446D" w:rsidRPr="006702DC" w:rsidRDefault="0070410A" w:rsidP="00DB446D">
      <w:pPr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t>Design Implementation</w:t>
      </w:r>
    </w:p>
    <w:p w14:paraId="1686A1D0" w14:textId="2162956B" w:rsidR="004C67E9" w:rsidRDefault="004C67E9" w:rsidP="008D08CD">
      <w:pPr>
        <w:pStyle w:val="af6"/>
        <w:numPr>
          <w:ilvl w:val="0"/>
          <w:numId w:val="19"/>
        </w:numPr>
        <w:ind w:leftChars="0"/>
      </w:pPr>
      <w:r w:rsidRPr="006702DC">
        <w:t>Truth table</w:t>
      </w:r>
    </w:p>
    <w:tbl>
      <w:tblPr>
        <w:tblW w:w="6240" w:type="dxa"/>
        <w:tblInd w:w="4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380"/>
        <w:gridCol w:w="320"/>
        <w:gridCol w:w="320"/>
        <w:gridCol w:w="320"/>
        <w:gridCol w:w="320"/>
        <w:gridCol w:w="320"/>
        <w:gridCol w:w="320"/>
        <w:gridCol w:w="320"/>
        <w:gridCol w:w="32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30A66" w:rsidRPr="00530A66" w14:paraId="4C0C268F" w14:textId="77777777" w:rsidTr="00530A66">
        <w:trPr>
          <w:trHeight w:val="35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C254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/>
                <w:color w:val="000000"/>
                <w:kern w:val="0"/>
                <w:szCs w:val="24"/>
              </w:rPr>
            </w:pPr>
            <w:proofErr w:type="spellStart"/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67E3E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proofErr w:type="spellStart"/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rst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41DA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2AB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F5F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E66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050A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21A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04E3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D16BC8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A00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64F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4C24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CBB5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B54C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F695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8108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CDA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t'7</w:t>
            </w:r>
          </w:p>
        </w:tc>
      </w:tr>
      <w:tr w:rsidR="00530A66" w:rsidRPr="00530A66" w14:paraId="2A7F82C9" w14:textId="77777777" w:rsidTr="00530A66">
        <w:trPr>
          <w:trHeight w:val="35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10D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030098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7DB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CB2A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D84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393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BEC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B80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A9C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0C30E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064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E09C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7C1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6545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E13B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741E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7B04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134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</w:tr>
      <w:tr w:rsidR="00530A66" w:rsidRPr="00530A66" w14:paraId="5D3242B5" w14:textId="77777777" w:rsidTr="00530A66">
        <w:trPr>
          <w:trHeight w:val="34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1EA0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6A8D683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392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832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32AE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09F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160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DC3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1A5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A39A0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17D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ABBC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253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614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F63E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9D7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8CB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2D2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</w:tr>
      <w:tr w:rsidR="00530A66" w:rsidRPr="00530A66" w14:paraId="4EB717ED" w14:textId="77777777" w:rsidTr="00530A66">
        <w:trPr>
          <w:trHeight w:val="34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036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2D649A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4E3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B84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226A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F813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DA4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B213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6129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7B4F1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0BA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D72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847A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149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974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885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1E25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3A6C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</w:tr>
      <w:tr w:rsidR="00530A66" w:rsidRPr="00530A66" w14:paraId="5A893D19" w14:textId="77777777" w:rsidTr="00530A66">
        <w:trPr>
          <w:trHeight w:val="34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BF0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35766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7275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B8B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FF87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969E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E43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1FDE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48F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4BD45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EC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58BC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171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8B5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AAF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DDCE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042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F74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</w:tr>
      <w:tr w:rsidR="00530A66" w:rsidRPr="00530A66" w14:paraId="0A51D218" w14:textId="77777777" w:rsidTr="00530A66">
        <w:trPr>
          <w:trHeight w:val="34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C2AB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AE0B1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2E14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873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FE0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698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39D6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AAF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D3D3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F021AB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52B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4BA3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5EF2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1C45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4471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7C2F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B9BB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01ED" w14:textId="77777777" w:rsidR="00530A66" w:rsidRPr="00530A66" w:rsidRDefault="00530A66" w:rsidP="00530A66">
            <w:pPr>
              <w:widowControl/>
              <w:jc w:val="right"/>
              <w:rPr>
                <w:rFonts w:ascii="PMingLiU" w:hAnsi="PMingLiU" w:cs="PMingLiU" w:hint="eastAsia"/>
                <w:color w:val="000000"/>
                <w:kern w:val="0"/>
                <w:szCs w:val="24"/>
              </w:rPr>
            </w:pPr>
            <w:r w:rsidRPr="00530A66">
              <w:rPr>
                <w:rFonts w:ascii="PMingLiU" w:hAnsi="PMingLiU" w:cs="PMingLiU" w:hint="eastAsia"/>
                <w:color w:val="000000"/>
                <w:kern w:val="0"/>
                <w:szCs w:val="24"/>
              </w:rPr>
              <w:t>0</w:t>
            </w:r>
          </w:p>
        </w:tc>
      </w:tr>
    </w:tbl>
    <w:p w14:paraId="5E0AF758" w14:textId="77777777" w:rsidR="00752B92" w:rsidRPr="006702DC" w:rsidRDefault="00752B92" w:rsidP="00530A66">
      <w:pPr>
        <w:ind w:left="480"/>
        <w:rPr>
          <w:rFonts w:hint="eastAsia"/>
        </w:rPr>
      </w:pPr>
    </w:p>
    <w:p w14:paraId="448A6150" w14:textId="16E510E6" w:rsidR="008D08CD" w:rsidRDefault="008D08CD" w:rsidP="008D08CD">
      <w:pPr>
        <w:pStyle w:val="af6"/>
        <w:numPr>
          <w:ilvl w:val="0"/>
          <w:numId w:val="19"/>
        </w:numPr>
        <w:ind w:leftChars="0"/>
      </w:pPr>
      <w:r w:rsidRPr="006702DC">
        <w:t>Logic function</w:t>
      </w:r>
    </w:p>
    <w:p w14:paraId="3A3B96ED" w14:textId="77777777" w:rsidR="00737F0C" w:rsidRDefault="00752B92" w:rsidP="00737F0C">
      <w:pPr>
        <w:pStyle w:val="af6"/>
      </w:pPr>
      <w:r>
        <w:t xml:space="preserve">If </w:t>
      </w:r>
      <w:proofErr w:type="spellStart"/>
      <w:r w:rsidR="00505C0A">
        <w:t>rst_n</w:t>
      </w:r>
      <w:proofErr w:type="spellEnd"/>
      <w:r w:rsidR="00505C0A">
        <w:t xml:space="preserve"> = 1, </w:t>
      </w:r>
      <w:proofErr w:type="gramStart"/>
      <w:r w:rsidR="00737F0C">
        <w:t>t[</w:t>
      </w:r>
      <w:proofErr w:type="gramEnd"/>
      <w:r w:rsidR="00737F0C">
        <w:t>0] &lt;= t[1];</w:t>
      </w:r>
    </w:p>
    <w:p w14:paraId="1B19D5F2" w14:textId="19C91085" w:rsidR="00737F0C" w:rsidRDefault="00737F0C" w:rsidP="00737F0C">
      <w:pPr>
        <w:pStyle w:val="af6"/>
      </w:pPr>
      <w:r>
        <w:t xml:space="preserve">          </w:t>
      </w:r>
      <w:proofErr w:type="gramStart"/>
      <w:r>
        <w:t>t[</w:t>
      </w:r>
      <w:proofErr w:type="gramEnd"/>
      <w:r>
        <w:t>1] &lt;= t[2];</w:t>
      </w:r>
    </w:p>
    <w:p w14:paraId="49316235" w14:textId="7139C0A5" w:rsidR="00737F0C" w:rsidRDefault="00737F0C" w:rsidP="00737F0C">
      <w:pPr>
        <w:pStyle w:val="af6"/>
      </w:pPr>
      <w:r>
        <w:t xml:space="preserve">          </w:t>
      </w:r>
      <w:proofErr w:type="gramStart"/>
      <w:r>
        <w:t>t[</w:t>
      </w:r>
      <w:proofErr w:type="gramEnd"/>
      <w:r>
        <w:t>2] &lt;= t[3];</w:t>
      </w:r>
    </w:p>
    <w:p w14:paraId="06915510" w14:textId="1C8B86F6" w:rsidR="00737F0C" w:rsidRDefault="00737F0C" w:rsidP="00737F0C">
      <w:pPr>
        <w:pStyle w:val="af6"/>
      </w:pPr>
      <w:r>
        <w:t xml:space="preserve">    </w:t>
      </w:r>
      <w:r>
        <w:t xml:space="preserve">    </w:t>
      </w:r>
      <w:r>
        <w:t xml:space="preserve">  </w:t>
      </w:r>
      <w:proofErr w:type="gramStart"/>
      <w:r>
        <w:t>t[</w:t>
      </w:r>
      <w:proofErr w:type="gramEnd"/>
      <w:r>
        <w:t>3] &lt;= t[4];</w:t>
      </w:r>
    </w:p>
    <w:p w14:paraId="1078F712" w14:textId="17AC002C" w:rsidR="00737F0C" w:rsidRDefault="00737F0C" w:rsidP="00737F0C">
      <w:pPr>
        <w:pStyle w:val="af6"/>
      </w:pPr>
      <w:r>
        <w:t xml:space="preserve">    </w:t>
      </w:r>
      <w:r>
        <w:t xml:space="preserve">    </w:t>
      </w:r>
      <w:r>
        <w:t xml:space="preserve">  </w:t>
      </w:r>
      <w:proofErr w:type="gramStart"/>
      <w:r>
        <w:t>t[</w:t>
      </w:r>
      <w:proofErr w:type="gramEnd"/>
      <w:r>
        <w:t>4] &lt;= t[5];</w:t>
      </w:r>
    </w:p>
    <w:p w14:paraId="0BAB201F" w14:textId="186D9B31" w:rsidR="00737F0C" w:rsidRDefault="00737F0C" w:rsidP="00737F0C">
      <w:pPr>
        <w:pStyle w:val="af6"/>
      </w:pPr>
      <w:r>
        <w:t xml:space="preserve">     </w:t>
      </w:r>
      <w:r>
        <w:t xml:space="preserve"> </w:t>
      </w:r>
      <w:r>
        <w:t xml:space="preserve">    </w:t>
      </w:r>
      <w:proofErr w:type="gramStart"/>
      <w:r>
        <w:t>t[</w:t>
      </w:r>
      <w:proofErr w:type="gramEnd"/>
      <w:r>
        <w:t>5] &lt;= t[6];</w:t>
      </w:r>
    </w:p>
    <w:p w14:paraId="3EFBE9AD" w14:textId="2E059359" w:rsidR="00737F0C" w:rsidRDefault="00737F0C" w:rsidP="00737F0C">
      <w:pPr>
        <w:pStyle w:val="af6"/>
      </w:pPr>
      <w:r>
        <w:t xml:space="preserve">          </w:t>
      </w:r>
      <w:proofErr w:type="gramStart"/>
      <w:r>
        <w:t>t[</w:t>
      </w:r>
      <w:proofErr w:type="gramEnd"/>
      <w:r>
        <w:t>6] &lt;= t[7];</w:t>
      </w:r>
    </w:p>
    <w:p w14:paraId="3E46D7F5" w14:textId="41E0B8B4" w:rsidR="00752B92" w:rsidRDefault="00737F0C" w:rsidP="00737F0C">
      <w:pPr>
        <w:pStyle w:val="af6"/>
        <w:rPr>
          <w:rFonts w:hint="eastAsia"/>
        </w:rPr>
      </w:pPr>
      <w:r>
        <w:t xml:space="preserve">          </w:t>
      </w:r>
      <w:proofErr w:type="gramStart"/>
      <w:r>
        <w:t>t[</w:t>
      </w:r>
      <w:proofErr w:type="gramEnd"/>
      <w:r>
        <w:t>7] &lt;= t[0];</w:t>
      </w:r>
    </w:p>
    <w:p w14:paraId="6CC5F722" w14:textId="0F5C09BB" w:rsidR="00752B92" w:rsidRPr="006702DC" w:rsidRDefault="00737F0C" w:rsidP="00752B92">
      <w:pPr>
        <w:pStyle w:val="af6"/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f </w:t>
      </w:r>
      <w:proofErr w:type="spellStart"/>
      <w:r>
        <w:t>rst</w:t>
      </w:r>
      <w:r>
        <w:rPr>
          <w:rFonts w:hint="eastAsia"/>
        </w:rPr>
        <w:t>_n</w:t>
      </w:r>
      <w:proofErr w:type="spellEnd"/>
      <w:r>
        <w:t xml:space="preserve"> = 0, t = 01010101</w:t>
      </w:r>
    </w:p>
    <w:p w14:paraId="2367CFB8" w14:textId="22259C8A" w:rsidR="004C67E9" w:rsidRPr="006702DC" w:rsidRDefault="004C67E9" w:rsidP="008E4B84">
      <w:pPr>
        <w:pStyle w:val="af6"/>
        <w:numPr>
          <w:ilvl w:val="0"/>
          <w:numId w:val="27"/>
        </w:numPr>
        <w:ind w:leftChars="0"/>
      </w:pPr>
      <w:r w:rsidRPr="006702DC">
        <w:t>Simulation</w:t>
      </w:r>
    </w:p>
    <w:p w14:paraId="1EA29717" w14:textId="37CFA05B" w:rsidR="008E4B84" w:rsidRPr="006702DC" w:rsidRDefault="00737F0C" w:rsidP="008E4B84">
      <w:pPr>
        <w:ind w:leftChars="200" w:left="480"/>
        <w:rPr>
          <w:noProof/>
        </w:rPr>
      </w:pPr>
      <w:r>
        <w:rPr>
          <w:noProof/>
        </w:rPr>
        <w:drawing>
          <wp:inline distT="0" distB="0" distL="0" distR="0" wp14:anchorId="5A09E682" wp14:editId="6F15F11C">
            <wp:extent cx="5556250" cy="11176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8" t="8272" r="1950" b="57062"/>
                    <a:stretch/>
                  </pic:blipFill>
                  <pic:spPr bwMode="auto">
                    <a:xfrm>
                      <a:off x="0" y="0"/>
                      <a:ext cx="555625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31BC" w14:textId="6F186B9B" w:rsidR="00666931" w:rsidRPr="006702DC" w:rsidRDefault="00666931" w:rsidP="008E4B84">
      <w:pPr>
        <w:ind w:leftChars="200" w:left="480"/>
        <w:rPr>
          <w:b/>
          <w:sz w:val="28"/>
          <w:szCs w:val="28"/>
        </w:rPr>
      </w:pPr>
    </w:p>
    <w:p w14:paraId="6B77EE51" w14:textId="77777777" w:rsidR="004825E9" w:rsidRPr="006702DC" w:rsidRDefault="004825E9">
      <w:pPr>
        <w:widowControl/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br w:type="page"/>
      </w:r>
    </w:p>
    <w:p w14:paraId="1DC0B037" w14:textId="5F18BBED" w:rsidR="00DB446D" w:rsidRDefault="008051E4" w:rsidP="00DB446D">
      <w:pPr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lastRenderedPageBreak/>
        <w:t>Discussion</w:t>
      </w:r>
    </w:p>
    <w:p w14:paraId="52EE5B19" w14:textId="2B93EABB" w:rsidR="009664B1" w:rsidRPr="00881FB2" w:rsidRDefault="00530A66" w:rsidP="00DB446D">
      <w:pPr>
        <w:rPr>
          <w:rFonts w:hint="eastAsia"/>
          <w:szCs w:val="24"/>
        </w:rPr>
      </w:pPr>
      <w:r>
        <w:rPr>
          <w:rFonts w:hint="eastAsia"/>
          <w:szCs w:val="24"/>
        </w:rPr>
        <w:t>須注意</w:t>
      </w:r>
      <w:r>
        <w:rPr>
          <w:szCs w:val="24"/>
        </w:rPr>
        <w:t>q</w:t>
      </w:r>
      <w:r>
        <w:rPr>
          <w:rFonts w:hint="eastAsia"/>
          <w:szCs w:val="24"/>
        </w:rPr>
        <w:t>跟</w:t>
      </w:r>
      <w:proofErr w:type="spellStart"/>
      <w:r>
        <w:rPr>
          <w:rFonts w:hint="eastAsia"/>
          <w:szCs w:val="24"/>
        </w:rPr>
        <w:t>q</w:t>
      </w:r>
      <w:r>
        <w:rPr>
          <w:szCs w:val="24"/>
        </w:rPr>
        <w:t>_next</w:t>
      </w:r>
      <w:proofErr w:type="spellEnd"/>
      <w:r>
        <w:rPr>
          <w:rFonts w:hint="eastAsia"/>
          <w:szCs w:val="24"/>
        </w:rPr>
        <w:t>的關聯</w:t>
      </w:r>
      <w:r w:rsidR="00881FB2">
        <w:rPr>
          <w:rFonts w:hint="eastAsia"/>
          <w:szCs w:val="24"/>
        </w:rPr>
        <w:t>，以及其切換條件，如</w:t>
      </w:r>
      <w:proofErr w:type="spellStart"/>
      <w:r w:rsidR="00881FB2">
        <w:rPr>
          <w:rFonts w:hint="eastAsia"/>
          <w:szCs w:val="24"/>
        </w:rPr>
        <w:t>clk</w:t>
      </w:r>
      <w:proofErr w:type="spellEnd"/>
      <w:r w:rsidR="00881FB2">
        <w:rPr>
          <w:rFonts w:hint="eastAsia"/>
          <w:szCs w:val="24"/>
        </w:rPr>
        <w:t>和</w:t>
      </w:r>
      <w:proofErr w:type="spellStart"/>
      <w:r w:rsidR="00881FB2">
        <w:rPr>
          <w:rFonts w:hint="eastAsia"/>
          <w:szCs w:val="24"/>
        </w:rPr>
        <w:t>rst_n</w:t>
      </w:r>
      <w:proofErr w:type="spellEnd"/>
      <w:r w:rsidR="00881FB2">
        <w:rPr>
          <w:rFonts w:hint="eastAsia"/>
          <w:szCs w:val="24"/>
        </w:rPr>
        <w:t>的設定會影響是否</w:t>
      </w:r>
      <w:r w:rsidR="00881FB2">
        <w:rPr>
          <w:rFonts w:hint="eastAsia"/>
          <w:szCs w:val="24"/>
        </w:rPr>
        <w:t>trigger</w:t>
      </w:r>
      <w:r w:rsidR="00881FB2">
        <w:rPr>
          <w:rFonts w:hint="eastAsia"/>
          <w:szCs w:val="24"/>
        </w:rPr>
        <w:t>。另須注意其為</w:t>
      </w:r>
      <w:proofErr w:type="spellStart"/>
      <w:r w:rsidR="00881FB2">
        <w:rPr>
          <w:rFonts w:hint="eastAsia"/>
          <w:szCs w:val="24"/>
        </w:rPr>
        <w:t>posedger</w:t>
      </w:r>
      <w:proofErr w:type="spellEnd"/>
      <w:r w:rsidR="00881FB2">
        <w:rPr>
          <w:rFonts w:hint="eastAsia"/>
          <w:szCs w:val="24"/>
        </w:rPr>
        <w:t>或</w:t>
      </w:r>
      <w:proofErr w:type="spellStart"/>
      <w:r w:rsidR="00881FB2">
        <w:rPr>
          <w:rFonts w:hint="eastAsia"/>
          <w:szCs w:val="24"/>
        </w:rPr>
        <w:t>n</w:t>
      </w:r>
      <w:r w:rsidR="00881FB2">
        <w:rPr>
          <w:szCs w:val="24"/>
        </w:rPr>
        <w:t>enedger</w:t>
      </w:r>
      <w:proofErr w:type="spellEnd"/>
      <w:r w:rsidR="00881FB2">
        <w:rPr>
          <w:rFonts w:hint="eastAsia"/>
          <w:szCs w:val="24"/>
        </w:rPr>
        <w:t>。</w:t>
      </w:r>
    </w:p>
    <w:p w14:paraId="5329ADE3" w14:textId="6A3BFCCA" w:rsidR="00623FBC" w:rsidRPr="006702DC" w:rsidRDefault="00623FBC" w:rsidP="00623FBC">
      <w:pPr>
        <w:rPr>
          <w:b/>
          <w:sz w:val="28"/>
          <w:szCs w:val="28"/>
        </w:rPr>
      </w:pPr>
      <w:r w:rsidRPr="006702DC">
        <w:rPr>
          <w:b/>
          <w:sz w:val="28"/>
          <w:szCs w:val="28"/>
        </w:rPr>
        <w:t>Conclusion</w:t>
      </w:r>
    </w:p>
    <w:p w14:paraId="12AEB385" w14:textId="21BA0838" w:rsidR="00623FBC" w:rsidRPr="006702DC" w:rsidRDefault="00881FB2" w:rsidP="00AB540C">
      <w:r>
        <w:rPr>
          <w:rFonts w:hint="eastAsia"/>
        </w:rPr>
        <w:t>這次的</w:t>
      </w:r>
      <w:r>
        <w:rPr>
          <w:rFonts w:hint="eastAsia"/>
        </w:rPr>
        <w:t>prelab</w:t>
      </w:r>
      <w:r>
        <w:rPr>
          <w:rFonts w:hint="eastAsia"/>
        </w:rPr>
        <w:t>內容多為上學期課程，主要的問題是對於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語法不夠熟悉，上課也只有帶過一點點，大多都須看講義才知道要怎麼打</w:t>
      </w:r>
      <w:r>
        <w:rPr>
          <w:rFonts w:hint="eastAsia"/>
        </w:rPr>
        <w:t>code</w:t>
      </w:r>
      <w:r>
        <w:rPr>
          <w:rFonts w:hint="eastAsia"/>
        </w:rPr>
        <w:t>。</w:t>
      </w:r>
      <w:bookmarkStart w:id="0" w:name="_GoBack"/>
      <w:bookmarkEnd w:id="0"/>
    </w:p>
    <w:sectPr w:rsidR="00623FBC" w:rsidRPr="006702DC" w:rsidSect="00DB446D">
      <w:headerReference w:type="default" r:id="rId11"/>
      <w:footerReference w:type="default" r:id="rId12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979C3" w14:textId="77777777" w:rsidR="00C70EBC" w:rsidRDefault="00C70EBC">
      <w:r>
        <w:separator/>
      </w:r>
    </w:p>
  </w:endnote>
  <w:endnote w:type="continuationSeparator" w:id="0">
    <w:p w14:paraId="23FE2319" w14:textId="77777777" w:rsidR="00C70EBC" w:rsidRDefault="00C7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5C1312" w:rsidRPr="000F6921" w:rsidRDefault="005C1312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28A95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C5E3A" w14:textId="77777777" w:rsidR="00C70EBC" w:rsidRDefault="00C70EBC">
      <w:r>
        <w:separator/>
      </w:r>
    </w:p>
  </w:footnote>
  <w:footnote w:type="continuationSeparator" w:id="0">
    <w:p w14:paraId="6EBD9096" w14:textId="77777777" w:rsidR="00C70EBC" w:rsidRDefault="00C70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5C1312" w:rsidRPr="000F6921" w:rsidRDefault="005C1312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4"/>
  </w:num>
  <w:num w:numId="5">
    <w:abstractNumId w:val="21"/>
  </w:num>
  <w:num w:numId="6">
    <w:abstractNumId w:val="9"/>
  </w:num>
  <w:num w:numId="7">
    <w:abstractNumId w:val="15"/>
  </w:num>
  <w:num w:numId="8">
    <w:abstractNumId w:val="19"/>
  </w:num>
  <w:num w:numId="9">
    <w:abstractNumId w:val="6"/>
  </w:num>
  <w:num w:numId="10">
    <w:abstractNumId w:val="3"/>
  </w:num>
  <w:num w:numId="11">
    <w:abstractNumId w:val="7"/>
  </w:num>
  <w:num w:numId="12">
    <w:abstractNumId w:val="26"/>
  </w:num>
  <w:num w:numId="13">
    <w:abstractNumId w:val="10"/>
  </w:num>
  <w:num w:numId="14">
    <w:abstractNumId w:val="2"/>
  </w:num>
  <w:num w:numId="15">
    <w:abstractNumId w:val="23"/>
  </w:num>
  <w:num w:numId="16">
    <w:abstractNumId w:val="25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"/>
  </w:num>
  <w:num w:numId="22">
    <w:abstractNumId w:val="0"/>
  </w:num>
  <w:num w:numId="23">
    <w:abstractNumId w:val="12"/>
  </w:num>
  <w:num w:numId="24">
    <w:abstractNumId w:val="14"/>
  </w:num>
  <w:num w:numId="25">
    <w:abstractNumId w:val="20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87104"/>
    <w:rsid w:val="000C71B4"/>
    <w:rsid w:val="002050D8"/>
    <w:rsid w:val="00205E11"/>
    <w:rsid w:val="002167E5"/>
    <w:rsid w:val="00254581"/>
    <w:rsid w:val="00284F8C"/>
    <w:rsid w:val="002B0519"/>
    <w:rsid w:val="003630B9"/>
    <w:rsid w:val="00364F7C"/>
    <w:rsid w:val="00370888"/>
    <w:rsid w:val="00455DAD"/>
    <w:rsid w:val="004749B6"/>
    <w:rsid w:val="004825E9"/>
    <w:rsid w:val="004A15E8"/>
    <w:rsid w:val="004C67E9"/>
    <w:rsid w:val="004E5838"/>
    <w:rsid w:val="00505C0A"/>
    <w:rsid w:val="0052291A"/>
    <w:rsid w:val="00530A66"/>
    <w:rsid w:val="00567CA6"/>
    <w:rsid w:val="005C1312"/>
    <w:rsid w:val="005F0E57"/>
    <w:rsid w:val="00623FBC"/>
    <w:rsid w:val="00642E48"/>
    <w:rsid w:val="0066480F"/>
    <w:rsid w:val="00666931"/>
    <w:rsid w:val="006702DC"/>
    <w:rsid w:val="006754A4"/>
    <w:rsid w:val="006C7EC1"/>
    <w:rsid w:val="006D0D1A"/>
    <w:rsid w:val="006F38D7"/>
    <w:rsid w:val="0070410A"/>
    <w:rsid w:val="00704E5A"/>
    <w:rsid w:val="00733898"/>
    <w:rsid w:val="00734EE2"/>
    <w:rsid w:val="00737F0C"/>
    <w:rsid w:val="00752B92"/>
    <w:rsid w:val="00775E5E"/>
    <w:rsid w:val="00796466"/>
    <w:rsid w:val="007B075F"/>
    <w:rsid w:val="007B577C"/>
    <w:rsid w:val="008051E4"/>
    <w:rsid w:val="0084305F"/>
    <w:rsid w:val="00881FB2"/>
    <w:rsid w:val="008C3E3D"/>
    <w:rsid w:val="008C76EE"/>
    <w:rsid w:val="008D08CD"/>
    <w:rsid w:val="008D1FED"/>
    <w:rsid w:val="008E4B84"/>
    <w:rsid w:val="00945A36"/>
    <w:rsid w:val="009664B1"/>
    <w:rsid w:val="00975B15"/>
    <w:rsid w:val="009E1217"/>
    <w:rsid w:val="009F5CFD"/>
    <w:rsid w:val="00A746F5"/>
    <w:rsid w:val="00AB540C"/>
    <w:rsid w:val="00AC2764"/>
    <w:rsid w:val="00AF0531"/>
    <w:rsid w:val="00B05CB6"/>
    <w:rsid w:val="00BA6E09"/>
    <w:rsid w:val="00BE3F34"/>
    <w:rsid w:val="00BF68CD"/>
    <w:rsid w:val="00C34484"/>
    <w:rsid w:val="00C363FF"/>
    <w:rsid w:val="00C70EBC"/>
    <w:rsid w:val="00C73983"/>
    <w:rsid w:val="00C76E99"/>
    <w:rsid w:val="00CC4C37"/>
    <w:rsid w:val="00CD25E5"/>
    <w:rsid w:val="00D14865"/>
    <w:rsid w:val="00D16585"/>
    <w:rsid w:val="00D66E99"/>
    <w:rsid w:val="00D83E17"/>
    <w:rsid w:val="00D85184"/>
    <w:rsid w:val="00DB2779"/>
    <w:rsid w:val="00DB446D"/>
    <w:rsid w:val="00E4395F"/>
    <w:rsid w:val="00E77174"/>
    <w:rsid w:val="00EB5B77"/>
    <w:rsid w:val="00EE0539"/>
    <w:rsid w:val="00F00854"/>
    <w:rsid w:val="00F251ED"/>
    <w:rsid w:val="00F5629C"/>
    <w:rsid w:val="00FA1897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8F2768D4-AD5D-4003-BD85-B96EA6CE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DFKai-SB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DFKai-SB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DFKai-SB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DFKai-SB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DFKai-SB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MingLiU" w:eastAsia="MingLiU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MingLiU" w:eastAsia="MingLiU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MingLiU" w:eastAsia="MingLiU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DFKai-SB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DFKai-SB" w:eastAsia="DFKai-SB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DFKai-SB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DFKai-SB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DFKai-SB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DFKai-SB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DFKai-SB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DFKai-SB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PMingLiU" w:eastAsia="DFKai-SB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DFKai-SB" w:eastAsia="DFKai-SB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DFKai-SB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DFKai-SB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DFKai-SB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</Template>
  <TotalTime>72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Hsi-Pin Ma</dc:creator>
  <cp:lastModifiedBy>禹平 馬</cp:lastModifiedBy>
  <cp:revision>8</cp:revision>
  <cp:lastPrinted>2007-02-24T05:31:00Z</cp:lastPrinted>
  <dcterms:created xsi:type="dcterms:W3CDTF">2019-03-09T17:45:00Z</dcterms:created>
  <dcterms:modified xsi:type="dcterms:W3CDTF">2019-03-10T04:20:00Z</dcterms:modified>
</cp:coreProperties>
</file>