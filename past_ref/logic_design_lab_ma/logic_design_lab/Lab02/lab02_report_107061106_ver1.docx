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60213F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</w:pPr>
      <w:r w:rsidRPr="0060213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FCF1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63F2067D" w:rsidR="008D08CD" w:rsidRPr="0060213F" w:rsidRDefault="008D08CD" w:rsidP="008D08CD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Lab</w:t>
      </w:r>
      <w:r w:rsidR="00C44152" w:rsidRPr="0060213F">
        <w:rPr>
          <w:b/>
          <w:sz w:val="28"/>
          <w:szCs w:val="28"/>
        </w:rPr>
        <w:t>2</w:t>
      </w:r>
      <w:r w:rsidRPr="0060213F">
        <w:rPr>
          <w:b/>
          <w:sz w:val="28"/>
          <w:szCs w:val="28"/>
        </w:rPr>
        <w:t>_1</w:t>
      </w:r>
    </w:p>
    <w:p w14:paraId="0C2562EB" w14:textId="77777777" w:rsidR="008D08CD" w:rsidRPr="0060213F" w:rsidRDefault="008D08CD" w:rsidP="008D08CD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Specification</w:t>
      </w:r>
    </w:p>
    <w:p w14:paraId="11509A6E" w14:textId="0BAEC96D" w:rsidR="008D08CD" w:rsidRPr="0060213F" w:rsidRDefault="008D08CD" w:rsidP="008D08CD">
      <w:pPr>
        <w:numPr>
          <w:ilvl w:val="0"/>
          <w:numId w:val="17"/>
        </w:numPr>
        <w:rPr>
          <w:szCs w:val="24"/>
        </w:rPr>
      </w:pPr>
      <w:r w:rsidRPr="0060213F">
        <w:rPr>
          <w:szCs w:val="24"/>
        </w:rPr>
        <w:t xml:space="preserve">For a full adder: </w:t>
      </w:r>
    </w:p>
    <w:p w14:paraId="5C412542" w14:textId="6FBB55C8" w:rsidR="008D08CD" w:rsidRPr="0060213F" w:rsidRDefault="008D08CD" w:rsidP="008D08CD">
      <w:pPr>
        <w:ind w:left="480"/>
      </w:pPr>
      <w:r w:rsidRPr="0060213F">
        <w:t xml:space="preserve">Input: a, b, </w:t>
      </w:r>
      <w:proofErr w:type="spellStart"/>
      <w:r w:rsidRPr="0060213F">
        <w:t>cin</w:t>
      </w:r>
      <w:proofErr w:type="spellEnd"/>
      <w:r w:rsidRPr="0060213F">
        <w:t>.</w:t>
      </w:r>
    </w:p>
    <w:p w14:paraId="4A3F30C3" w14:textId="00D6CABA" w:rsidR="008D08CD" w:rsidRPr="0060213F" w:rsidRDefault="008D08CD" w:rsidP="008D08CD">
      <w:pPr>
        <w:ind w:left="480"/>
      </w:pPr>
      <w:r w:rsidRPr="0060213F">
        <w:t xml:space="preserve">Output: s, </w:t>
      </w:r>
      <w:proofErr w:type="spellStart"/>
      <w:r w:rsidRPr="0060213F">
        <w:t>cout</w:t>
      </w:r>
      <w:proofErr w:type="spellEnd"/>
      <w:r w:rsidRPr="0060213F">
        <w:t>.</w:t>
      </w:r>
    </w:p>
    <w:p w14:paraId="7D165D20" w14:textId="0F575328" w:rsidR="008D08CD" w:rsidRPr="0060213F" w:rsidRDefault="008D08CD" w:rsidP="008D08CD">
      <w:pPr>
        <w:numPr>
          <w:ilvl w:val="0"/>
          <w:numId w:val="17"/>
        </w:numPr>
      </w:pPr>
      <w:r w:rsidRPr="0060213F">
        <w:rPr>
          <w:szCs w:val="24"/>
        </w:rPr>
        <w:t>Draw the block diagram of the design.</w:t>
      </w:r>
    </w:p>
    <w:p w14:paraId="241DE49F" w14:textId="77777777" w:rsidR="00733898" w:rsidRPr="0060213F" w:rsidRDefault="00733898" w:rsidP="00733898">
      <w:pPr>
        <w:ind w:left="480"/>
      </w:pPr>
    </w:p>
    <w:p w14:paraId="5DFF9307" w14:textId="5216A13C" w:rsidR="008D08CD" w:rsidRPr="0060213F" w:rsidRDefault="00733898" w:rsidP="008D08CD">
      <w:pPr>
        <w:jc w:val="center"/>
        <w:rPr>
          <w:b/>
          <w:sz w:val="28"/>
          <w:szCs w:val="28"/>
        </w:rPr>
      </w:pPr>
      <w:r w:rsidRPr="0060213F">
        <w:rPr>
          <w:b/>
          <w:noProof/>
          <w:sz w:val="28"/>
          <w:szCs w:val="28"/>
        </w:rPr>
        <w:drawing>
          <wp:inline distT="0" distB="0" distL="0" distR="0" wp14:anchorId="493451CA" wp14:editId="19A9F514">
            <wp:extent cx="4425950" cy="1504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DDD3" w14:textId="77777777" w:rsidR="008D08CD" w:rsidRPr="0060213F" w:rsidRDefault="008D08CD" w:rsidP="008D08CD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Implementation</w:t>
      </w:r>
    </w:p>
    <w:p w14:paraId="1DEA2863" w14:textId="6AAAB095" w:rsidR="008D08CD" w:rsidRPr="0060213F" w:rsidRDefault="008D08CD" w:rsidP="008D08CD">
      <w:pPr>
        <w:pStyle w:val="af6"/>
        <w:numPr>
          <w:ilvl w:val="0"/>
          <w:numId w:val="19"/>
        </w:numPr>
        <w:ind w:leftChars="0"/>
      </w:pPr>
      <w:r w:rsidRPr="0060213F">
        <w:t xml:space="preserve">Truth table </w:t>
      </w:r>
    </w:p>
    <w:tbl>
      <w:tblPr>
        <w:tblStyle w:val="af2"/>
        <w:tblW w:w="0" w:type="auto"/>
        <w:tblInd w:w="675" w:type="dxa"/>
        <w:tblLook w:val="04A0" w:firstRow="1" w:lastRow="0" w:firstColumn="1" w:lastColumn="0" w:noHBand="0" w:noVBand="1"/>
      </w:tblPr>
      <w:tblGrid>
        <w:gridCol w:w="960"/>
        <w:gridCol w:w="960"/>
        <w:gridCol w:w="1013"/>
        <w:gridCol w:w="960"/>
        <w:gridCol w:w="1157"/>
      </w:tblGrid>
      <w:tr w:rsidR="00733898" w:rsidRPr="0060213F" w14:paraId="058F934A" w14:textId="77777777" w:rsidTr="00733898">
        <w:trPr>
          <w:trHeight w:val="340"/>
        </w:trPr>
        <w:tc>
          <w:tcPr>
            <w:tcW w:w="960" w:type="dxa"/>
            <w:tcBorders>
              <w:bottom w:val="double" w:sz="4" w:space="0" w:color="auto"/>
            </w:tcBorders>
            <w:noWrap/>
            <w:hideMark/>
          </w:tcPr>
          <w:p w14:paraId="4C864361" w14:textId="77777777" w:rsidR="00733898" w:rsidRPr="0060213F" w:rsidRDefault="00733898" w:rsidP="00733898">
            <w:pPr>
              <w:pStyle w:val="af6"/>
            </w:pPr>
            <w:r w:rsidRPr="0060213F">
              <w:t>a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noWrap/>
            <w:hideMark/>
          </w:tcPr>
          <w:p w14:paraId="55D3CE3B" w14:textId="77777777" w:rsidR="00733898" w:rsidRPr="0060213F" w:rsidRDefault="00733898" w:rsidP="00733898">
            <w:pPr>
              <w:pStyle w:val="af6"/>
            </w:pPr>
            <w:r w:rsidRPr="0060213F">
              <w:t>b</w:t>
            </w:r>
          </w:p>
        </w:tc>
        <w:tc>
          <w:tcPr>
            <w:tcW w:w="1013" w:type="dxa"/>
            <w:tcBorders>
              <w:bottom w:val="double" w:sz="4" w:space="0" w:color="auto"/>
              <w:right w:val="double" w:sz="4" w:space="0" w:color="auto"/>
            </w:tcBorders>
            <w:noWrap/>
            <w:hideMark/>
          </w:tcPr>
          <w:p w14:paraId="399BA026" w14:textId="77777777" w:rsidR="00733898" w:rsidRPr="0060213F" w:rsidRDefault="00733898" w:rsidP="00733898">
            <w:pPr>
              <w:pStyle w:val="af6"/>
            </w:pPr>
            <w:proofErr w:type="spellStart"/>
            <w:r w:rsidRPr="0060213F">
              <w:t>cin</w:t>
            </w:r>
            <w:proofErr w:type="spellEnd"/>
          </w:p>
        </w:tc>
        <w:tc>
          <w:tcPr>
            <w:tcW w:w="960" w:type="dxa"/>
            <w:tcBorders>
              <w:left w:val="double" w:sz="4" w:space="0" w:color="auto"/>
              <w:bottom w:val="double" w:sz="4" w:space="0" w:color="auto"/>
            </w:tcBorders>
            <w:noWrap/>
            <w:hideMark/>
          </w:tcPr>
          <w:p w14:paraId="225BAF2B" w14:textId="77777777" w:rsidR="00733898" w:rsidRPr="0060213F" w:rsidRDefault="00733898" w:rsidP="00733898">
            <w:pPr>
              <w:pStyle w:val="af6"/>
            </w:pPr>
            <w:r w:rsidRPr="0060213F">
              <w:t>s</w:t>
            </w:r>
          </w:p>
        </w:tc>
        <w:tc>
          <w:tcPr>
            <w:tcW w:w="1157" w:type="dxa"/>
            <w:tcBorders>
              <w:bottom w:val="double" w:sz="4" w:space="0" w:color="auto"/>
            </w:tcBorders>
            <w:noWrap/>
            <w:hideMark/>
          </w:tcPr>
          <w:p w14:paraId="325BC489" w14:textId="77777777" w:rsidR="00733898" w:rsidRPr="0060213F" w:rsidRDefault="00733898" w:rsidP="00733898">
            <w:pPr>
              <w:pStyle w:val="af6"/>
            </w:pPr>
            <w:proofErr w:type="spellStart"/>
            <w:r w:rsidRPr="0060213F">
              <w:t>cout</w:t>
            </w:r>
            <w:proofErr w:type="spellEnd"/>
          </w:p>
        </w:tc>
      </w:tr>
      <w:tr w:rsidR="00733898" w:rsidRPr="0060213F" w14:paraId="0988C01A" w14:textId="77777777" w:rsidTr="00733898">
        <w:trPr>
          <w:trHeight w:val="340"/>
        </w:trPr>
        <w:tc>
          <w:tcPr>
            <w:tcW w:w="960" w:type="dxa"/>
            <w:tcBorders>
              <w:top w:val="double" w:sz="4" w:space="0" w:color="auto"/>
            </w:tcBorders>
            <w:noWrap/>
            <w:hideMark/>
          </w:tcPr>
          <w:p w14:paraId="7012375A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tcBorders>
              <w:top w:val="double" w:sz="4" w:space="0" w:color="auto"/>
            </w:tcBorders>
            <w:noWrap/>
            <w:hideMark/>
          </w:tcPr>
          <w:p w14:paraId="05E25DC0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013" w:type="dxa"/>
            <w:tcBorders>
              <w:top w:val="double" w:sz="4" w:space="0" w:color="auto"/>
              <w:right w:val="double" w:sz="4" w:space="0" w:color="auto"/>
            </w:tcBorders>
            <w:noWrap/>
            <w:hideMark/>
          </w:tcPr>
          <w:p w14:paraId="58335183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tcBorders>
              <w:top w:val="double" w:sz="4" w:space="0" w:color="auto"/>
              <w:left w:val="double" w:sz="4" w:space="0" w:color="auto"/>
            </w:tcBorders>
            <w:noWrap/>
            <w:hideMark/>
          </w:tcPr>
          <w:p w14:paraId="43CAE25C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157" w:type="dxa"/>
            <w:tcBorders>
              <w:top w:val="double" w:sz="4" w:space="0" w:color="auto"/>
            </w:tcBorders>
            <w:noWrap/>
            <w:hideMark/>
          </w:tcPr>
          <w:p w14:paraId="595AC01B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</w:tr>
      <w:tr w:rsidR="00733898" w:rsidRPr="0060213F" w14:paraId="2F9D0BFB" w14:textId="77777777" w:rsidTr="00733898">
        <w:trPr>
          <w:trHeight w:val="340"/>
        </w:trPr>
        <w:tc>
          <w:tcPr>
            <w:tcW w:w="960" w:type="dxa"/>
            <w:noWrap/>
            <w:hideMark/>
          </w:tcPr>
          <w:p w14:paraId="5E3E5553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noWrap/>
            <w:hideMark/>
          </w:tcPr>
          <w:p w14:paraId="185C2D9E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013" w:type="dxa"/>
            <w:tcBorders>
              <w:right w:val="double" w:sz="4" w:space="0" w:color="auto"/>
            </w:tcBorders>
            <w:noWrap/>
            <w:hideMark/>
          </w:tcPr>
          <w:p w14:paraId="234EBF6C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noWrap/>
            <w:hideMark/>
          </w:tcPr>
          <w:p w14:paraId="1F124E7B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157" w:type="dxa"/>
            <w:noWrap/>
            <w:hideMark/>
          </w:tcPr>
          <w:p w14:paraId="1C5979A9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</w:tr>
      <w:tr w:rsidR="00733898" w:rsidRPr="0060213F" w14:paraId="4DCCFE72" w14:textId="77777777" w:rsidTr="00733898">
        <w:trPr>
          <w:trHeight w:val="340"/>
        </w:trPr>
        <w:tc>
          <w:tcPr>
            <w:tcW w:w="960" w:type="dxa"/>
            <w:noWrap/>
            <w:hideMark/>
          </w:tcPr>
          <w:p w14:paraId="36E16FE1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noWrap/>
            <w:hideMark/>
          </w:tcPr>
          <w:p w14:paraId="018DE076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013" w:type="dxa"/>
            <w:tcBorders>
              <w:right w:val="double" w:sz="4" w:space="0" w:color="auto"/>
            </w:tcBorders>
            <w:noWrap/>
            <w:hideMark/>
          </w:tcPr>
          <w:p w14:paraId="3AE8BA8D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noWrap/>
            <w:hideMark/>
          </w:tcPr>
          <w:p w14:paraId="0D498918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157" w:type="dxa"/>
            <w:noWrap/>
            <w:hideMark/>
          </w:tcPr>
          <w:p w14:paraId="591D22CD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</w:tr>
      <w:tr w:rsidR="00733898" w:rsidRPr="0060213F" w14:paraId="2404C170" w14:textId="77777777" w:rsidTr="00733898">
        <w:trPr>
          <w:trHeight w:val="340"/>
        </w:trPr>
        <w:tc>
          <w:tcPr>
            <w:tcW w:w="960" w:type="dxa"/>
            <w:noWrap/>
            <w:hideMark/>
          </w:tcPr>
          <w:p w14:paraId="4C4A2B70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noWrap/>
            <w:hideMark/>
          </w:tcPr>
          <w:p w14:paraId="5471413A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013" w:type="dxa"/>
            <w:tcBorders>
              <w:right w:val="double" w:sz="4" w:space="0" w:color="auto"/>
            </w:tcBorders>
            <w:noWrap/>
            <w:hideMark/>
          </w:tcPr>
          <w:p w14:paraId="17E02A3C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noWrap/>
            <w:hideMark/>
          </w:tcPr>
          <w:p w14:paraId="0DC10350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157" w:type="dxa"/>
            <w:noWrap/>
            <w:hideMark/>
          </w:tcPr>
          <w:p w14:paraId="40A8BA6D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</w:tr>
      <w:tr w:rsidR="00733898" w:rsidRPr="0060213F" w14:paraId="4CA7CC0E" w14:textId="77777777" w:rsidTr="00733898">
        <w:trPr>
          <w:trHeight w:val="340"/>
        </w:trPr>
        <w:tc>
          <w:tcPr>
            <w:tcW w:w="960" w:type="dxa"/>
            <w:noWrap/>
            <w:hideMark/>
          </w:tcPr>
          <w:p w14:paraId="657DB75B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noWrap/>
            <w:hideMark/>
          </w:tcPr>
          <w:p w14:paraId="22F01DD0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013" w:type="dxa"/>
            <w:tcBorders>
              <w:right w:val="double" w:sz="4" w:space="0" w:color="auto"/>
            </w:tcBorders>
            <w:noWrap/>
            <w:hideMark/>
          </w:tcPr>
          <w:p w14:paraId="70B482C9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noWrap/>
            <w:hideMark/>
          </w:tcPr>
          <w:p w14:paraId="580A4B22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157" w:type="dxa"/>
            <w:noWrap/>
            <w:hideMark/>
          </w:tcPr>
          <w:p w14:paraId="1DF149C5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</w:tr>
      <w:tr w:rsidR="00733898" w:rsidRPr="0060213F" w14:paraId="48C62DF7" w14:textId="77777777" w:rsidTr="00733898">
        <w:trPr>
          <w:trHeight w:val="340"/>
        </w:trPr>
        <w:tc>
          <w:tcPr>
            <w:tcW w:w="960" w:type="dxa"/>
            <w:noWrap/>
            <w:hideMark/>
          </w:tcPr>
          <w:p w14:paraId="5C4C057C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noWrap/>
            <w:hideMark/>
          </w:tcPr>
          <w:p w14:paraId="6B7B3C10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013" w:type="dxa"/>
            <w:tcBorders>
              <w:right w:val="double" w:sz="4" w:space="0" w:color="auto"/>
            </w:tcBorders>
            <w:noWrap/>
            <w:hideMark/>
          </w:tcPr>
          <w:p w14:paraId="71BC1FBB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noWrap/>
            <w:hideMark/>
          </w:tcPr>
          <w:p w14:paraId="591A34C1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157" w:type="dxa"/>
            <w:noWrap/>
            <w:hideMark/>
          </w:tcPr>
          <w:p w14:paraId="5D66B8A3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</w:tr>
      <w:tr w:rsidR="00733898" w:rsidRPr="0060213F" w14:paraId="37CECF5A" w14:textId="77777777" w:rsidTr="00733898">
        <w:trPr>
          <w:trHeight w:val="340"/>
        </w:trPr>
        <w:tc>
          <w:tcPr>
            <w:tcW w:w="960" w:type="dxa"/>
            <w:noWrap/>
            <w:hideMark/>
          </w:tcPr>
          <w:p w14:paraId="75DE3405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noWrap/>
            <w:hideMark/>
          </w:tcPr>
          <w:p w14:paraId="687E951B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013" w:type="dxa"/>
            <w:tcBorders>
              <w:right w:val="double" w:sz="4" w:space="0" w:color="auto"/>
            </w:tcBorders>
            <w:noWrap/>
            <w:hideMark/>
          </w:tcPr>
          <w:p w14:paraId="5B2B1F39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noWrap/>
            <w:hideMark/>
          </w:tcPr>
          <w:p w14:paraId="2059B58F" w14:textId="77777777" w:rsidR="00733898" w:rsidRPr="0060213F" w:rsidRDefault="00733898" w:rsidP="00733898">
            <w:pPr>
              <w:pStyle w:val="af6"/>
            </w:pPr>
            <w:r w:rsidRPr="0060213F">
              <w:t>0</w:t>
            </w:r>
          </w:p>
        </w:tc>
        <w:tc>
          <w:tcPr>
            <w:tcW w:w="1157" w:type="dxa"/>
            <w:noWrap/>
            <w:hideMark/>
          </w:tcPr>
          <w:p w14:paraId="2C96FF59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</w:tr>
      <w:tr w:rsidR="00733898" w:rsidRPr="0060213F" w14:paraId="6B531FAA" w14:textId="77777777" w:rsidTr="00733898">
        <w:trPr>
          <w:trHeight w:val="340"/>
        </w:trPr>
        <w:tc>
          <w:tcPr>
            <w:tcW w:w="960" w:type="dxa"/>
            <w:noWrap/>
            <w:hideMark/>
          </w:tcPr>
          <w:p w14:paraId="13F57741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noWrap/>
            <w:hideMark/>
          </w:tcPr>
          <w:p w14:paraId="4AECBDFF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013" w:type="dxa"/>
            <w:tcBorders>
              <w:right w:val="double" w:sz="4" w:space="0" w:color="auto"/>
            </w:tcBorders>
            <w:noWrap/>
            <w:hideMark/>
          </w:tcPr>
          <w:p w14:paraId="7741C11E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noWrap/>
            <w:hideMark/>
          </w:tcPr>
          <w:p w14:paraId="309A81CD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  <w:tc>
          <w:tcPr>
            <w:tcW w:w="1157" w:type="dxa"/>
            <w:noWrap/>
            <w:hideMark/>
          </w:tcPr>
          <w:p w14:paraId="32727083" w14:textId="77777777" w:rsidR="00733898" w:rsidRPr="0060213F" w:rsidRDefault="00733898" w:rsidP="00733898">
            <w:pPr>
              <w:pStyle w:val="af6"/>
            </w:pPr>
            <w:r w:rsidRPr="0060213F">
              <w:t>1</w:t>
            </w:r>
          </w:p>
        </w:tc>
      </w:tr>
    </w:tbl>
    <w:p w14:paraId="3145320D" w14:textId="77777777" w:rsidR="008D08CD" w:rsidRPr="0060213F" w:rsidRDefault="008D08CD" w:rsidP="008D08CD">
      <w:pPr>
        <w:pStyle w:val="af6"/>
        <w:ind w:leftChars="0"/>
      </w:pPr>
    </w:p>
    <w:p w14:paraId="54FDDB2F" w14:textId="710868D5" w:rsidR="008D08CD" w:rsidRPr="0060213F" w:rsidRDefault="008D08CD" w:rsidP="008D08CD">
      <w:pPr>
        <w:pStyle w:val="af6"/>
        <w:numPr>
          <w:ilvl w:val="0"/>
          <w:numId w:val="19"/>
        </w:numPr>
        <w:ind w:leftChars="0"/>
      </w:pPr>
      <w:r w:rsidRPr="0060213F">
        <w:t>Logic function</w:t>
      </w:r>
    </w:p>
    <w:p w14:paraId="48AD2E70" w14:textId="208C4A01" w:rsidR="008D08CD" w:rsidRPr="0060213F" w:rsidRDefault="00733898" w:rsidP="00733898">
      <w:pPr>
        <w:pStyle w:val="af6"/>
        <w:ind w:leftChars="0"/>
      </w:pPr>
      <w:r w:rsidRPr="0060213F">
        <w:t>s = (a</w:t>
      </w:r>
      <w:proofErr w:type="gramStart"/>
      <w:r w:rsidRPr="0060213F">
        <w:t>’</w:t>
      </w:r>
      <w:proofErr w:type="gramEnd"/>
      <w:r w:rsidRPr="0060213F">
        <w:t>．</w:t>
      </w:r>
      <w:r w:rsidRPr="0060213F">
        <w:t>b</w:t>
      </w:r>
      <w:proofErr w:type="gramStart"/>
      <w:r w:rsidRPr="0060213F">
        <w:t>’</w:t>
      </w:r>
      <w:proofErr w:type="gramEnd"/>
      <w:r w:rsidRPr="0060213F">
        <w:t>．</w:t>
      </w:r>
      <w:proofErr w:type="spellStart"/>
      <w:r w:rsidRPr="0060213F">
        <w:t>cin</w:t>
      </w:r>
      <w:proofErr w:type="spellEnd"/>
      <w:r w:rsidRPr="0060213F">
        <w:t>) +(a</w:t>
      </w:r>
      <w:proofErr w:type="gramStart"/>
      <w:r w:rsidRPr="0060213F">
        <w:t>’</w:t>
      </w:r>
      <w:proofErr w:type="gramEnd"/>
      <w:r w:rsidRPr="0060213F">
        <w:t>．</w:t>
      </w:r>
      <w:r w:rsidRPr="0060213F">
        <w:t>b</w:t>
      </w:r>
      <w:r w:rsidRPr="0060213F">
        <w:t>．</w:t>
      </w:r>
      <w:proofErr w:type="spellStart"/>
      <w:r w:rsidRPr="0060213F">
        <w:t>cin</w:t>
      </w:r>
      <w:proofErr w:type="spellEnd"/>
      <w:proofErr w:type="gramStart"/>
      <w:r w:rsidR="00567CA6" w:rsidRPr="0060213F">
        <w:t>’</w:t>
      </w:r>
      <w:proofErr w:type="gramEnd"/>
      <w:r w:rsidRPr="0060213F">
        <w:t>) +(a</w:t>
      </w:r>
      <w:r w:rsidRPr="0060213F">
        <w:t>．</w:t>
      </w:r>
      <w:r w:rsidRPr="0060213F">
        <w:t>b</w:t>
      </w:r>
      <w:proofErr w:type="gramStart"/>
      <w:r w:rsidRPr="0060213F">
        <w:t>’</w:t>
      </w:r>
      <w:proofErr w:type="gramEnd"/>
      <w:r w:rsidRPr="0060213F">
        <w:t>．</w:t>
      </w:r>
      <w:proofErr w:type="spellStart"/>
      <w:r w:rsidRPr="0060213F">
        <w:t>cin</w:t>
      </w:r>
      <w:proofErr w:type="spellEnd"/>
      <w:proofErr w:type="gramStart"/>
      <w:r w:rsidR="00567CA6" w:rsidRPr="0060213F">
        <w:t>’</w:t>
      </w:r>
      <w:proofErr w:type="gramEnd"/>
      <w:r w:rsidRPr="0060213F">
        <w:t>) +(a</w:t>
      </w:r>
      <w:r w:rsidRPr="0060213F">
        <w:t>．</w:t>
      </w:r>
      <w:r w:rsidRPr="0060213F">
        <w:t>b</w:t>
      </w:r>
      <w:r w:rsidRPr="0060213F">
        <w:t>．</w:t>
      </w:r>
      <w:proofErr w:type="spellStart"/>
      <w:r w:rsidRPr="0060213F">
        <w:t>cin</w:t>
      </w:r>
      <w:proofErr w:type="spellEnd"/>
      <w:r w:rsidRPr="0060213F">
        <w:t>)</w:t>
      </w:r>
    </w:p>
    <w:p w14:paraId="40FFC74E" w14:textId="5A804199" w:rsidR="00567CA6" w:rsidRPr="0060213F" w:rsidRDefault="00567CA6" w:rsidP="00567CA6">
      <w:pPr>
        <w:pStyle w:val="af6"/>
        <w:ind w:leftChars="0"/>
      </w:pPr>
      <w:r w:rsidRPr="0060213F">
        <w:t xml:space="preserve"> = </w:t>
      </w:r>
      <w:proofErr w:type="spellStart"/>
      <w:r w:rsidRPr="0060213F">
        <w:t>a</w:t>
      </w:r>
      <w:r w:rsidRPr="0060213F">
        <w:rPr>
          <w:rFonts w:ascii="Cambria Math" w:hAnsi="Cambria Math" w:cs="Cambria Math"/>
        </w:rPr>
        <w:t>⊕</w:t>
      </w:r>
      <w:r w:rsidRPr="0060213F">
        <w:t>b</w:t>
      </w:r>
      <w:r w:rsidRPr="0060213F">
        <w:rPr>
          <w:rFonts w:ascii="Cambria Math" w:hAnsi="Cambria Math" w:cs="Cambria Math"/>
        </w:rPr>
        <w:t>⊕</w:t>
      </w:r>
      <w:r w:rsidRPr="0060213F">
        <w:t>cin</w:t>
      </w:r>
      <w:proofErr w:type="spellEnd"/>
    </w:p>
    <w:p w14:paraId="056183E5" w14:textId="090D9E98" w:rsidR="00567CA6" w:rsidRPr="0060213F" w:rsidRDefault="00567CA6" w:rsidP="00567CA6">
      <w:pPr>
        <w:pStyle w:val="af6"/>
        <w:ind w:leftChars="0"/>
      </w:pPr>
    </w:p>
    <w:p w14:paraId="4CB19779" w14:textId="5A4A947E" w:rsidR="008D08CD" w:rsidRPr="0060213F" w:rsidRDefault="00567CA6" w:rsidP="00567CA6">
      <w:pPr>
        <w:pStyle w:val="af6"/>
        <w:ind w:leftChars="0"/>
      </w:pPr>
      <w:proofErr w:type="spellStart"/>
      <w:r w:rsidRPr="0060213F">
        <w:t>cout</w:t>
      </w:r>
      <w:proofErr w:type="spellEnd"/>
      <w:r w:rsidRPr="0060213F">
        <w:t xml:space="preserve"> = a</w:t>
      </w:r>
      <w:r w:rsidRPr="0060213F">
        <w:t>．</w:t>
      </w:r>
      <w:r w:rsidRPr="0060213F">
        <w:t>b + b</w:t>
      </w:r>
      <w:r w:rsidRPr="0060213F">
        <w:t>．</w:t>
      </w:r>
      <w:proofErr w:type="spellStart"/>
      <w:r w:rsidRPr="0060213F">
        <w:t>cin</w:t>
      </w:r>
      <w:proofErr w:type="spellEnd"/>
      <w:r w:rsidRPr="0060213F">
        <w:t xml:space="preserve"> + a</w:t>
      </w:r>
      <w:r w:rsidRPr="0060213F">
        <w:t>．</w:t>
      </w:r>
      <w:proofErr w:type="spellStart"/>
      <w:r w:rsidRPr="0060213F">
        <w:t>cin</w:t>
      </w:r>
      <w:proofErr w:type="spellEnd"/>
    </w:p>
    <w:p w14:paraId="7A2F8561" w14:textId="42F255D0" w:rsidR="00E80E75" w:rsidRPr="0060213F" w:rsidRDefault="00E80E75" w:rsidP="00E80E75">
      <w:pPr>
        <w:pStyle w:val="af6"/>
        <w:numPr>
          <w:ilvl w:val="0"/>
          <w:numId w:val="28"/>
        </w:numPr>
        <w:ind w:leftChars="0"/>
      </w:pPr>
      <w:r w:rsidRPr="0060213F">
        <w:rPr>
          <w:szCs w:val="24"/>
        </w:rPr>
        <w:t>I/O pin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1595"/>
        <w:gridCol w:w="1588"/>
        <w:gridCol w:w="1589"/>
        <w:gridCol w:w="1594"/>
        <w:gridCol w:w="1589"/>
        <w:gridCol w:w="1589"/>
      </w:tblGrid>
      <w:tr w:rsidR="00E80E75" w:rsidRPr="0060213F" w14:paraId="1F433657" w14:textId="77777777" w:rsidTr="00B81D7D">
        <w:tc>
          <w:tcPr>
            <w:tcW w:w="1595" w:type="dxa"/>
            <w:vAlign w:val="center"/>
          </w:tcPr>
          <w:p w14:paraId="72CD708C" w14:textId="3FE8093D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I/O</w:t>
            </w:r>
          </w:p>
        </w:tc>
        <w:tc>
          <w:tcPr>
            <w:tcW w:w="1588" w:type="dxa"/>
            <w:vAlign w:val="center"/>
          </w:tcPr>
          <w:p w14:paraId="4E639C86" w14:textId="488BCF7C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a</w:t>
            </w:r>
          </w:p>
        </w:tc>
        <w:tc>
          <w:tcPr>
            <w:tcW w:w="1589" w:type="dxa"/>
            <w:vAlign w:val="center"/>
          </w:tcPr>
          <w:p w14:paraId="5E78AFA6" w14:textId="36A3B358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b</w:t>
            </w:r>
          </w:p>
        </w:tc>
        <w:tc>
          <w:tcPr>
            <w:tcW w:w="1594" w:type="dxa"/>
            <w:vAlign w:val="center"/>
          </w:tcPr>
          <w:p w14:paraId="56F74D84" w14:textId="5066BC47" w:rsidR="00E80E75" w:rsidRPr="0060213F" w:rsidRDefault="00E80E75" w:rsidP="00E80E75">
            <w:pPr>
              <w:pStyle w:val="af6"/>
              <w:ind w:leftChars="0" w:left="0"/>
              <w:jc w:val="center"/>
            </w:pPr>
            <w:proofErr w:type="spellStart"/>
            <w:r w:rsidRPr="0060213F">
              <w:t>cin</w:t>
            </w:r>
            <w:proofErr w:type="spellEnd"/>
          </w:p>
        </w:tc>
        <w:tc>
          <w:tcPr>
            <w:tcW w:w="1589" w:type="dxa"/>
            <w:vAlign w:val="center"/>
          </w:tcPr>
          <w:p w14:paraId="6865B577" w14:textId="1051D300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s</w:t>
            </w:r>
          </w:p>
        </w:tc>
        <w:tc>
          <w:tcPr>
            <w:tcW w:w="1589" w:type="dxa"/>
            <w:vAlign w:val="center"/>
          </w:tcPr>
          <w:p w14:paraId="20EF8161" w14:textId="4D034328" w:rsidR="00E80E75" w:rsidRPr="0060213F" w:rsidRDefault="00E80E75" w:rsidP="00E80E75">
            <w:pPr>
              <w:pStyle w:val="af6"/>
              <w:ind w:leftChars="0" w:left="0"/>
              <w:jc w:val="center"/>
            </w:pPr>
            <w:proofErr w:type="spellStart"/>
            <w:r w:rsidRPr="0060213F">
              <w:t>cout</w:t>
            </w:r>
            <w:proofErr w:type="spellEnd"/>
          </w:p>
        </w:tc>
      </w:tr>
      <w:tr w:rsidR="00E80E75" w:rsidRPr="0060213F" w14:paraId="51E5A269" w14:textId="77777777" w:rsidTr="00B81D7D">
        <w:tc>
          <w:tcPr>
            <w:tcW w:w="1595" w:type="dxa"/>
            <w:vAlign w:val="center"/>
          </w:tcPr>
          <w:p w14:paraId="708861BF" w14:textId="5BAA83C5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LOC</w:t>
            </w:r>
          </w:p>
        </w:tc>
        <w:tc>
          <w:tcPr>
            <w:tcW w:w="1588" w:type="dxa"/>
            <w:vAlign w:val="center"/>
          </w:tcPr>
          <w:p w14:paraId="3B1ADACB" w14:textId="2DA23F81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V17</w:t>
            </w:r>
          </w:p>
        </w:tc>
        <w:tc>
          <w:tcPr>
            <w:tcW w:w="1589" w:type="dxa"/>
            <w:vAlign w:val="center"/>
          </w:tcPr>
          <w:p w14:paraId="104861B6" w14:textId="16F7790D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V16</w:t>
            </w:r>
          </w:p>
        </w:tc>
        <w:tc>
          <w:tcPr>
            <w:tcW w:w="1594" w:type="dxa"/>
            <w:vAlign w:val="center"/>
          </w:tcPr>
          <w:p w14:paraId="43D92CED" w14:textId="29A4BB2A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W16</w:t>
            </w:r>
          </w:p>
        </w:tc>
        <w:tc>
          <w:tcPr>
            <w:tcW w:w="1589" w:type="dxa"/>
            <w:vAlign w:val="center"/>
          </w:tcPr>
          <w:p w14:paraId="7D9D6792" w14:textId="1660D1B3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U16</w:t>
            </w:r>
          </w:p>
        </w:tc>
        <w:tc>
          <w:tcPr>
            <w:tcW w:w="1589" w:type="dxa"/>
            <w:vAlign w:val="center"/>
          </w:tcPr>
          <w:p w14:paraId="1A9B4653" w14:textId="3440DE25" w:rsidR="00E80E75" w:rsidRPr="0060213F" w:rsidRDefault="00E80E75" w:rsidP="00E80E75">
            <w:pPr>
              <w:pStyle w:val="af6"/>
              <w:ind w:leftChars="0" w:left="0"/>
              <w:jc w:val="center"/>
            </w:pPr>
            <w:r w:rsidRPr="0060213F">
              <w:t>E19</w:t>
            </w:r>
          </w:p>
        </w:tc>
      </w:tr>
    </w:tbl>
    <w:p w14:paraId="49028A24" w14:textId="77777777" w:rsidR="004C67E9" w:rsidRPr="0060213F" w:rsidRDefault="004C67E9">
      <w:pPr>
        <w:widowControl/>
      </w:pPr>
      <w:r w:rsidRPr="0060213F">
        <w:br w:type="page"/>
      </w:r>
    </w:p>
    <w:p w14:paraId="3BB771A1" w14:textId="7AC5CE99" w:rsidR="00F5629C" w:rsidRPr="0060213F" w:rsidRDefault="00F5629C" w:rsidP="00DB446D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lastRenderedPageBreak/>
        <w:t>Lab</w:t>
      </w:r>
      <w:r w:rsidR="00A42966" w:rsidRPr="0060213F">
        <w:rPr>
          <w:b/>
          <w:sz w:val="28"/>
          <w:szCs w:val="28"/>
        </w:rPr>
        <w:t>2</w:t>
      </w:r>
      <w:r w:rsidRPr="0060213F">
        <w:rPr>
          <w:b/>
          <w:sz w:val="28"/>
          <w:szCs w:val="28"/>
        </w:rPr>
        <w:t>_2</w:t>
      </w:r>
    </w:p>
    <w:p w14:paraId="1C0F2D88" w14:textId="7048EBAF" w:rsidR="00DB446D" w:rsidRPr="0060213F" w:rsidRDefault="0070410A" w:rsidP="00DB446D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Specification</w:t>
      </w:r>
    </w:p>
    <w:p w14:paraId="68B24EAA" w14:textId="0F8123A4" w:rsidR="00455DAD" w:rsidRPr="0060213F" w:rsidRDefault="00455DAD" w:rsidP="007175A9">
      <w:pPr>
        <w:pStyle w:val="af6"/>
        <w:numPr>
          <w:ilvl w:val="0"/>
          <w:numId w:val="28"/>
        </w:numPr>
        <w:ind w:leftChars="0"/>
      </w:pPr>
      <w:r w:rsidRPr="0060213F">
        <w:t>Input</w:t>
      </w:r>
      <w:r w:rsidR="00F5629C" w:rsidRPr="0060213F">
        <w:t xml:space="preserve">: </w:t>
      </w:r>
      <w:proofErr w:type="spellStart"/>
      <w:proofErr w:type="gramStart"/>
      <w:r w:rsidR="007D1D6B" w:rsidRPr="0060213F">
        <w:t>i</w:t>
      </w:r>
      <w:proofErr w:type="spellEnd"/>
      <w:r w:rsidR="00F5629C" w:rsidRPr="0060213F">
        <w:t>[</w:t>
      </w:r>
      <w:proofErr w:type="gramEnd"/>
      <w:r w:rsidR="00F5629C" w:rsidRPr="0060213F">
        <w:t>3:0]</w:t>
      </w:r>
    </w:p>
    <w:p w14:paraId="53EFBB9A" w14:textId="48DFB067" w:rsidR="00455DAD" w:rsidRPr="0060213F" w:rsidRDefault="00455DAD" w:rsidP="00455DAD">
      <w:pPr>
        <w:ind w:left="480"/>
      </w:pPr>
      <w:r w:rsidRPr="0060213F">
        <w:t>Output</w:t>
      </w:r>
      <w:r w:rsidR="00EE0539" w:rsidRPr="0060213F">
        <w:t xml:space="preserve">: </w:t>
      </w:r>
      <w:proofErr w:type="gramStart"/>
      <w:r w:rsidR="007D1D6B" w:rsidRPr="0060213F">
        <w:rPr>
          <w:kern w:val="0"/>
          <w:sz w:val="22"/>
          <w:szCs w:val="22"/>
          <w:lang w:eastAsia="en-US"/>
        </w:rPr>
        <w:t>d[</w:t>
      </w:r>
      <w:proofErr w:type="gramEnd"/>
      <w:r w:rsidR="007D1D6B" w:rsidRPr="0060213F">
        <w:rPr>
          <w:kern w:val="0"/>
          <w:sz w:val="22"/>
          <w:szCs w:val="22"/>
          <w:lang w:eastAsia="en-US"/>
        </w:rPr>
        <w:t>3:0],</w:t>
      </w:r>
      <w:r w:rsidR="0060213F">
        <w:rPr>
          <w:kern w:val="0"/>
          <w:sz w:val="22"/>
          <w:szCs w:val="22"/>
          <w:lang w:eastAsia="en-US"/>
        </w:rPr>
        <w:t xml:space="preserve"> </w:t>
      </w:r>
      <w:proofErr w:type="spellStart"/>
      <w:r w:rsidR="0060213F" w:rsidRPr="0060213F">
        <w:rPr>
          <w:kern w:val="0"/>
          <w:sz w:val="22"/>
          <w:szCs w:val="22"/>
          <w:lang w:eastAsia="en-US"/>
        </w:rPr>
        <w:t>D_ssd</w:t>
      </w:r>
      <w:proofErr w:type="spellEnd"/>
      <w:r w:rsidR="0060213F" w:rsidRPr="0060213F">
        <w:rPr>
          <w:kern w:val="0"/>
          <w:sz w:val="22"/>
          <w:szCs w:val="22"/>
          <w:lang w:eastAsia="en-US"/>
        </w:rPr>
        <w:t xml:space="preserve"> [7:0]</w:t>
      </w:r>
    </w:p>
    <w:p w14:paraId="6FF69CED" w14:textId="044EDFC0" w:rsidR="00DB446D" w:rsidRPr="00915EED" w:rsidRDefault="0070410A" w:rsidP="00DB446D">
      <w:pPr>
        <w:numPr>
          <w:ilvl w:val="0"/>
          <w:numId w:val="17"/>
        </w:numPr>
      </w:pPr>
      <w:r w:rsidRPr="00915EED">
        <w:t>Draw the block diagram of the design.</w:t>
      </w:r>
    </w:p>
    <w:p w14:paraId="62EF2356" w14:textId="57377E4E" w:rsidR="00DB446D" w:rsidRPr="0060213F" w:rsidRDefault="00915EED" w:rsidP="007B577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F5690E" wp14:editId="0FCBF516">
            <wp:extent cx="1223348" cy="3839545"/>
            <wp:effectExtent l="6350" t="0" r="2540" b="2540"/>
            <wp:docPr id="4" name="圖片 4" descr="https://scontent-hkg3-1.xx.fbcdn.net/v/t1.15752-9/53652966_700255163784689_2471653112188764160_n.jpg?_nc_cat=106&amp;_nc_ht=scontent-hkg3-1.xx&amp;oh=91e8eea106a93b5e961e0038c5a26e05&amp;oe=5D01F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1.xx.fbcdn.net/v/t1.15752-9/53652966_700255163784689_2471653112188764160_n.jpg?_nc_cat=106&amp;_nc_ht=scontent-hkg3-1.xx&amp;oh=91e8eea106a93b5e961e0038c5a26e05&amp;oe=5D01F29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1" t="5967" r="10628" b="10034"/>
                    <a:stretch/>
                  </pic:blipFill>
                  <pic:spPr bwMode="auto">
                    <a:xfrm rot="16200000">
                      <a:off x="0" y="0"/>
                      <a:ext cx="1223619" cy="384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822C" w14:textId="66724941" w:rsidR="00DB446D" w:rsidRPr="0060213F" w:rsidRDefault="0070410A" w:rsidP="00DB446D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Implementation</w:t>
      </w:r>
    </w:p>
    <w:p w14:paraId="1686A1D0" w14:textId="27255340" w:rsidR="004C67E9" w:rsidRDefault="004C67E9" w:rsidP="008D08CD">
      <w:pPr>
        <w:pStyle w:val="af6"/>
        <w:numPr>
          <w:ilvl w:val="0"/>
          <w:numId w:val="19"/>
        </w:numPr>
        <w:ind w:leftChars="0"/>
      </w:pPr>
      <w:r w:rsidRPr="0060213F">
        <w:t>Truth table</w:t>
      </w:r>
    </w:p>
    <w:tbl>
      <w:tblPr>
        <w:tblW w:w="10100" w:type="dxa"/>
        <w:tblInd w:w="-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749"/>
        <w:gridCol w:w="749"/>
        <w:gridCol w:w="749"/>
        <w:gridCol w:w="748"/>
        <w:gridCol w:w="748"/>
        <w:gridCol w:w="748"/>
        <w:gridCol w:w="748"/>
        <w:gridCol w:w="748"/>
        <w:gridCol w:w="320"/>
        <w:gridCol w:w="320"/>
        <w:gridCol w:w="320"/>
        <w:gridCol w:w="337"/>
        <w:gridCol w:w="384"/>
        <w:gridCol w:w="384"/>
        <w:gridCol w:w="384"/>
        <w:gridCol w:w="384"/>
      </w:tblGrid>
      <w:tr w:rsidR="003E528B" w:rsidRPr="003E528B" w14:paraId="7E9C9B44" w14:textId="77777777" w:rsidTr="003E528B">
        <w:trPr>
          <w:trHeight w:val="310"/>
        </w:trPr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23E1F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820" w:type="dxa"/>
            <w:gridSpan w:val="1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C8A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output</w:t>
            </w:r>
          </w:p>
        </w:tc>
      </w:tr>
      <w:tr w:rsidR="003E528B" w:rsidRPr="003E528B" w14:paraId="5FD70394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FD7AA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i3</w:t>
            </w:r>
          </w:p>
        </w:tc>
        <w:tc>
          <w:tcPr>
            <w:tcW w:w="3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57821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i2</w:t>
            </w:r>
          </w:p>
        </w:tc>
        <w:tc>
          <w:tcPr>
            <w:tcW w:w="3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262D8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i1</w:t>
            </w:r>
          </w:p>
        </w:tc>
        <w:tc>
          <w:tcPr>
            <w:tcW w:w="32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AE76D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i0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A117F7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D_ssd7</w:t>
            </w:r>
          </w:p>
        </w:tc>
        <w:tc>
          <w:tcPr>
            <w:tcW w:w="74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C544ADA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D_ssd6</w:t>
            </w:r>
          </w:p>
        </w:tc>
        <w:tc>
          <w:tcPr>
            <w:tcW w:w="74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8C87DB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D_ssd5</w:t>
            </w:r>
          </w:p>
        </w:tc>
        <w:tc>
          <w:tcPr>
            <w:tcW w:w="74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E8C8EE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D_ssd4</w:t>
            </w:r>
          </w:p>
        </w:tc>
        <w:tc>
          <w:tcPr>
            <w:tcW w:w="74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1532C8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D_ssd3</w:t>
            </w:r>
          </w:p>
        </w:tc>
        <w:tc>
          <w:tcPr>
            <w:tcW w:w="74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EE107F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D_ssd2</w:t>
            </w:r>
          </w:p>
        </w:tc>
        <w:tc>
          <w:tcPr>
            <w:tcW w:w="74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9FC9542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D_ssd1</w:t>
            </w:r>
          </w:p>
        </w:tc>
        <w:tc>
          <w:tcPr>
            <w:tcW w:w="74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9F6DF4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3E528B">
              <w:rPr>
                <w:color w:val="000000"/>
                <w:kern w:val="0"/>
                <w:sz w:val="20"/>
              </w:rPr>
              <w:t>D_ssd0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0EE008D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3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43BF4751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3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1C1FBEE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337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08EB5A8B" w14:textId="77777777" w:rsidR="003E528B" w:rsidRPr="003E528B" w:rsidRDefault="003E528B" w:rsidP="003E528B">
            <w:pPr>
              <w:widowControl/>
              <w:jc w:val="center"/>
              <w:rPr>
                <w:bCs/>
                <w:color w:val="000000"/>
                <w:kern w:val="0"/>
                <w:szCs w:val="24"/>
              </w:rPr>
            </w:pPr>
            <w:r w:rsidRPr="003E528B">
              <w:rPr>
                <w:bCs/>
                <w:color w:val="000000"/>
                <w:kern w:val="0"/>
                <w:szCs w:val="24"/>
              </w:rPr>
              <w:t>d0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47FD49E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5B0A1B9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2DD1011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4623A0A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D0</w:t>
            </w:r>
          </w:p>
        </w:tc>
      </w:tr>
      <w:tr w:rsidR="003E528B" w:rsidRPr="003E528B" w14:paraId="5A9FD08A" w14:textId="77777777" w:rsidTr="003E528B">
        <w:trPr>
          <w:trHeight w:val="310"/>
        </w:trPr>
        <w:tc>
          <w:tcPr>
            <w:tcW w:w="3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279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27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A674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1284F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9C8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7B5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E7D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DDA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3DB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4EF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CC6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8D31E2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A57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6B2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3F8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107E3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3CE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28C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439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AD2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</w:tr>
      <w:tr w:rsidR="003E528B" w:rsidRPr="003E528B" w14:paraId="5D91D1D4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2562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05F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EC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CF4FC2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A70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CAC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0B3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E511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9DE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BA4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00D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B78B3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EB31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765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C2A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B7021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1781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7FF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E0D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C96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</w:tr>
      <w:tr w:rsidR="003E528B" w:rsidRPr="003E528B" w14:paraId="544AEC92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A88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10B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76F2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F70C8A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CFD1" w14:textId="12DE2B5E" w:rsidR="003E528B" w:rsidRPr="003E528B" w:rsidRDefault="00162779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5BEA" w14:textId="5CBBA791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1BC9" w14:textId="0CB96C13" w:rsidR="003E528B" w:rsidRPr="003E528B" w:rsidRDefault="00162779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F0E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4DCC" w14:textId="3639B322" w:rsidR="003E528B" w:rsidRPr="003E528B" w:rsidRDefault="00162779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709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1BE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7853B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9BC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E45A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405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3615C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75A1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434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F7E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FF9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2</w:t>
            </w:r>
          </w:p>
        </w:tc>
      </w:tr>
      <w:tr w:rsidR="00162779" w:rsidRPr="003E528B" w14:paraId="01F234FE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8244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53C1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DFEA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BBF4D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C37B" w14:textId="4A637DAD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F929" w14:textId="596E9471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6B92" w14:textId="2AFFD363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7312" w14:textId="1A011D41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2167" w14:textId="2790D2AB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382B" w14:textId="53403B52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BBF5" w14:textId="7DE5EB9A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2FAD65" w14:textId="4088FAC6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0495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C2F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3FDD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1DD07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FEA9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7C86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066E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9D6D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3</w:t>
            </w:r>
          </w:p>
        </w:tc>
      </w:tr>
      <w:tr w:rsidR="00162779" w:rsidRPr="003E528B" w14:paraId="7D14DB80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B84F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85D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8377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553775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6B6F" w14:textId="1BDAADD8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3255" w14:textId="106F8158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9269" w14:textId="46F1C534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B471" w14:textId="2E5F22F4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14EA" w14:textId="52335008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21E3" w14:textId="21431E9D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C2E2" w14:textId="665640E5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49FB2B" w14:textId="46C3B2F4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7AC2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5205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793D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5DD08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D42A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122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DD55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C19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4</w:t>
            </w:r>
          </w:p>
        </w:tc>
      </w:tr>
      <w:tr w:rsidR="00162779" w:rsidRPr="003E528B" w14:paraId="6B9BAE1E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C44C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68C2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A973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4C8BD9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F354" w14:textId="278F5F00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9BC7" w14:textId="1BAF303C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1F52" w14:textId="105A682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7A8F" w14:textId="5FFFAA56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9DD5" w14:textId="3C62928B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E512" w14:textId="10BDAAEC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C493" w14:textId="1EF9563E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49F77F" w14:textId="45992254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908A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C9F5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B55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AD9AE6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456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E7E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3339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EA0D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5</w:t>
            </w:r>
          </w:p>
        </w:tc>
      </w:tr>
      <w:tr w:rsidR="00162779" w:rsidRPr="003E528B" w14:paraId="11411CF8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93F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F15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FC7D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DE055F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1607" w14:textId="4A79204D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08F3" w14:textId="5718185F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163C" w14:textId="0F4AC82D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F255" w14:textId="46A8DF90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8E82" w14:textId="18F50FEF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CCCB" w14:textId="63CF2206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7118" w14:textId="23D1A643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7C8E64" w14:textId="17BC738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8904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2D82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798A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118E81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CFF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2BBC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CDBF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FB5E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6</w:t>
            </w:r>
          </w:p>
        </w:tc>
      </w:tr>
      <w:tr w:rsidR="00162779" w:rsidRPr="003E528B" w14:paraId="294A8F8F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0514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7F7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0912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1FAF49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62C1" w14:textId="69A1C87D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5AC7" w14:textId="3F9D8370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8E3C" w14:textId="541A444D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7D13" w14:textId="3B568F2F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FD52" w14:textId="11BD20DC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0E33" w14:textId="31642306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AB72" w14:textId="485C9685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4103FE" w14:textId="6888A4CC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D70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0FE3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5F16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9D749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F4F2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B132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975D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C093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7</w:t>
            </w:r>
          </w:p>
        </w:tc>
      </w:tr>
      <w:tr w:rsidR="00162779" w:rsidRPr="003E528B" w14:paraId="395383E3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37B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4E5C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E1F6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9B593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157B" w14:textId="3EE4E00A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02DA" w14:textId="0D6DF3D0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1FB7" w14:textId="0012B37C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83FF" w14:textId="028DEA2B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C9A5" w14:textId="2777E753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8A19" w14:textId="0DB17F6D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9BAE" w14:textId="50EEFC9E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521755" w14:textId="6176EF74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0FC4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9DA7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0C8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E455A7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C8A0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7D9C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C18E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566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8</w:t>
            </w:r>
          </w:p>
        </w:tc>
      </w:tr>
      <w:tr w:rsidR="00162779" w:rsidRPr="003E528B" w14:paraId="7D5DC847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667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DC9D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56C4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EB6DF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E251" w14:textId="1A6AE656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16BD" w14:textId="071D8E5C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3E47" w14:textId="3C12D54C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2008" w14:textId="075546DA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9E82" w14:textId="27CD2D6F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C5A1" w14:textId="1F18A53F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9A9D" w14:textId="765CF7C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7C4CCE" w14:textId="2C8CB168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5787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7D9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798C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47F2AF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031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135B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36CA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CE14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9</w:t>
            </w:r>
          </w:p>
        </w:tc>
      </w:tr>
      <w:tr w:rsidR="00162779" w:rsidRPr="003E528B" w14:paraId="6EEF438F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4508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F37C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C2FF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CBA081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55F9" w14:textId="1256B11F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F485" w14:textId="7B076106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5B9A" w14:textId="6A695046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C8C8" w14:textId="69970D11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9673" w14:textId="5CFAD493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6709" w14:textId="00AD60EA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9304" w14:textId="3952E913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12FCFD" w14:textId="549EC7A0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250A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D423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24F2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5236C6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221F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D115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F9F4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F1FC" w14:textId="77777777" w:rsidR="00162779" w:rsidRPr="003E528B" w:rsidRDefault="00162779" w:rsidP="00162779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</w:tr>
      <w:tr w:rsidR="003E528B" w:rsidRPr="003E528B" w14:paraId="17764A56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BE2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E704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6B7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2E1E2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C18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CEC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87D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53F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48C2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F11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35E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EAE4D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A9E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2B6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E24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0207F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8B7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44A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2D0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899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</w:tr>
      <w:tr w:rsidR="003E528B" w:rsidRPr="003E528B" w14:paraId="6F35844C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8EF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B61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06D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F6636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C18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769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401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7AAA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8A1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BFB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B92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FA052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4F4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94D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7564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016361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695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E88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6C4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875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</w:tr>
      <w:tr w:rsidR="003E528B" w:rsidRPr="003E528B" w14:paraId="39F550DB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5A6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3F3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358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ABFCC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CA8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1C5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143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2BB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EBF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20F4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F48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57A84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647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BC9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DAF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1A6949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111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F3E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8AE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C3A4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</w:tr>
      <w:tr w:rsidR="003E528B" w:rsidRPr="003E528B" w14:paraId="7F187528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B914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EDB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2B5A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43DE4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428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405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F06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162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DBD6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A2B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328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196233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3EF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FD5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DA1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0051A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E8E0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D39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DEDD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6EB1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</w:tr>
      <w:tr w:rsidR="003E528B" w:rsidRPr="003E528B" w14:paraId="19959158" w14:textId="77777777" w:rsidTr="003E528B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7F3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01D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BE3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7768D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579A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71B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008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F15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711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D32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2C34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258F1E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75FF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9A7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B78C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3B5A6A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6535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6DC8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6F17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B29B" w14:textId="77777777" w:rsidR="003E528B" w:rsidRPr="003E528B" w:rsidRDefault="003E528B" w:rsidP="003E528B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3E528B">
              <w:rPr>
                <w:color w:val="000000"/>
                <w:kern w:val="0"/>
                <w:szCs w:val="24"/>
              </w:rPr>
              <w:t>F</w:t>
            </w:r>
          </w:p>
        </w:tc>
      </w:tr>
    </w:tbl>
    <w:p w14:paraId="5DF78FC5" w14:textId="77777777" w:rsidR="003E528B" w:rsidRDefault="003E528B" w:rsidP="003E528B">
      <w:pPr>
        <w:pStyle w:val="af6"/>
        <w:ind w:leftChars="0"/>
      </w:pPr>
    </w:p>
    <w:p w14:paraId="448A6150" w14:textId="666343B4" w:rsidR="008D08CD" w:rsidRPr="0060213F" w:rsidRDefault="008D08CD" w:rsidP="008D08CD">
      <w:pPr>
        <w:pStyle w:val="af6"/>
        <w:numPr>
          <w:ilvl w:val="0"/>
          <w:numId w:val="19"/>
        </w:numPr>
        <w:ind w:leftChars="0"/>
      </w:pPr>
      <w:r w:rsidRPr="0060213F">
        <w:t>Logic function</w:t>
      </w:r>
    </w:p>
    <w:p w14:paraId="204D2DEC" w14:textId="6DBE8840" w:rsidR="0060213F" w:rsidRDefault="003E528B" w:rsidP="008E4B84">
      <w:pPr>
        <w:ind w:leftChars="200" w:left="480"/>
      </w:pPr>
      <w:r>
        <w:t xml:space="preserve">d = </w:t>
      </w:r>
      <w:proofErr w:type="spellStart"/>
      <w:r>
        <w:t>i</w:t>
      </w:r>
      <w:proofErr w:type="spellEnd"/>
    </w:p>
    <w:p w14:paraId="417DE767" w14:textId="3880D0FE" w:rsidR="00162779" w:rsidRDefault="00162779" w:rsidP="008E4B84">
      <w:pPr>
        <w:ind w:leftChars="200" w:left="480"/>
      </w:pPr>
      <w:r>
        <w:rPr>
          <w:rFonts w:hint="eastAsia"/>
        </w:rPr>
        <w:t>D</w:t>
      </w:r>
      <w:r>
        <w:t xml:space="preserve"> = 4’ b0000</w:t>
      </w:r>
    </w:p>
    <w:p w14:paraId="148BAA86" w14:textId="152FDDA5" w:rsidR="003E528B" w:rsidRDefault="003E528B" w:rsidP="008E4B84">
      <w:pPr>
        <w:ind w:leftChars="200" w:left="480"/>
      </w:pPr>
      <w:proofErr w:type="spellStart"/>
      <w:r>
        <w:rPr>
          <w:rFonts w:hint="eastAsia"/>
        </w:rPr>
        <w:t>D</w:t>
      </w:r>
      <w:r>
        <w:t>_</w:t>
      </w:r>
      <w:proofErr w:type="gramStart"/>
      <w:r>
        <w:rPr>
          <w:rFonts w:hint="eastAsia"/>
        </w:rPr>
        <w:t>s</w:t>
      </w:r>
      <w:r>
        <w:t>sd</w:t>
      </w:r>
      <w:proofErr w:type="spellEnd"/>
      <w:r>
        <w:t>[</w:t>
      </w:r>
      <w:proofErr w:type="gramEnd"/>
      <w:r>
        <w:t>7:0] are low – active</w:t>
      </w:r>
    </w:p>
    <w:p w14:paraId="59125414" w14:textId="01CC0429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4'd0: </w:t>
      </w:r>
      <w:proofErr w:type="spellStart"/>
      <w:r w:rsidRPr="002204E3">
        <w:t>D_ssd</w:t>
      </w:r>
      <w:proofErr w:type="spellEnd"/>
      <w:r w:rsidRPr="002204E3">
        <w:t xml:space="preserve"> = 8'b00000011;</w:t>
      </w:r>
    </w:p>
    <w:p w14:paraId="2F305F5B" w14:textId="0AC84841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4'd1: </w:t>
      </w:r>
      <w:proofErr w:type="spellStart"/>
      <w:r w:rsidRPr="002204E3">
        <w:t>D_ssd</w:t>
      </w:r>
      <w:proofErr w:type="spellEnd"/>
      <w:r w:rsidRPr="002204E3">
        <w:t xml:space="preserve"> = 8'b10011111;</w:t>
      </w:r>
    </w:p>
    <w:p w14:paraId="6DC6E299" w14:textId="4088914D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4'd2: </w:t>
      </w:r>
      <w:proofErr w:type="spellStart"/>
      <w:r w:rsidRPr="002204E3">
        <w:t>D_ssd</w:t>
      </w:r>
      <w:proofErr w:type="spellEnd"/>
      <w:r w:rsidRPr="002204E3">
        <w:t xml:space="preserve"> = 8'b00100101;</w:t>
      </w:r>
    </w:p>
    <w:p w14:paraId="01EFFECC" w14:textId="523AFD78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4'd3: </w:t>
      </w:r>
      <w:proofErr w:type="spellStart"/>
      <w:r w:rsidRPr="002204E3">
        <w:t>D_ssd</w:t>
      </w:r>
      <w:proofErr w:type="spellEnd"/>
      <w:r w:rsidRPr="002204E3">
        <w:t xml:space="preserve"> = 8'b00001101;</w:t>
      </w:r>
    </w:p>
    <w:p w14:paraId="6F0E8B48" w14:textId="3C1AD297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4'd4: </w:t>
      </w:r>
      <w:proofErr w:type="spellStart"/>
      <w:r w:rsidRPr="002204E3">
        <w:t>D_ssd</w:t>
      </w:r>
      <w:proofErr w:type="spellEnd"/>
      <w:r w:rsidRPr="002204E3">
        <w:t xml:space="preserve"> = 8'b10011001;</w:t>
      </w:r>
    </w:p>
    <w:p w14:paraId="1C024BB0" w14:textId="6C0DB734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4'd5: </w:t>
      </w:r>
      <w:proofErr w:type="spellStart"/>
      <w:r w:rsidRPr="002204E3">
        <w:t>D_ssd</w:t>
      </w:r>
      <w:proofErr w:type="spellEnd"/>
      <w:r w:rsidRPr="002204E3">
        <w:t xml:space="preserve"> = 8'b01001001;</w:t>
      </w:r>
    </w:p>
    <w:p w14:paraId="1F1E532A" w14:textId="653A499D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4'd6: </w:t>
      </w:r>
      <w:proofErr w:type="spellStart"/>
      <w:r w:rsidRPr="002204E3">
        <w:t>D_ssd</w:t>
      </w:r>
      <w:proofErr w:type="spellEnd"/>
      <w:r w:rsidRPr="002204E3">
        <w:t xml:space="preserve"> = 8'b01000001;</w:t>
      </w:r>
    </w:p>
    <w:p w14:paraId="69693CE2" w14:textId="0826F277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4'd7: </w:t>
      </w:r>
      <w:proofErr w:type="spellStart"/>
      <w:r w:rsidRPr="002204E3">
        <w:t>D_ssd</w:t>
      </w:r>
      <w:proofErr w:type="spellEnd"/>
      <w:r w:rsidRPr="002204E3">
        <w:t xml:space="preserve"> = 8'b00011111;</w:t>
      </w:r>
    </w:p>
    <w:p w14:paraId="0551A703" w14:textId="59307E52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4'd8: </w:t>
      </w:r>
      <w:proofErr w:type="spellStart"/>
      <w:r w:rsidRPr="002204E3">
        <w:t>D_ssd</w:t>
      </w:r>
      <w:proofErr w:type="spellEnd"/>
      <w:r w:rsidRPr="002204E3">
        <w:t xml:space="preserve"> = 8'b00000001;</w:t>
      </w:r>
    </w:p>
    <w:p w14:paraId="2880C9B3" w14:textId="346AE762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4'd9: </w:t>
      </w:r>
      <w:proofErr w:type="spellStart"/>
      <w:r w:rsidRPr="002204E3">
        <w:t>D_ssd</w:t>
      </w:r>
      <w:proofErr w:type="spellEnd"/>
      <w:r w:rsidRPr="002204E3">
        <w:t xml:space="preserve"> = 8'b00001001;</w:t>
      </w:r>
    </w:p>
    <w:p w14:paraId="6FC6A6ED" w14:textId="043B5B0B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lastRenderedPageBreak/>
        <w:t xml:space="preserve">default: </w:t>
      </w:r>
      <w:proofErr w:type="spellStart"/>
      <w:r w:rsidRPr="002204E3">
        <w:t>D_ssd</w:t>
      </w:r>
      <w:proofErr w:type="spellEnd"/>
      <w:r w:rsidRPr="002204E3">
        <w:t xml:space="preserve"> = 8'b01110001; </w:t>
      </w:r>
    </w:p>
    <w:p w14:paraId="66540986" w14:textId="3B853EEE" w:rsidR="00162779" w:rsidRDefault="00162779">
      <w:pPr>
        <w:widowControl/>
        <w:rPr>
          <w:szCs w:val="24"/>
        </w:rPr>
      </w:pPr>
    </w:p>
    <w:p w14:paraId="3CB5B724" w14:textId="6FC01773" w:rsidR="0060213F" w:rsidRPr="00D63B00" w:rsidRDefault="0060213F" w:rsidP="0060213F">
      <w:pPr>
        <w:pStyle w:val="af6"/>
        <w:numPr>
          <w:ilvl w:val="0"/>
          <w:numId w:val="28"/>
        </w:numPr>
        <w:ind w:leftChars="0"/>
      </w:pPr>
      <w:r w:rsidRPr="0060213F">
        <w:rPr>
          <w:szCs w:val="24"/>
        </w:rPr>
        <w:t>I/O pin</w:t>
      </w:r>
    </w:p>
    <w:tbl>
      <w:tblPr>
        <w:tblW w:w="83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740"/>
        <w:gridCol w:w="740"/>
        <w:gridCol w:w="740"/>
        <w:gridCol w:w="740"/>
        <w:gridCol w:w="740"/>
        <w:gridCol w:w="740"/>
        <w:gridCol w:w="740"/>
        <w:gridCol w:w="740"/>
        <w:gridCol w:w="500"/>
        <w:gridCol w:w="440"/>
        <w:gridCol w:w="440"/>
        <w:gridCol w:w="440"/>
      </w:tblGrid>
      <w:tr w:rsidR="00D63B00" w:rsidRPr="00D63B00" w14:paraId="56E0BC2E" w14:textId="77777777" w:rsidTr="00D63B00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DC9D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I/P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3652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C5F9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C7A9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6EF2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F782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F58C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9BA1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49EF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F9CB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9B6B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13F7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B822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D0</w:t>
            </w:r>
          </w:p>
        </w:tc>
      </w:tr>
      <w:tr w:rsidR="00D63B00" w:rsidRPr="00D63B00" w14:paraId="322B5028" w14:textId="77777777" w:rsidTr="00D63B00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03A9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20CB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E0A4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C5B4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40DD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3A25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91CD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6920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E19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A9A6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018C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3332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EF1E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FF3C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U2</w:t>
            </w:r>
          </w:p>
        </w:tc>
      </w:tr>
      <w:tr w:rsidR="00D63B00" w:rsidRPr="00D63B00" w14:paraId="1FA7ADEB" w14:textId="77777777" w:rsidTr="00D63B00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D135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I/P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C22C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E0F5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0215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8265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4152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BE74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55E9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987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90BD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5D53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41F9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D1F0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63B00" w:rsidRPr="00D63B00" w14:paraId="2E030918" w14:textId="77777777" w:rsidTr="00D63B00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E004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FCE0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0E4B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22D2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A861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8621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6140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B61B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0C30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7A3D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61FBF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B4F4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FB49" w14:textId="77777777" w:rsidR="00D63B00" w:rsidRPr="00D63B00" w:rsidRDefault="00D63B00" w:rsidP="00D63B00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13B2FCC1" w14:textId="3B6ED6DB" w:rsidR="004825E9" w:rsidRPr="0060213F" w:rsidRDefault="004825E9" w:rsidP="004825E9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Lab</w:t>
      </w:r>
      <w:r w:rsidR="00185501">
        <w:rPr>
          <w:b/>
          <w:sz w:val="28"/>
          <w:szCs w:val="28"/>
        </w:rPr>
        <w:t>2</w:t>
      </w:r>
      <w:r w:rsidRPr="0060213F">
        <w:rPr>
          <w:b/>
          <w:sz w:val="28"/>
          <w:szCs w:val="28"/>
        </w:rPr>
        <w:t>_3</w:t>
      </w:r>
    </w:p>
    <w:p w14:paraId="5497267E" w14:textId="77777777" w:rsidR="004825E9" w:rsidRPr="0060213F" w:rsidRDefault="004825E9" w:rsidP="004825E9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Specification</w:t>
      </w:r>
    </w:p>
    <w:p w14:paraId="45AC9A52" w14:textId="2E32A461" w:rsidR="004825E9" w:rsidRPr="0060213F" w:rsidRDefault="004825E9" w:rsidP="004825E9">
      <w:pPr>
        <w:numPr>
          <w:ilvl w:val="0"/>
          <w:numId w:val="17"/>
        </w:numPr>
        <w:rPr>
          <w:szCs w:val="24"/>
        </w:rPr>
      </w:pPr>
      <w:r w:rsidRPr="0060213F">
        <w:rPr>
          <w:szCs w:val="24"/>
        </w:rPr>
        <w:t>I/P</w:t>
      </w:r>
    </w:p>
    <w:p w14:paraId="05D0747B" w14:textId="77777777" w:rsidR="00185501" w:rsidRPr="0060213F" w:rsidRDefault="00185501" w:rsidP="00185501">
      <w:pPr>
        <w:pStyle w:val="af6"/>
        <w:ind w:leftChars="0"/>
      </w:pPr>
      <w:r w:rsidRPr="0060213F">
        <w:t xml:space="preserve">Input: </w:t>
      </w:r>
      <w:proofErr w:type="spellStart"/>
      <w:proofErr w:type="gramStart"/>
      <w:r w:rsidRPr="0060213F">
        <w:t>i</w:t>
      </w:r>
      <w:proofErr w:type="spellEnd"/>
      <w:r w:rsidRPr="0060213F">
        <w:t>[</w:t>
      </w:r>
      <w:proofErr w:type="gramEnd"/>
      <w:r w:rsidRPr="0060213F">
        <w:t>3:0]</w:t>
      </w:r>
    </w:p>
    <w:p w14:paraId="291156DF" w14:textId="77777777" w:rsidR="00185501" w:rsidRPr="0060213F" w:rsidRDefault="00185501" w:rsidP="00185501">
      <w:pPr>
        <w:pStyle w:val="af6"/>
        <w:ind w:leftChars="0"/>
      </w:pPr>
      <w:r w:rsidRPr="0060213F">
        <w:t xml:space="preserve">Output: </w:t>
      </w:r>
      <w:proofErr w:type="gramStart"/>
      <w:r w:rsidRPr="00185501">
        <w:rPr>
          <w:kern w:val="0"/>
          <w:sz w:val="22"/>
          <w:szCs w:val="22"/>
          <w:lang w:eastAsia="en-US"/>
        </w:rPr>
        <w:t>d[</w:t>
      </w:r>
      <w:proofErr w:type="gramEnd"/>
      <w:r w:rsidRPr="00185501">
        <w:rPr>
          <w:kern w:val="0"/>
          <w:sz w:val="22"/>
          <w:szCs w:val="22"/>
          <w:lang w:eastAsia="en-US"/>
        </w:rPr>
        <w:t xml:space="preserve">3:0], </w:t>
      </w:r>
      <w:proofErr w:type="spellStart"/>
      <w:r w:rsidRPr="00185501">
        <w:rPr>
          <w:kern w:val="0"/>
          <w:sz w:val="22"/>
          <w:szCs w:val="22"/>
          <w:lang w:eastAsia="en-US"/>
        </w:rPr>
        <w:t>D_ssd</w:t>
      </w:r>
      <w:proofErr w:type="spellEnd"/>
      <w:r w:rsidRPr="00185501">
        <w:rPr>
          <w:kern w:val="0"/>
          <w:sz w:val="22"/>
          <w:szCs w:val="22"/>
          <w:lang w:eastAsia="en-US"/>
        </w:rPr>
        <w:t xml:space="preserve"> [7:0]</w:t>
      </w:r>
    </w:p>
    <w:p w14:paraId="6DCA6E28" w14:textId="28F66600" w:rsidR="004825E9" w:rsidRPr="00915EED" w:rsidRDefault="004825E9" w:rsidP="00F251ED">
      <w:pPr>
        <w:numPr>
          <w:ilvl w:val="0"/>
          <w:numId w:val="17"/>
        </w:numPr>
      </w:pPr>
      <w:r w:rsidRPr="00915EED">
        <w:rPr>
          <w:szCs w:val="24"/>
        </w:rPr>
        <w:t>Block diagram</w:t>
      </w:r>
    </w:p>
    <w:p w14:paraId="09F0EF7E" w14:textId="5EC5C587" w:rsidR="004825E9" w:rsidRPr="0060213F" w:rsidRDefault="00915EED" w:rsidP="004825E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A9F9AE" wp14:editId="7DC265AE">
            <wp:extent cx="1223348" cy="3839545"/>
            <wp:effectExtent l="6350" t="0" r="2540" b="2540"/>
            <wp:docPr id="3" name="圖片 3" descr="https://scontent-hkg3-1.xx.fbcdn.net/v/t1.15752-9/53652966_700255163784689_2471653112188764160_n.jpg?_nc_cat=106&amp;_nc_ht=scontent-hkg3-1.xx&amp;oh=91e8eea106a93b5e961e0038c5a26e05&amp;oe=5D01F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1.xx.fbcdn.net/v/t1.15752-9/53652966_700255163784689_2471653112188764160_n.jpg?_nc_cat=106&amp;_nc_ht=scontent-hkg3-1.xx&amp;oh=91e8eea106a93b5e961e0038c5a26e05&amp;oe=5D01F29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1" t="5967" r="10628" b="10034"/>
                    <a:stretch/>
                  </pic:blipFill>
                  <pic:spPr bwMode="auto">
                    <a:xfrm rot="16200000">
                      <a:off x="0" y="0"/>
                      <a:ext cx="1223619" cy="384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6B18" w14:textId="77777777" w:rsidR="004825E9" w:rsidRPr="0060213F" w:rsidRDefault="004825E9" w:rsidP="004825E9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Implementation</w:t>
      </w:r>
    </w:p>
    <w:p w14:paraId="25B96C02" w14:textId="42A05B1C" w:rsidR="004825E9" w:rsidRPr="002204E3" w:rsidRDefault="004825E9" w:rsidP="004825E9">
      <w:pPr>
        <w:pStyle w:val="af6"/>
        <w:numPr>
          <w:ilvl w:val="0"/>
          <w:numId w:val="19"/>
        </w:numPr>
        <w:ind w:leftChars="0"/>
      </w:pPr>
      <w:r w:rsidRPr="002204E3">
        <w:t xml:space="preserve">Truth table </w:t>
      </w:r>
    </w:p>
    <w:tbl>
      <w:tblPr>
        <w:tblW w:w="10100" w:type="dxa"/>
        <w:tblInd w:w="-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749"/>
        <w:gridCol w:w="749"/>
        <w:gridCol w:w="749"/>
        <w:gridCol w:w="748"/>
        <w:gridCol w:w="748"/>
        <w:gridCol w:w="748"/>
        <w:gridCol w:w="748"/>
        <w:gridCol w:w="748"/>
        <w:gridCol w:w="320"/>
        <w:gridCol w:w="320"/>
        <w:gridCol w:w="320"/>
        <w:gridCol w:w="337"/>
        <w:gridCol w:w="384"/>
        <w:gridCol w:w="384"/>
        <w:gridCol w:w="384"/>
        <w:gridCol w:w="384"/>
      </w:tblGrid>
      <w:tr w:rsidR="002204E3" w:rsidRPr="002204E3" w14:paraId="4BAFFD49" w14:textId="77777777" w:rsidTr="002204E3">
        <w:trPr>
          <w:trHeight w:val="310"/>
        </w:trPr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852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82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271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output</w:t>
            </w:r>
          </w:p>
        </w:tc>
      </w:tr>
      <w:tr w:rsidR="002204E3" w:rsidRPr="002204E3" w14:paraId="585F8928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BD4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i3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110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i2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E5A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i1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F72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i0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CD8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0E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407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DBD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BE8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A28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0EB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A8B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2204E3">
              <w:rPr>
                <w:color w:val="000000"/>
                <w:kern w:val="0"/>
                <w:sz w:val="20"/>
              </w:rPr>
              <w:t>D_ssd0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5D7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175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232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1C29" w14:textId="77777777" w:rsidR="002204E3" w:rsidRPr="002204E3" w:rsidRDefault="002204E3" w:rsidP="002204E3">
            <w:pPr>
              <w:widowControl/>
              <w:jc w:val="center"/>
              <w:rPr>
                <w:b/>
                <w:bCs/>
                <w:color w:val="000000"/>
                <w:kern w:val="0"/>
                <w:szCs w:val="24"/>
              </w:rPr>
            </w:pPr>
            <w:r w:rsidRPr="002204E3">
              <w:rPr>
                <w:b/>
                <w:bCs/>
                <w:color w:val="000000"/>
                <w:kern w:val="0"/>
                <w:szCs w:val="24"/>
              </w:rPr>
              <w:t>d0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2E2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7A0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D7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5A9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D0</w:t>
            </w:r>
          </w:p>
        </w:tc>
      </w:tr>
      <w:tr w:rsidR="002204E3" w:rsidRPr="002204E3" w14:paraId="65FE4D37" w14:textId="77777777" w:rsidTr="002204E3">
        <w:trPr>
          <w:trHeight w:val="33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9AB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7BB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C54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8F5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5906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2241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BB0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6132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A317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94C3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DE8F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60E554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0B3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EE7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13C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F31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654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A61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7A3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FF2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</w:tr>
      <w:tr w:rsidR="002204E3" w:rsidRPr="002204E3" w14:paraId="616B5C4F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23D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391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DBF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333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137D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921A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CF3F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8EF1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892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1BF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D68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A2E64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784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1C0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0E8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4BC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D90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A85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2B0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923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</w:tr>
      <w:tr w:rsidR="002204E3" w:rsidRPr="002204E3" w14:paraId="3BD9FA1D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1BD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CF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1E4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A85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7047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35AE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2BAD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7888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E620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2F04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959F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2D481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7C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81D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066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693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AF0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8AA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BEA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C79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2</w:t>
            </w:r>
          </w:p>
        </w:tc>
      </w:tr>
      <w:tr w:rsidR="002204E3" w:rsidRPr="002204E3" w14:paraId="7358F3CA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0ED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167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C4F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2DE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0289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282A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BDB7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E91E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F737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DEA3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ED9C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D4AD8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343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EF5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94A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9F6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69B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906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B45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B5B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3</w:t>
            </w:r>
          </w:p>
        </w:tc>
      </w:tr>
      <w:tr w:rsidR="002204E3" w:rsidRPr="002204E3" w14:paraId="5FF1BB93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8E4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455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EFD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332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628C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7C93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00CA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B7F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43C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9B4C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8484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EA72E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272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F7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736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B4D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C98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CC8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4A3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DA4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4</w:t>
            </w:r>
          </w:p>
        </w:tc>
      </w:tr>
      <w:tr w:rsidR="002204E3" w:rsidRPr="002204E3" w14:paraId="1F520330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DD0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361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8ED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4F7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C1F6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DF76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918B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5E65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28AD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5683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D025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54EB79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FCD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4CD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30B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A6B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9A9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2EA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A56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D12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5</w:t>
            </w:r>
          </w:p>
        </w:tc>
      </w:tr>
      <w:tr w:rsidR="002204E3" w:rsidRPr="002204E3" w14:paraId="76E6A612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147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E74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C5B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B9A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10FC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BDF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1F4C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7AAB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E3F9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9AA3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DD1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1D1DF7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CA7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8A4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90F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74F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4A7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CBC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8B1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6</w:t>
            </w:r>
          </w:p>
        </w:tc>
      </w:tr>
      <w:tr w:rsidR="002204E3" w:rsidRPr="002204E3" w14:paraId="0A685A25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08C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DD0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1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08C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00B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1D2A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512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A61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AF22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7C3E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3BF6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FD197C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4ED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362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1CA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26F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815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C0C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269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77F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7</w:t>
            </w:r>
          </w:p>
        </w:tc>
      </w:tr>
      <w:tr w:rsidR="002204E3" w:rsidRPr="002204E3" w14:paraId="4F8660E0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E36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D05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C01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23B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62B8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6E9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ECE6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1068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4635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351C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5050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DFA1A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87D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52E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0A9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268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F35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738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84C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5B4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8</w:t>
            </w:r>
          </w:p>
        </w:tc>
      </w:tr>
      <w:tr w:rsidR="002204E3" w:rsidRPr="002204E3" w14:paraId="450520AE" w14:textId="77777777" w:rsidTr="002204E3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00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01E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946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DD5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CE78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5A1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E10F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DEF4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17A4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D609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714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A68F8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121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E2F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DDF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59F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41E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FC1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72B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FD2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9</w:t>
            </w:r>
          </w:p>
        </w:tc>
      </w:tr>
      <w:tr w:rsidR="002204E3" w:rsidRPr="002204E3" w14:paraId="5A40158B" w14:textId="77777777" w:rsidTr="002204E3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86A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A86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BC7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637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98D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2F3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8E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5AA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CFB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CD3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7F9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9DC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8D4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95E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352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2E3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F90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9E9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D62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4A5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</w:tr>
      <w:tr w:rsidR="002204E3" w:rsidRPr="002204E3" w14:paraId="6E059FA3" w14:textId="77777777" w:rsidTr="002204E3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4DD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A8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0F9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B43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DA8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557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A48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B70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458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282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82F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F27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73F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132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E1B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AFB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68E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78A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3EC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CEB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</w:tr>
      <w:tr w:rsidR="002204E3" w:rsidRPr="002204E3" w14:paraId="19284508" w14:textId="77777777" w:rsidTr="002204E3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1EA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095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478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596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210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30F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CC3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913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299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B00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76B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849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C32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BC5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10E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54F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986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EAF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562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E2E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</w:tr>
      <w:tr w:rsidR="002204E3" w:rsidRPr="002204E3" w14:paraId="150463AD" w14:textId="77777777" w:rsidTr="002204E3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15A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880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3EA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328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74B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D2B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C95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C2F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C9A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02A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AB9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A16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260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3E7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70D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836B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6EA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9FE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42F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6E2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</w:tr>
      <w:tr w:rsidR="002204E3" w:rsidRPr="002204E3" w14:paraId="63507BAB" w14:textId="77777777" w:rsidTr="002204E3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B35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2C75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572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40F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E29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7F9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CD0C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59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328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604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3C1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418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C07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C9C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49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711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C18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AA97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4C6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EF2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</w:tr>
      <w:tr w:rsidR="002204E3" w:rsidRPr="002204E3" w14:paraId="45632377" w14:textId="77777777" w:rsidTr="002204E3">
        <w:trPr>
          <w:trHeight w:val="3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5A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258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C02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361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EFDD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A1E9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636E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292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E3B4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4EE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C32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E94A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9D38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1EF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0D32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049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A81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F9D0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56F6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F043" w14:textId="77777777" w:rsidR="002204E3" w:rsidRPr="002204E3" w:rsidRDefault="002204E3" w:rsidP="002204E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2204E3">
              <w:rPr>
                <w:color w:val="000000"/>
                <w:kern w:val="0"/>
                <w:szCs w:val="24"/>
              </w:rPr>
              <w:t>F</w:t>
            </w:r>
          </w:p>
        </w:tc>
      </w:tr>
    </w:tbl>
    <w:p w14:paraId="05FA7B85" w14:textId="7D48E6E8" w:rsidR="004825E9" w:rsidRDefault="004825E9" w:rsidP="004825E9">
      <w:pPr>
        <w:pStyle w:val="af6"/>
        <w:numPr>
          <w:ilvl w:val="0"/>
          <w:numId w:val="19"/>
        </w:numPr>
        <w:ind w:leftChars="0"/>
      </w:pPr>
      <w:r w:rsidRPr="0060213F">
        <w:t>Logic function</w:t>
      </w:r>
    </w:p>
    <w:p w14:paraId="078B7966" w14:textId="77777777" w:rsidR="00185501" w:rsidRDefault="00185501" w:rsidP="00185501">
      <w:pPr>
        <w:pStyle w:val="af6"/>
        <w:ind w:leftChars="0"/>
      </w:pPr>
      <w:r>
        <w:t xml:space="preserve">d = </w:t>
      </w:r>
      <w:proofErr w:type="spellStart"/>
      <w:r>
        <w:t>i</w:t>
      </w:r>
      <w:proofErr w:type="spellEnd"/>
    </w:p>
    <w:p w14:paraId="0CBCE0FA" w14:textId="77777777" w:rsidR="00185501" w:rsidRDefault="00185501" w:rsidP="00185501">
      <w:pPr>
        <w:pStyle w:val="af6"/>
        <w:ind w:leftChars="0"/>
      </w:pPr>
      <w:r>
        <w:rPr>
          <w:rFonts w:hint="eastAsia"/>
        </w:rPr>
        <w:t>D</w:t>
      </w:r>
      <w:r>
        <w:t xml:space="preserve"> = 4’ b0000</w:t>
      </w:r>
    </w:p>
    <w:p w14:paraId="450F7CA9" w14:textId="45639538" w:rsidR="00185501" w:rsidRDefault="00185501" w:rsidP="00185501">
      <w:pPr>
        <w:pStyle w:val="af6"/>
        <w:ind w:leftChars="0"/>
      </w:pPr>
      <w:proofErr w:type="spellStart"/>
      <w:r>
        <w:rPr>
          <w:rFonts w:hint="eastAsia"/>
        </w:rPr>
        <w:t>D</w:t>
      </w:r>
      <w:r>
        <w:t>_</w:t>
      </w:r>
      <w:proofErr w:type="gramStart"/>
      <w:r>
        <w:rPr>
          <w:rFonts w:hint="eastAsia"/>
        </w:rPr>
        <w:t>s</w:t>
      </w:r>
      <w:r>
        <w:t>sd</w:t>
      </w:r>
      <w:proofErr w:type="spellEnd"/>
      <w:r>
        <w:t>[</w:t>
      </w:r>
      <w:proofErr w:type="gramEnd"/>
      <w:r>
        <w:t>7:0] are low – active</w:t>
      </w:r>
    </w:p>
    <w:p w14:paraId="5AF177FC" w14:textId="1B5E0193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4'd0: D = 8'b00000011;</w:t>
      </w:r>
    </w:p>
    <w:p w14:paraId="7C94D503" w14:textId="006F3302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4'd1: D = 8'b10011111;</w:t>
      </w:r>
    </w:p>
    <w:p w14:paraId="74BCC574" w14:textId="45047598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lastRenderedPageBreak/>
        <w:t>4'd2: D = 8'b00100101;</w:t>
      </w:r>
    </w:p>
    <w:p w14:paraId="08EFEC9A" w14:textId="572025F4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4'd3: D = 8'b00001101;</w:t>
      </w:r>
    </w:p>
    <w:p w14:paraId="7754945A" w14:textId="075CEFDD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4'd4: D = 8'b10011001;</w:t>
      </w:r>
    </w:p>
    <w:p w14:paraId="02CC3AAF" w14:textId="136AAC2F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4'd5: D = 8'b01001001;</w:t>
      </w:r>
    </w:p>
    <w:p w14:paraId="6FF3F3F5" w14:textId="7E5C31B4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4'd6: D = 8'b01000001;</w:t>
      </w:r>
    </w:p>
    <w:p w14:paraId="7CE2FA89" w14:textId="31EBD428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4'd7: D = 8'b00011111;</w:t>
      </w:r>
    </w:p>
    <w:p w14:paraId="2AB24658" w14:textId="3F36CF7C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4'd8: D = 8'b00000001;</w:t>
      </w:r>
    </w:p>
    <w:p w14:paraId="14415917" w14:textId="34C2906E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4'd9: D = 8'b00001001;</w:t>
      </w:r>
    </w:p>
    <w:p w14:paraId="2A0386E5" w14:textId="272B9145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4'd10: D = 8'b00010001;</w:t>
      </w:r>
    </w:p>
    <w:p w14:paraId="645ADA3A" w14:textId="4D70DE94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4'd11: D = 8'b11000001;</w:t>
      </w:r>
    </w:p>
    <w:p w14:paraId="0C72D783" w14:textId="7E17BDC9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4'd12: D = 8'b01100011;</w:t>
      </w:r>
    </w:p>
    <w:p w14:paraId="2CC27A68" w14:textId="6FD8C90B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4'd13: D = 8'b10000101;</w:t>
      </w:r>
    </w:p>
    <w:p w14:paraId="3BDEBC00" w14:textId="6AA5A31B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>4'd14: D = 8'b01100001;</w:t>
      </w:r>
    </w:p>
    <w:p w14:paraId="6ADF2C21" w14:textId="28D702DC" w:rsidR="002204E3" w:rsidRPr="002204E3" w:rsidRDefault="002204E3" w:rsidP="002204E3">
      <w:pPr>
        <w:autoSpaceDE w:val="0"/>
        <w:autoSpaceDN w:val="0"/>
        <w:adjustRightInd w:val="0"/>
        <w:ind w:leftChars="200" w:left="480"/>
      </w:pPr>
      <w:r w:rsidRPr="002204E3">
        <w:t xml:space="preserve">4'd15: D = 8'b01110001; </w:t>
      </w:r>
    </w:p>
    <w:p w14:paraId="1E464281" w14:textId="77777777" w:rsidR="00185501" w:rsidRPr="00D63B00" w:rsidRDefault="00185501" w:rsidP="00185501">
      <w:pPr>
        <w:pStyle w:val="af6"/>
        <w:numPr>
          <w:ilvl w:val="0"/>
          <w:numId w:val="28"/>
        </w:numPr>
        <w:ind w:leftChars="0"/>
      </w:pPr>
      <w:r w:rsidRPr="0060213F">
        <w:rPr>
          <w:szCs w:val="24"/>
        </w:rPr>
        <w:t>I/O pin</w:t>
      </w:r>
    </w:p>
    <w:tbl>
      <w:tblPr>
        <w:tblW w:w="855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7"/>
        <w:gridCol w:w="740"/>
        <w:gridCol w:w="740"/>
        <w:gridCol w:w="740"/>
        <w:gridCol w:w="740"/>
        <w:gridCol w:w="740"/>
        <w:gridCol w:w="740"/>
        <w:gridCol w:w="740"/>
        <w:gridCol w:w="740"/>
        <w:gridCol w:w="500"/>
        <w:gridCol w:w="440"/>
        <w:gridCol w:w="440"/>
        <w:gridCol w:w="440"/>
      </w:tblGrid>
      <w:tr w:rsidR="00185501" w:rsidRPr="00D63B00" w14:paraId="520A3DBF" w14:textId="77777777" w:rsidTr="00C663CA">
        <w:trPr>
          <w:trHeight w:val="32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5B0C" w14:textId="77777777" w:rsidR="00185501" w:rsidRPr="00185501" w:rsidRDefault="00185501" w:rsidP="00185501">
            <w:pPr>
              <w:pStyle w:val="af6"/>
              <w:widowControl/>
              <w:numPr>
                <w:ilvl w:val="0"/>
                <w:numId w:val="28"/>
              </w:numPr>
              <w:ind w:leftChars="0"/>
              <w:jc w:val="center"/>
              <w:rPr>
                <w:color w:val="000000"/>
                <w:kern w:val="0"/>
                <w:szCs w:val="24"/>
              </w:rPr>
            </w:pPr>
            <w:r w:rsidRPr="00185501">
              <w:rPr>
                <w:color w:val="000000"/>
                <w:kern w:val="0"/>
                <w:szCs w:val="24"/>
              </w:rPr>
              <w:t>I/P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C10A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79C5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4BEF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1A1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DCF6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9A97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68CC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411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CC5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2089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EAD4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B6A8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D0</w:t>
            </w:r>
          </w:p>
        </w:tc>
      </w:tr>
      <w:tr w:rsidR="00185501" w:rsidRPr="00D63B00" w14:paraId="506EA748" w14:textId="77777777" w:rsidTr="00C663CA">
        <w:trPr>
          <w:trHeight w:val="320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A5BF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6AB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2F58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5022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0A48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558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1E8A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6488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E19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8B6D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9C29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6FEB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457D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BDD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U2</w:t>
            </w:r>
          </w:p>
        </w:tc>
      </w:tr>
      <w:tr w:rsidR="00185501" w:rsidRPr="00D63B00" w14:paraId="17EEC7B1" w14:textId="77777777" w:rsidTr="00C663CA">
        <w:trPr>
          <w:trHeight w:val="320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6360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I/P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3B2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585A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35BD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3A3F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71A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194F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D439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7787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 w:val="20"/>
              </w:rPr>
            </w:pPr>
            <w:r w:rsidRPr="00D63B00">
              <w:rPr>
                <w:color w:val="000000"/>
                <w:kern w:val="0"/>
                <w:sz w:val="20"/>
              </w:rPr>
              <w:t>D_ssd0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7ABF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98E0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98A7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045A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5501" w:rsidRPr="00D63B00" w14:paraId="3501F2B5" w14:textId="77777777" w:rsidTr="00C663CA">
        <w:trPr>
          <w:trHeight w:val="320"/>
          <w:jc w:val="center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805B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FF98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5092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W6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CF86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2365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99C2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6692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A044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U7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3781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>V7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31CC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222B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BB45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EBE8" w14:textId="77777777" w:rsidR="00185501" w:rsidRPr="00D63B00" w:rsidRDefault="00185501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63B00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678943FD" w14:textId="6338727B" w:rsidR="002204E3" w:rsidRPr="0060213F" w:rsidRDefault="002204E3" w:rsidP="002204E3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>2_4</w:t>
      </w:r>
    </w:p>
    <w:p w14:paraId="1802423D" w14:textId="77777777" w:rsidR="002204E3" w:rsidRPr="0060213F" w:rsidRDefault="002204E3" w:rsidP="002204E3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Specification</w:t>
      </w:r>
    </w:p>
    <w:p w14:paraId="29B3E545" w14:textId="77777777" w:rsidR="002204E3" w:rsidRPr="0060213F" w:rsidRDefault="002204E3" w:rsidP="002204E3">
      <w:pPr>
        <w:numPr>
          <w:ilvl w:val="0"/>
          <w:numId w:val="17"/>
        </w:numPr>
        <w:rPr>
          <w:szCs w:val="24"/>
        </w:rPr>
      </w:pPr>
      <w:r w:rsidRPr="0060213F">
        <w:rPr>
          <w:szCs w:val="24"/>
        </w:rPr>
        <w:t>I/P</w:t>
      </w:r>
    </w:p>
    <w:p w14:paraId="756F4A00" w14:textId="4D0B9FD9" w:rsidR="002204E3" w:rsidRPr="0060213F" w:rsidRDefault="002204E3" w:rsidP="002204E3">
      <w:pPr>
        <w:pStyle w:val="af6"/>
        <w:ind w:leftChars="0"/>
      </w:pPr>
      <w:r w:rsidRPr="0060213F">
        <w:t xml:space="preserve">Input: </w:t>
      </w:r>
      <w:proofErr w:type="gramStart"/>
      <w:r>
        <w:t>a</w:t>
      </w:r>
      <w:r w:rsidRPr="0060213F">
        <w:t>[</w:t>
      </w:r>
      <w:proofErr w:type="gramEnd"/>
      <w:r w:rsidRPr="0060213F">
        <w:t>3:0]</w:t>
      </w:r>
      <w:r>
        <w:t>, b[3:0]</w:t>
      </w:r>
    </w:p>
    <w:p w14:paraId="4976DC35" w14:textId="78D21444" w:rsidR="002204E3" w:rsidRDefault="002204E3" w:rsidP="002204E3">
      <w:pPr>
        <w:pStyle w:val="af6"/>
        <w:ind w:leftChars="0"/>
        <w:rPr>
          <w:kern w:val="0"/>
          <w:sz w:val="22"/>
          <w:szCs w:val="22"/>
          <w:lang w:eastAsia="en-US"/>
        </w:rPr>
      </w:pPr>
      <w:r w:rsidRPr="0060213F">
        <w:t xml:space="preserve">Output: </w:t>
      </w:r>
      <w:r>
        <w:rPr>
          <w:kern w:val="0"/>
          <w:sz w:val="22"/>
          <w:szCs w:val="22"/>
          <w:lang w:eastAsia="en-US"/>
        </w:rPr>
        <w:t xml:space="preserve">x, </w:t>
      </w:r>
      <w:proofErr w:type="gramStart"/>
      <w:r>
        <w:rPr>
          <w:kern w:val="0"/>
          <w:sz w:val="22"/>
          <w:szCs w:val="22"/>
          <w:lang w:eastAsia="en-US"/>
        </w:rPr>
        <w:t>A[</w:t>
      </w:r>
      <w:proofErr w:type="gramEnd"/>
      <w:r>
        <w:rPr>
          <w:kern w:val="0"/>
          <w:sz w:val="22"/>
          <w:szCs w:val="22"/>
          <w:lang w:eastAsia="en-US"/>
        </w:rPr>
        <w:t xml:space="preserve">3:0]. </w:t>
      </w:r>
      <w:proofErr w:type="gramStart"/>
      <w:r>
        <w:rPr>
          <w:kern w:val="0"/>
          <w:sz w:val="22"/>
          <w:szCs w:val="22"/>
          <w:lang w:eastAsia="en-US"/>
        </w:rPr>
        <w:t>B[</w:t>
      </w:r>
      <w:proofErr w:type="gramEnd"/>
      <w:r>
        <w:rPr>
          <w:kern w:val="0"/>
          <w:sz w:val="22"/>
          <w:szCs w:val="22"/>
          <w:lang w:eastAsia="en-US"/>
        </w:rPr>
        <w:t>3:0]</w:t>
      </w:r>
    </w:p>
    <w:p w14:paraId="6FEAC0FB" w14:textId="77777777" w:rsidR="002204E3" w:rsidRPr="00915EED" w:rsidRDefault="002204E3" w:rsidP="002204E3">
      <w:pPr>
        <w:numPr>
          <w:ilvl w:val="0"/>
          <w:numId w:val="17"/>
        </w:numPr>
      </w:pPr>
      <w:r w:rsidRPr="00915EED">
        <w:rPr>
          <w:szCs w:val="24"/>
        </w:rPr>
        <w:t>Block diagram</w:t>
      </w:r>
    </w:p>
    <w:p w14:paraId="1BFA5452" w14:textId="4C088483" w:rsidR="002204E3" w:rsidRPr="0060213F" w:rsidRDefault="00915EED" w:rsidP="002204E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15E134" wp14:editId="428E42ED">
            <wp:extent cx="2281591" cy="3106618"/>
            <wp:effectExtent l="6668" t="0" r="0" b="0"/>
            <wp:docPr id="6" name="圖片 6" descr="https://scontent-hkg3-1.xx.fbcdn.net/v/t1.15752-9/53599132_427783644625691_3856620739041951744_n.jpg?_nc_cat=108&amp;_nc_ht=scontent-hkg3-1.xx&amp;oh=2829b443f0f45f7f1977787ff1b04e13&amp;oe=5D08F3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hkg3-1.xx.fbcdn.net/v/t1.15752-9/53599132_427783644625691_3856620739041951744_n.jpg?_nc_cat=108&amp;_nc_ht=scontent-hkg3-1.xx&amp;oh=2829b443f0f45f7f1977787ff1b04e13&amp;oe=5D08F33C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5" t="13471" b="2327"/>
                    <a:stretch/>
                  </pic:blipFill>
                  <pic:spPr bwMode="auto">
                    <a:xfrm rot="16200000">
                      <a:off x="0" y="0"/>
                      <a:ext cx="2286675" cy="31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1A06F" w14:textId="77777777" w:rsidR="002204E3" w:rsidRPr="0060213F" w:rsidRDefault="002204E3" w:rsidP="002204E3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Design Implementation</w:t>
      </w:r>
    </w:p>
    <w:p w14:paraId="20F4A994" w14:textId="5935979B" w:rsidR="002204E3" w:rsidRPr="00F842F4" w:rsidRDefault="002204E3" w:rsidP="002204E3">
      <w:pPr>
        <w:pStyle w:val="af6"/>
        <w:numPr>
          <w:ilvl w:val="0"/>
          <w:numId w:val="19"/>
        </w:numPr>
        <w:ind w:leftChars="0"/>
      </w:pPr>
      <w:r w:rsidRPr="00F842F4">
        <w:t xml:space="preserve">Truth table </w:t>
      </w:r>
    </w:p>
    <w:tbl>
      <w:tblPr>
        <w:tblW w:w="494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523"/>
        <w:gridCol w:w="523"/>
        <w:gridCol w:w="523"/>
        <w:gridCol w:w="524"/>
        <w:gridCol w:w="760"/>
      </w:tblGrid>
      <w:tr w:rsidR="00F842F4" w:rsidRPr="00F842F4" w14:paraId="0B3B5E3F" w14:textId="77777777" w:rsidTr="00F842F4">
        <w:trPr>
          <w:trHeight w:val="320"/>
          <w:jc w:val="center"/>
        </w:trPr>
        <w:tc>
          <w:tcPr>
            <w:tcW w:w="4185" w:type="dxa"/>
            <w:gridSpan w:val="8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C3505B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760" w:type="dxa"/>
            <w:tcBorders>
              <w:top w:val="single" w:sz="4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90F1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output</w:t>
            </w:r>
          </w:p>
        </w:tc>
      </w:tr>
      <w:tr w:rsidR="00F842F4" w:rsidRPr="00F842F4" w14:paraId="6663E392" w14:textId="77777777" w:rsidTr="00F842F4">
        <w:trPr>
          <w:trHeight w:val="320"/>
          <w:jc w:val="center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518D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a3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970C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a2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4E8C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a1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992AA1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a0</w:t>
            </w:r>
          </w:p>
        </w:tc>
        <w:tc>
          <w:tcPr>
            <w:tcW w:w="52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06D4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b3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D086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b2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98E5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b1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CD5878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b0</w:t>
            </w:r>
          </w:p>
        </w:tc>
        <w:tc>
          <w:tcPr>
            <w:tcW w:w="76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ADD0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</w:tr>
      <w:tr w:rsidR="00F842F4" w:rsidRPr="00F842F4" w14:paraId="66B44594" w14:textId="77777777" w:rsidTr="00F842F4">
        <w:trPr>
          <w:trHeight w:val="310"/>
          <w:jc w:val="center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3E2B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C134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A99A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125E3F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86E7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AF7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D08C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597B40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76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31C5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</w:tr>
      <w:tr w:rsidR="00F842F4" w:rsidRPr="00F842F4" w14:paraId="4FB0D808" w14:textId="77777777" w:rsidTr="00F842F4">
        <w:trPr>
          <w:trHeight w:val="310"/>
          <w:jc w:val="center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3813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0DA9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07A7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B163CA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1938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5534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A041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F7BAD3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76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08FE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</w:tr>
      <w:tr w:rsidR="00F842F4" w:rsidRPr="00F842F4" w14:paraId="371C73A7" w14:textId="77777777" w:rsidTr="00F842F4">
        <w:trPr>
          <w:trHeight w:val="310"/>
          <w:jc w:val="center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89FD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C01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BE30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FBF986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52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6B77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6947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B9B6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4761B1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X</w:t>
            </w:r>
          </w:p>
        </w:tc>
        <w:tc>
          <w:tcPr>
            <w:tcW w:w="76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B6B1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</w:tr>
      <w:tr w:rsidR="00F842F4" w:rsidRPr="00F842F4" w14:paraId="345D669D" w14:textId="77777777" w:rsidTr="00F842F4">
        <w:trPr>
          <w:trHeight w:val="310"/>
          <w:jc w:val="center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8EDB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4273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F5EB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E1FE6E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956F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8424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111F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1ACD5F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76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79C5" w14:textId="77777777" w:rsidR="00F842F4" w:rsidRPr="00F842F4" w:rsidRDefault="00F842F4" w:rsidP="00F842F4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F842F4">
              <w:rPr>
                <w:color w:val="000000"/>
                <w:kern w:val="0"/>
                <w:szCs w:val="24"/>
              </w:rPr>
              <w:t>1</w:t>
            </w:r>
          </w:p>
        </w:tc>
      </w:tr>
    </w:tbl>
    <w:p w14:paraId="7805EA20" w14:textId="77777777" w:rsidR="00F842F4" w:rsidRPr="002204E3" w:rsidRDefault="00F842F4" w:rsidP="00F842F4">
      <w:pPr>
        <w:pStyle w:val="af6"/>
        <w:ind w:leftChars="0"/>
        <w:rPr>
          <w:highlight w:val="yellow"/>
        </w:rPr>
      </w:pPr>
    </w:p>
    <w:p w14:paraId="1B01B9D8" w14:textId="2E606FBD" w:rsidR="002204E3" w:rsidRDefault="002204E3" w:rsidP="002204E3">
      <w:pPr>
        <w:pStyle w:val="af6"/>
        <w:numPr>
          <w:ilvl w:val="0"/>
          <w:numId w:val="19"/>
        </w:numPr>
        <w:ind w:leftChars="0"/>
      </w:pPr>
      <w:r w:rsidRPr="0060213F">
        <w:t>Logic function</w:t>
      </w:r>
    </w:p>
    <w:p w14:paraId="44AB6307" w14:textId="46299141" w:rsidR="002204E3" w:rsidRDefault="002204E3" w:rsidP="002204E3">
      <w:pPr>
        <w:pStyle w:val="af6"/>
        <w:ind w:leftChars="0"/>
      </w:pPr>
      <w:r>
        <w:rPr>
          <w:rFonts w:hint="eastAsia"/>
        </w:rPr>
        <w:lastRenderedPageBreak/>
        <w:t>A</w:t>
      </w:r>
      <w:r>
        <w:t xml:space="preserve"> = a</w:t>
      </w:r>
    </w:p>
    <w:p w14:paraId="43B64B7F" w14:textId="08FEA7F9" w:rsidR="002204E3" w:rsidRDefault="002204E3" w:rsidP="002204E3">
      <w:pPr>
        <w:pStyle w:val="af6"/>
        <w:ind w:leftChars="0"/>
      </w:pPr>
      <w:r>
        <w:rPr>
          <w:rFonts w:hint="eastAsia"/>
        </w:rPr>
        <w:t>B</w:t>
      </w:r>
      <w:r>
        <w:t xml:space="preserve"> = b</w:t>
      </w:r>
    </w:p>
    <w:p w14:paraId="2C7EBA40" w14:textId="47F324F3" w:rsidR="002204E3" w:rsidRPr="002204E3" w:rsidRDefault="002204E3" w:rsidP="002204E3">
      <w:pPr>
        <w:pStyle w:val="af6"/>
        <w:ind w:leftChars="0"/>
        <w:rPr>
          <w:kern w:val="0"/>
          <w:sz w:val="22"/>
          <w:szCs w:val="22"/>
          <w:lang w:eastAsia="en-US"/>
        </w:rPr>
      </w:pPr>
      <w:r>
        <w:t>S</w:t>
      </w:r>
      <w:r w:rsidRPr="002204E3">
        <w:rPr>
          <w:kern w:val="0"/>
          <w:sz w:val="22"/>
          <w:szCs w:val="22"/>
          <w:lang w:eastAsia="en-US"/>
        </w:rPr>
        <w:t xml:space="preserve">et </w:t>
      </w:r>
      <w:proofErr w:type="gramStart"/>
      <w:r w:rsidRPr="002204E3">
        <w:rPr>
          <w:kern w:val="0"/>
          <w:sz w:val="22"/>
          <w:szCs w:val="22"/>
          <w:lang w:eastAsia="en-US"/>
        </w:rPr>
        <w:t>c</w:t>
      </w:r>
      <w:r>
        <w:rPr>
          <w:kern w:val="0"/>
          <w:sz w:val="22"/>
          <w:szCs w:val="22"/>
          <w:lang w:eastAsia="en-US"/>
        </w:rPr>
        <w:t>[</w:t>
      </w:r>
      <w:proofErr w:type="gramEnd"/>
      <w:r>
        <w:rPr>
          <w:kern w:val="0"/>
          <w:sz w:val="22"/>
          <w:szCs w:val="22"/>
          <w:lang w:eastAsia="en-US"/>
        </w:rPr>
        <w:t>3:0]</w:t>
      </w:r>
      <w:r w:rsidR="003602A6">
        <w:rPr>
          <w:kern w:val="0"/>
          <w:sz w:val="22"/>
          <w:szCs w:val="22"/>
          <w:lang w:eastAsia="en-US"/>
        </w:rPr>
        <w:t>, c</w:t>
      </w:r>
      <w:r w:rsidRPr="002204E3">
        <w:rPr>
          <w:kern w:val="0"/>
          <w:sz w:val="22"/>
          <w:szCs w:val="22"/>
          <w:lang w:eastAsia="en-US"/>
        </w:rPr>
        <w:t xml:space="preserve"> = (</w:t>
      </w:r>
      <w:r w:rsidR="003602A6">
        <w:rPr>
          <w:kern w:val="0"/>
          <w:sz w:val="22"/>
          <w:szCs w:val="22"/>
          <w:lang w:eastAsia="en-US"/>
        </w:rPr>
        <w:t xml:space="preserve"> </w:t>
      </w:r>
      <w:r w:rsidRPr="002204E3">
        <w:rPr>
          <w:kern w:val="0"/>
          <w:sz w:val="22"/>
          <w:szCs w:val="22"/>
          <w:lang w:eastAsia="en-US"/>
        </w:rPr>
        <w:t>a</w:t>
      </w:r>
      <w:r w:rsidR="003602A6">
        <w:rPr>
          <w:kern w:val="0"/>
          <w:sz w:val="22"/>
          <w:szCs w:val="22"/>
          <w:lang w:eastAsia="en-US"/>
        </w:rPr>
        <w:t xml:space="preserve"> </w:t>
      </w:r>
      <w:r w:rsidRPr="002204E3">
        <w:rPr>
          <w:kern w:val="0"/>
          <w:sz w:val="22"/>
          <w:szCs w:val="22"/>
          <w:lang w:eastAsia="en-US"/>
        </w:rPr>
        <w:t>&amp;</w:t>
      </w:r>
      <w:r w:rsidR="003602A6">
        <w:rPr>
          <w:kern w:val="0"/>
          <w:sz w:val="22"/>
          <w:szCs w:val="22"/>
          <w:lang w:eastAsia="en-US"/>
        </w:rPr>
        <w:t xml:space="preserve"> b’</w:t>
      </w:r>
      <w:r w:rsidRPr="002204E3">
        <w:rPr>
          <w:kern w:val="0"/>
          <w:sz w:val="22"/>
          <w:szCs w:val="22"/>
          <w:lang w:eastAsia="en-US"/>
        </w:rPr>
        <w:t xml:space="preserve"> | </w:t>
      </w:r>
      <w:r w:rsidR="003602A6">
        <w:rPr>
          <w:kern w:val="0"/>
          <w:sz w:val="22"/>
          <w:szCs w:val="22"/>
          <w:lang w:eastAsia="en-US"/>
        </w:rPr>
        <w:t xml:space="preserve">a’ </w:t>
      </w:r>
      <w:r w:rsidRPr="002204E3">
        <w:rPr>
          <w:kern w:val="0"/>
          <w:sz w:val="22"/>
          <w:szCs w:val="22"/>
          <w:lang w:eastAsia="en-US"/>
        </w:rPr>
        <w:t>&amp;</w:t>
      </w:r>
      <w:r w:rsidR="003602A6">
        <w:rPr>
          <w:kern w:val="0"/>
          <w:sz w:val="22"/>
          <w:szCs w:val="22"/>
          <w:lang w:eastAsia="en-US"/>
        </w:rPr>
        <w:t xml:space="preserve"> </w:t>
      </w:r>
      <w:r w:rsidRPr="002204E3">
        <w:rPr>
          <w:kern w:val="0"/>
          <w:sz w:val="22"/>
          <w:szCs w:val="22"/>
          <w:lang w:eastAsia="en-US"/>
        </w:rPr>
        <w:t>b</w:t>
      </w:r>
      <w:r w:rsidR="003602A6">
        <w:rPr>
          <w:kern w:val="0"/>
          <w:sz w:val="22"/>
          <w:szCs w:val="22"/>
          <w:lang w:eastAsia="en-US"/>
        </w:rPr>
        <w:t xml:space="preserve"> </w:t>
      </w:r>
      <w:r w:rsidRPr="002204E3">
        <w:rPr>
          <w:kern w:val="0"/>
          <w:sz w:val="22"/>
          <w:szCs w:val="22"/>
          <w:lang w:eastAsia="en-US"/>
        </w:rPr>
        <w:t>)</w:t>
      </w:r>
      <w:r w:rsidR="003602A6">
        <w:rPr>
          <w:kern w:val="0"/>
          <w:sz w:val="22"/>
          <w:szCs w:val="22"/>
          <w:lang w:eastAsia="en-US"/>
        </w:rPr>
        <w:t>’</w:t>
      </w:r>
    </w:p>
    <w:p w14:paraId="142BED54" w14:textId="60AE29B8" w:rsidR="002204E3" w:rsidRPr="002204E3" w:rsidRDefault="002204E3" w:rsidP="002204E3">
      <w:pPr>
        <w:pStyle w:val="af6"/>
        <w:ind w:leftChars="0"/>
      </w:pPr>
      <w:r w:rsidRPr="002204E3">
        <w:t xml:space="preserve">x = </w:t>
      </w:r>
      <w:proofErr w:type="gramStart"/>
      <w:r w:rsidRPr="002204E3">
        <w:rPr>
          <w:kern w:val="0"/>
          <w:sz w:val="22"/>
          <w:szCs w:val="22"/>
          <w:lang w:eastAsia="en-US"/>
        </w:rPr>
        <w:t>a[</w:t>
      </w:r>
      <w:proofErr w:type="gramEnd"/>
      <w:r w:rsidRPr="002204E3">
        <w:rPr>
          <w:kern w:val="0"/>
          <w:sz w:val="22"/>
          <w:szCs w:val="22"/>
          <w:lang w:eastAsia="en-US"/>
        </w:rPr>
        <w:t>3]</w:t>
      </w:r>
      <w:r w:rsidR="003602A6">
        <w:rPr>
          <w:kern w:val="0"/>
          <w:sz w:val="22"/>
          <w:szCs w:val="22"/>
          <w:lang w:eastAsia="en-US"/>
        </w:rPr>
        <w:t xml:space="preserve"> </w:t>
      </w:r>
      <w:r w:rsidRPr="002204E3">
        <w:rPr>
          <w:kern w:val="0"/>
          <w:sz w:val="22"/>
          <w:szCs w:val="22"/>
          <w:lang w:eastAsia="en-US"/>
        </w:rPr>
        <w:t>&amp;</w:t>
      </w:r>
      <w:r w:rsidR="003602A6">
        <w:rPr>
          <w:kern w:val="0"/>
          <w:sz w:val="22"/>
          <w:szCs w:val="22"/>
          <w:lang w:eastAsia="en-US"/>
        </w:rPr>
        <w:t xml:space="preserve"> </w:t>
      </w:r>
      <w:r w:rsidRPr="002204E3">
        <w:rPr>
          <w:kern w:val="0"/>
          <w:sz w:val="22"/>
          <w:szCs w:val="22"/>
          <w:lang w:eastAsia="en-US"/>
        </w:rPr>
        <w:t>b[3]</w:t>
      </w:r>
      <w:r w:rsidR="003602A6">
        <w:rPr>
          <w:kern w:val="0"/>
          <w:sz w:val="22"/>
          <w:szCs w:val="22"/>
          <w:lang w:eastAsia="en-US"/>
        </w:rPr>
        <w:t>’</w:t>
      </w:r>
      <w:r w:rsidRPr="002204E3">
        <w:rPr>
          <w:kern w:val="0"/>
          <w:sz w:val="22"/>
          <w:szCs w:val="22"/>
          <w:lang w:eastAsia="en-US"/>
        </w:rPr>
        <w:t xml:space="preserve"> | c[3]&amp;a[2]&amp;b[2]</w:t>
      </w:r>
      <w:r w:rsidR="003602A6">
        <w:rPr>
          <w:kern w:val="0"/>
          <w:sz w:val="22"/>
          <w:szCs w:val="22"/>
          <w:lang w:eastAsia="en-US"/>
        </w:rPr>
        <w:t>’</w:t>
      </w:r>
      <w:r w:rsidRPr="002204E3">
        <w:rPr>
          <w:kern w:val="0"/>
          <w:sz w:val="22"/>
          <w:szCs w:val="22"/>
          <w:lang w:eastAsia="en-US"/>
        </w:rPr>
        <w:t xml:space="preserve"> | c[3]&amp;c[2]&amp;a[1]&amp;b[1]</w:t>
      </w:r>
      <w:r w:rsidR="003602A6">
        <w:rPr>
          <w:kern w:val="0"/>
          <w:sz w:val="22"/>
          <w:szCs w:val="22"/>
          <w:lang w:eastAsia="en-US"/>
        </w:rPr>
        <w:t>’</w:t>
      </w:r>
      <w:r w:rsidRPr="002204E3">
        <w:rPr>
          <w:kern w:val="0"/>
          <w:sz w:val="22"/>
          <w:szCs w:val="22"/>
          <w:lang w:eastAsia="en-US"/>
        </w:rPr>
        <w:t xml:space="preserve"> | c[3]&amp;c[2]&amp;c[1]&amp;a[0]&amp;b[0]</w:t>
      </w:r>
      <w:r w:rsidR="003602A6">
        <w:rPr>
          <w:kern w:val="0"/>
          <w:sz w:val="22"/>
          <w:szCs w:val="22"/>
          <w:lang w:eastAsia="en-US"/>
        </w:rPr>
        <w:t>’</w:t>
      </w:r>
    </w:p>
    <w:p w14:paraId="23C9B076" w14:textId="77777777" w:rsidR="002204E3" w:rsidRPr="002204E3" w:rsidRDefault="002204E3" w:rsidP="002204E3">
      <w:pPr>
        <w:pStyle w:val="af6"/>
        <w:numPr>
          <w:ilvl w:val="0"/>
          <w:numId w:val="28"/>
        </w:numPr>
        <w:ind w:leftChars="0"/>
      </w:pPr>
      <w:r w:rsidRPr="002204E3">
        <w:rPr>
          <w:szCs w:val="24"/>
        </w:rPr>
        <w:t>I/O pin</w:t>
      </w:r>
    </w:p>
    <w:tbl>
      <w:tblPr>
        <w:tblW w:w="70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740"/>
        <w:gridCol w:w="740"/>
        <w:gridCol w:w="740"/>
        <w:gridCol w:w="740"/>
        <w:gridCol w:w="740"/>
        <w:gridCol w:w="740"/>
        <w:gridCol w:w="740"/>
        <w:gridCol w:w="740"/>
        <w:gridCol w:w="500"/>
      </w:tblGrid>
      <w:tr w:rsidR="00DB196E" w:rsidRPr="00DB196E" w14:paraId="27D8682C" w14:textId="77777777" w:rsidTr="00DB196E">
        <w:trPr>
          <w:trHeight w:val="31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CD61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I/P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C4FF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64C4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B641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A99C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C93F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4E3B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E6D4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21A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D62E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B196E" w:rsidRPr="00DB196E" w14:paraId="3A7C50B6" w14:textId="77777777" w:rsidTr="00DB196E">
        <w:trPr>
          <w:trHeight w:val="31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2212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EE51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W19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9B35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W16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E472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V16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B8FE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V17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AF02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R2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A530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T1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E486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U1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CA76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W2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EC48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B196E" w:rsidRPr="00DB196E" w14:paraId="4158A33A" w14:textId="77777777" w:rsidTr="00DB196E">
        <w:trPr>
          <w:trHeight w:val="31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25B1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I/P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CD65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6A38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A79C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C72B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A0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78A3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F204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2D09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AB34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B0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CA52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x</w:t>
            </w:r>
          </w:p>
        </w:tc>
      </w:tr>
      <w:tr w:rsidR="00DB196E" w:rsidRPr="00DB196E" w14:paraId="2CF1CA41" w14:textId="77777777" w:rsidTr="00DB196E">
        <w:trPr>
          <w:trHeight w:val="31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B03B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77D5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V19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339E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U19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28E9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E19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5DCA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U16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04FE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L1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72B7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P1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CCCB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N3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5A51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P3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B5B5" w14:textId="77777777" w:rsidR="00DB196E" w:rsidRPr="00DB196E" w:rsidRDefault="00DB196E" w:rsidP="00DB196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DB196E">
              <w:rPr>
                <w:color w:val="000000"/>
                <w:kern w:val="0"/>
                <w:szCs w:val="24"/>
              </w:rPr>
              <w:t>U14</w:t>
            </w:r>
          </w:p>
        </w:tc>
      </w:tr>
    </w:tbl>
    <w:p w14:paraId="21FBF7EC" w14:textId="77777777" w:rsidR="004825E9" w:rsidRPr="0060213F" w:rsidRDefault="004825E9" w:rsidP="00DB446D">
      <w:pPr>
        <w:rPr>
          <w:b/>
          <w:sz w:val="28"/>
          <w:szCs w:val="28"/>
        </w:rPr>
      </w:pPr>
    </w:p>
    <w:p w14:paraId="1DC0B037" w14:textId="223DF9C9" w:rsidR="00DB446D" w:rsidRPr="0060213F" w:rsidRDefault="008051E4" w:rsidP="00DB446D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Discussion</w:t>
      </w:r>
    </w:p>
    <w:p w14:paraId="75F0F82B" w14:textId="33A0DD1D" w:rsidR="00DB446D" w:rsidRPr="0060213F" w:rsidRDefault="00E00566" w:rsidP="00DB446D">
      <w:pPr>
        <w:rPr>
          <w:rFonts w:hint="eastAsia"/>
        </w:rPr>
      </w:pPr>
      <w:r>
        <w:rPr>
          <w:rFonts w:hint="eastAsia"/>
        </w:rPr>
        <w:t>第二題與</w:t>
      </w:r>
      <w:proofErr w:type="gramStart"/>
      <w:r>
        <w:rPr>
          <w:rFonts w:hint="eastAsia"/>
        </w:rPr>
        <w:t>第三題須設計</w:t>
      </w:r>
      <w:proofErr w:type="gramEnd"/>
      <w:r>
        <w:rPr>
          <w:rFonts w:hint="eastAsia"/>
        </w:rPr>
        <w:t>一個</w:t>
      </w:r>
      <w:r>
        <w:rPr>
          <w:rFonts w:hint="eastAsia"/>
        </w:rPr>
        <w:t>3 to 8 decoder</w:t>
      </w:r>
      <w:r>
        <w:rPr>
          <w:rFonts w:hint="eastAsia"/>
        </w:rPr>
        <w:t>，並將其結果顯示於</w:t>
      </w:r>
      <w:r>
        <w:rPr>
          <w:rFonts w:hint="eastAsia"/>
        </w:rPr>
        <w:t>7-segment display</w:t>
      </w:r>
      <w:r>
        <w:rPr>
          <w:rFonts w:hint="eastAsia"/>
        </w:rPr>
        <w:t>上。因此在設定了不同</w:t>
      </w:r>
      <w:r>
        <w:rPr>
          <w:rFonts w:hint="eastAsia"/>
        </w:rPr>
        <w:t>case</w:t>
      </w:r>
      <w:r>
        <w:rPr>
          <w:rFonts w:hint="eastAsia"/>
        </w:rPr>
        <w:t>會對應到不同的結果。須注意的是其為</w:t>
      </w:r>
      <w:r>
        <w:rPr>
          <w:rFonts w:hint="eastAsia"/>
        </w:rPr>
        <w:t>l</w:t>
      </w:r>
      <w:r>
        <w:t>ow-active</w:t>
      </w:r>
      <w:r>
        <w:rPr>
          <w:rFonts w:hint="eastAsia"/>
        </w:rPr>
        <w:t>，因此要注意對應關係，不然就會得到相反的結果。第四題為設計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的大小比較器，若</w:t>
      </w:r>
      <w:r>
        <w:rPr>
          <w:rFonts w:hint="eastAsia"/>
        </w:rPr>
        <w:t>a</w:t>
      </w:r>
      <w:r>
        <w:rPr>
          <w:rFonts w:hint="eastAsia"/>
        </w:rPr>
        <w:t>的較高位數皆大於</w:t>
      </w:r>
      <w:r>
        <w:rPr>
          <w:rFonts w:hint="eastAsia"/>
        </w:rPr>
        <w:t>b</w:t>
      </w:r>
      <w:r>
        <w:rPr>
          <w:rFonts w:hint="eastAsia"/>
        </w:rPr>
        <w:t>，即可得知</w:t>
      </w:r>
      <w:r>
        <w:rPr>
          <w:rFonts w:hint="eastAsia"/>
        </w:rPr>
        <w:t>a&gt;b(</w:t>
      </w:r>
      <w:r>
        <w:rPr>
          <w:rFonts w:hint="eastAsia"/>
        </w:rPr>
        <w:t>由</w:t>
      </w:r>
      <w:r>
        <w:rPr>
          <w:rFonts w:hint="eastAsia"/>
        </w:rPr>
        <w:t>truth table</w:t>
      </w:r>
      <w:r>
        <w:rPr>
          <w:rFonts w:hint="eastAsia"/>
        </w:rPr>
        <w:t>可見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329ADE3" w14:textId="3D4F7980" w:rsidR="00623FBC" w:rsidRDefault="00623FBC" w:rsidP="00623FBC">
      <w:pPr>
        <w:rPr>
          <w:b/>
          <w:sz w:val="28"/>
          <w:szCs w:val="28"/>
        </w:rPr>
      </w:pPr>
      <w:r w:rsidRPr="0060213F">
        <w:rPr>
          <w:b/>
          <w:sz w:val="28"/>
          <w:szCs w:val="28"/>
        </w:rPr>
        <w:t>Conclusion</w:t>
      </w:r>
    </w:p>
    <w:p w14:paraId="2CF506C8" w14:textId="44B64253" w:rsidR="00E00566" w:rsidRPr="00500878" w:rsidRDefault="00E00566" w:rsidP="00623FBC">
      <w:r w:rsidRPr="00500878">
        <w:rPr>
          <w:rFonts w:hint="eastAsia"/>
        </w:rPr>
        <w:t>這次的實驗</w:t>
      </w:r>
      <w:r w:rsidR="00500878" w:rsidRPr="00500878">
        <w:rPr>
          <w:rFonts w:hint="eastAsia"/>
        </w:rPr>
        <w:t>程式大多是上學期上課內容以及課堂上所教的，主要目的是讓我更熟悉</w:t>
      </w:r>
      <w:r w:rsidR="00500878" w:rsidRPr="00500878">
        <w:rPr>
          <w:rFonts w:hint="eastAsia"/>
        </w:rPr>
        <w:t>FPGA</w:t>
      </w:r>
      <w:r w:rsidR="00500878" w:rsidRPr="00500878">
        <w:rPr>
          <w:rFonts w:hint="eastAsia"/>
        </w:rPr>
        <w:t>板的使用。</w:t>
      </w:r>
      <w:r w:rsidR="00500878">
        <w:rPr>
          <w:rFonts w:hint="eastAsia"/>
        </w:rPr>
        <w:t>FPGA</w:t>
      </w:r>
      <w:r w:rsidR="00500878">
        <w:rPr>
          <w:rFonts w:hint="eastAsia"/>
        </w:rPr>
        <w:t>的</w:t>
      </w:r>
      <w:r w:rsidR="00500878">
        <w:rPr>
          <w:rFonts w:hint="eastAsia"/>
        </w:rPr>
        <w:t>pin</w:t>
      </w:r>
      <w:r w:rsidR="00500878">
        <w:rPr>
          <w:rFonts w:hint="eastAsia"/>
        </w:rPr>
        <w:t>腳有</w:t>
      </w:r>
      <w:r w:rsidR="00500878">
        <w:rPr>
          <w:rFonts w:hint="eastAsia"/>
        </w:rPr>
        <w:t>output</w:t>
      </w:r>
      <w:r w:rsidR="00500878">
        <w:rPr>
          <w:rFonts w:hint="eastAsia"/>
        </w:rPr>
        <w:t>跟</w:t>
      </w:r>
      <w:r w:rsidR="00500878">
        <w:rPr>
          <w:rFonts w:hint="eastAsia"/>
        </w:rPr>
        <w:t>input</w:t>
      </w:r>
      <w:r w:rsidR="00500878">
        <w:rPr>
          <w:rFonts w:hint="eastAsia"/>
        </w:rPr>
        <w:t>之分，如果看錯排</w:t>
      </w:r>
      <w:bookmarkStart w:id="0" w:name="_GoBack"/>
      <w:bookmarkEnd w:id="0"/>
      <w:r w:rsidR="00500878">
        <w:rPr>
          <w:rFonts w:hint="eastAsia"/>
        </w:rPr>
        <w:t>就會很麻煩。</w:t>
      </w:r>
    </w:p>
    <w:sectPr w:rsidR="00E00566" w:rsidRPr="00500878" w:rsidSect="00DB446D">
      <w:headerReference w:type="default" r:id="rId10"/>
      <w:footerReference w:type="default" r:id="rId11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5370E" w14:textId="77777777" w:rsidR="005A532E" w:rsidRDefault="005A532E">
      <w:r>
        <w:separator/>
      </w:r>
    </w:p>
  </w:endnote>
  <w:endnote w:type="continuationSeparator" w:id="0">
    <w:p w14:paraId="1A549D80" w14:textId="77777777" w:rsidR="005A532E" w:rsidRDefault="005A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B81D7D" w:rsidRPr="000F6921" w:rsidRDefault="00B81D7D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21DEF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EF2C" w14:textId="77777777" w:rsidR="005A532E" w:rsidRDefault="005A532E">
      <w:r>
        <w:separator/>
      </w:r>
    </w:p>
  </w:footnote>
  <w:footnote w:type="continuationSeparator" w:id="0">
    <w:p w14:paraId="37CF074D" w14:textId="77777777" w:rsidR="005A532E" w:rsidRDefault="005A5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B81D7D" w:rsidRPr="000F6921" w:rsidRDefault="00B81D7D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326D1F"/>
    <w:multiLevelType w:val="hybridMultilevel"/>
    <w:tmpl w:val="A74E04FA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5"/>
  </w:num>
  <w:num w:numId="5">
    <w:abstractNumId w:val="21"/>
  </w:num>
  <w:num w:numId="6">
    <w:abstractNumId w:val="9"/>
  </w:num>
  <w:num w:numId="7">
    <w:abstractNumId w:val="15"/>
  </w:num>
  <w:num w:numId="8">
    <w:abstractNumId w:val="19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10"/>
  </w:num>
  <w:num w:numId="14">
    <w:abstractNumId w:val="2"/>
  </w:num>
  <w:num w:numId="15">
    <w:abstractNumId w:val="24"/>
  </w:num>
  <w:num w:numId="16">
    <w:abstractNumId w:val="26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1"/>
  </w:num>
  <w:num w:numId="22">
    <w:abstractNumId w:val="0"/>
  </w:num>
  <w:num w:numId="23">
    <w:abstractNumId w:val="12"/>
  </w:num>
  <w:num w:numId="24">
    <w:abstractNumId w:val="14"/>
  </w:num>
  <w:num w:numId="25">
    <w:abstractNumId w:val="20"/>
  </w:num>
  <w:num w:numId="26">
    <w:abstractNumId w:val="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87104"/>
    <w:rsid w:val="000C71B4"/>
    <w:rsid w:val="00102EAE"/>
    <w:rsid w:val="00162779"/>
    <w:rsid w:val="00185501"/>
    <w:rsid w:val="002050D8"/>
    <w:rsid w:val="00205E11"/>
    <w:rsid w:val="002167E5"/>
    <w:rsid w:val="002204E3"/>
    <w:rsid w:val="00244ACB"/>
    <w:rsid w:val="00254581"/>
    <w:rsid w:val="00284F8C"/>
    <w:rsid w:val="00296429"/>
    <w:rsid w:val="002B0519"/>
    <w:rsid w:val="002D71F1"/>
    <w:rsid w:val="003602A6"/>
    <w:rsid w:val="003630B9"/>
    <w:rsid w:val="00370888"/>
    <w:rsid w:val="003E528B"/>
    <w:rsid w:val="00445021"/>
    <w:rsid w:val="00445ED0"/>
    <w:rsid w:val="00455DAD"/>
    <w:rsid w:val="004749B6"/>
    <w:rsid w:val="004825E9"/>
    <w:rsid w:val="004C67E9"/>
    <w:rsid w:val="004E5838"/>
    <w:rsid w:val="00500878"/>
    <w:rsid w:val="0052291A"/>
    <w:rsid w:val="00567CA6"/>
    <w:rsid w:val="005A532E"/>
    <w:rsid w:val="005F0E57"/>
    <w:rsid w:val="0060213F"/>
    <w:rsid w:val="00623FBC"/>
    <w:rsid w:val="00642E48"/>
    <w:rsid w:val="00666931"/>
    <w:rsid w:val="006702DC"/>
    <w:rsid w:val="006C7EC1"/>
    <w:rsid w:val="006D0D1A"/>
    <w:rsid w:val="006F38D7"/>
    <w:rsid w:val="0070410A"/>
    <w:rsid w:val="00704E5A"/>
    <w:rsid w:val="007175A9"/>
    <w:rsid w:val="00733898"/>
    <w:rsid w:val="00734EE2"/>
    <w:rsid w:val="007653CF"/>
    <w:rsid w:val="00775E5E"/>
    <w:rsid w:val="00796466"/>
    <w:rsid w:val="007B075F"/>
    <w:rsid w:val="007B577C"/>
    <w:rsid w:val="007D1D6B"/>
    <w:rsid w:val="007E3660"/>
    <w:rsid w:val="008051E4"/>
    <w:rsid w:val="0084305F"/>
    <w:rsid w:val="008C3E3D"/>
    <w:rsid w:val="008C76EE"/>
    <w:rsid w:val="008D08CD"/>
    <w:rsid w:val="008D1FED"/>
    <w:rsid w:val="008E4B84"/>
    <w:rsid w:val="00915EED"/>
    <w:rsid w:val="00945A36"/>
    <w:rsid w:val="00975B15"/>
    <w:rsid w:val="009E1217"/>
    <w:rsid w:val="009F1D69"/>
    <w:rsid w:val="009F5CFD"/>
    <w:rsid w:val="00A309DF"/>
    <w:rsid w:val="00A42966"/>
    <w:rsid w:val="00A746F5"/>
    <w:rsid w:val="00AB540C"/>
    <w:rsid w:val="00AC2764"/>
    <w:rsid w:val="00AF0531"/>
    <w:rsid w:val="00B05CB6"/>
    <w:rsid w:val="00B81D7D"/>
    <w:rsid w:val="00BA6E09"/>
    <w:rsid w:val="00BE3F34"/>
    <w:rsid w:val="00BF68CD"/>
    <w:rsid w:val="00C34484"/>
    <w:rsid w:val="00C363FF"/>
    <w:rsid w:val="00C37AA1"/>
    <w:rsid w:val="00C44152"/>
    <w:rsid w:val="00C663CA"/>
    <w:rsid w:val="00C73983"/>
    <w:rsid w:val="00C76E99"/>
    <w:rsid w:val="00CD25E5"/>
    <w:rsid w:val="00D14865"/>
    <w:rsid w:val="00D16585"/>
    <w:rsid w:val="00D63B00"/>
    <w:rsid w:val="00D66E99"/>
    <w:rsid w:val="00D83E17"/>
    <w:rsid w:val="00D85184"/>
    <w:rsid w:val="00D8746D"/>
    <w:rsid w:val="00DB196E"/>
    <w:rsid w:val="00DB2779"/>
    <w:rsid w:val="00DB446D"/>
    <w:rsid w:val="00E00566"/>
    <w:rsid w:val="00E4395F"/>
    <w:rsid w:val="00E7710E"/>
    <w:rsid w:val="00E77174"/>
    <w:rsid w:val="00E80E75"/>
    <w:rsid w:val="00EA5EA5"/>
    <w:rsid w:val="00EB5B77"/>
    <w:rsid w:val="00EE0539"/>
    <w:rsid w:val="00F00854"/>
    <w:rsid w:val="00F251ED"/>
    <w:rsid w:val="00F5629C"/>
    <w:rsid w:val="00F842F4"/>
    <w:rsid w:val="00F87D87"/>
    <w:rsid w:val="00F903F2"/>
    <w:rsid w:val="00FA1897"/>
    <w:rsid w:val="00FC0128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C071BBA0-C6D0-4DB3-814B-CD6E28EC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1163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2</cp:revision>
  <cp:lastPrinted>2007-02-24T05:31:00Z</cp:lastPrinted>
  <dcterms:created xsi:type="dcterms:W3CDTF">2019-03-11T13:06:00Z</dcterms:created>
  <dcterms:modified xsi:type="dcterms:W3CDTF">2019-03-16T04:12:00Z</dcterms:modified>
</cp:coreProperties>
</file>