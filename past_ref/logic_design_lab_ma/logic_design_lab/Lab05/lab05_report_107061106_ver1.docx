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98821" w14:textId="0A109B0A" w:rsidR="00455DAD" w:rsidRPr="001926D0" w:rsidRDefault="00205E11" w:rsidP="00455DAD">
      <w:pPr>
        <w:pStyle w:val="a4"/>
        <w:tabs>
          <w:tab w:val="clear" w:pos="8306"/>
          <w:tab w:val="left" w:pos="6720"/>
          <w:tab w:val="right" w:pos="9120"/>
        </w:tabs>
        <w:spacing w:before="120" w:after="40"/>
        <w:jc w:val="right"/>
      </w:pPr>
      <w:r w:rsidRPr="001926D0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 wp14:anchorId="1C57C647" wp14:editId="00536081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6400800" cy="0"/>
                <wp:effectExtent l="0" t="0" r="0" b="0"/>
                <wp:wrapNone/>
                <wp:docPr id="2" name="Lin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ADE60F" id="Line 34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pt" to="7in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3UFAIAACsEAAAOAAAAZHJzL2Uyb0RvYy54bWysU8GO2jAQvVfqP1i+QxI2Sy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" o:allowincell="f" strokeweight="1.5pt"/>
            </w:pict>
          </mc:Fallback>
        </mc:AlternateContent>
      </w:r>
    </w:p>
    <w:p w14:paraId="540CE422" w14:textId="4AD102DA" w:rsidR="008D08CD" w:rsidRPr="001926D0" w:rsidRDefault="008D08CD" w:rsidP="008D08CD">
      <w:pPr>
        <w:rPr>
          <w:b/>
          <w:sz w:val="28"/>
          <w:szCs w:val="28"/>
        </w:rPr>
      </w:pPr>
      <w:r w:rsidRPr="001926D0">
        <w:rPr>
          <w:b/>
          <w:sz w:val="28"/>
          <w:szCs w:val="28"/>
        </w:rPr>
        <w:t>Lab</w:t>
      </w:r>
      <w:r w:rsidR="00FA254E">
        <w:rPr>
          <w:rFonts w:hint="eastAsia"/>
          <w:b/>
          <w:sz w:val="28"/>
          <w:szCs w:val="28"/>
        </w:rPr>
        <w:t>5</w:t>
      </w:r>
      <w:r w:rsidR="006B6606">
        <w:rPr>
          <w:rFonts w:hint="eastAsia"/>
          <w:b/>
          <w:sz w:val="28"/>
          <w:szCs w:val="28"/>
        </w:rPr>
        <w:t>_1</w:t>
      </w:r>
    </w:p>
    <w:p w14:paraId="0C2562EB" w14:textId="77777777" w:rsidR="008D08CD" w:rsidRPr="001926D0" w:rsidRDefault="008D08CD" w:rsidP="008D08CD">
      <w:pPr>
        <w:rPr>
          <w:b/>
          <w:sz w:val="28"/>
          <w:szCs w:val="28"/>
        </w:rPr>
      </w:pPr>
      <w:r w:rsidRPr="001926D0">
        <w:rPr>
          <w:b/>
          <w:sz w:val="28"/>
          <w:szCs w:val="28"/>
        </w:rPr>
        <w:t>Design Specification</w:t>
      </w:r>
    </w:p>
    <w:p w14:paraId="11509A6E" w14:textId="5CDA031F" w:rsidR="008D08CD" w:rsidRPr="001926D0" w:rsidRDefault="008D08CD" w:rsidP="008D08CD">
      <w:pPr>
        <w:numPr>
          <w:ilvl w:val="0"/>
          <w:numId w:val="17"/>
        </w:numPr>
        <w:rPr>
          <w:szCs w:val="24"/>
        </w:rPr>
      </w:pPr>
      <w:r w:rsidRPr="001926D0">
        <w:rPr>
          <w:szCs w:val="24"/>
        </w:rPr>
        <w:t xml:space="preserve">For a </w:t>
      </w:r>
      <w:r w:rsidR="00FA254E" w:rsidRPr="00FA254E">
        <w:rPr>
          <w:szCs w:val="24"/>
        </w:rPr>
        <w:t>30-second down counter with pause function</w:t>
      </w:r>
      <w:r w:rsidRPr="001926D0">
        <w:rPr>
          <w:szCs w:val="24"/>
        </w:rPr>
        <w:t xml:space="preserve">: </w:t>
      </w:r>
    </w:p>
    <w:p w14:paraId="042E09BA" w14:textId="77777777" w:rsidR="002E5CA8" w:rsidRDefault="008D08CD" w:rsidP="008D08CD">
      <w:pPr>
        <w:ind w:left="480"/>
      </w:pPr>
      <w:r w:rsidRPr="001926D0">
        <w:t xml:space="preserve">Input: </w:t>
      </w:r>
    </w:p>
    <w:p w14:paraId="36CF78E3" w14:textId="3868BBEC" w:rsidR="002E5CA8" w:rsidRDefault="00FA254E" w:rsidP="002E5CA8">
      <w:pPr>
        <w:ind w:leftChars="500" w:left="1200"/>
      </w:pPr>
      <w:r>
        <w:t>in</w:t>
      </w:r>
      <w:r w:rsidR="002E5CA8">
        <w:t xml:space="preserve">       // </w:t>
      </w:r>
      <w:r w:rsidR="00624FC0">
        <w:t>control start/pause button</w:t>
      </w:r>
    </w:p>
    <w:p w14:paraId="2D5F56B3" w14:textId="3B080756" w:rsidR="002E5CA8" w:rsidRDefault="00FA254E" w:rsidP="002E5CA8">
      <w:pPr>
        <w:ind w:leftChars="500" w:left="1200"/>
      </w:pPr>
      <w:proofErr w:type="spellStart"/>
      <w:r>
        <w:t>rst_n</w:t>
      </w:r>
      <w:proofErr w:type="spellEnd"/>
      <w:r w:rsidR="002E5CA8">
        <w:t xml:space="preserve">   </w:t>
      </w:r>
      <w:r>
        <w:t xml:space="preserve"> </w:t>
      </w:r>
      <w:r w:rsidR="002E5CA8">
        <w:t xml:space="preserve"> </w:t>
      </w:r>
      <w:r w:rsidR="00624FC0">
        <w:t xml:space="preserve">// control </w:t>
      </w:r>
      <w:proofErr w:type="spellStart"/>
      <w:r w:rsidR="00624FC0">
        <w:t>rst_n</w:t>
      </w:r>
      <w:proofErr w:type="spellEnd"/>
      <w:r w:rsidR="00624FC0">
        <w:t xml:space="preserve"> button</w:t>
      </w:r>
    </w:p>
    <w:p w14:paraId="5C412542" w14:textId="59806E35" w:rsidR="008D08CD" w:rsidRPr="001926D0" w:rsidRDefault="00FA254E" w:rsidP="002E5CA8">
      <w:pPr>
        <w:ind w:leftChars="500" w:left="1200"/>
      </w:pPr>
      <w:proofErr w:type="spellStart"/>
      <w:r>
        <w:t>clk</w:t>
      </w:r>
      <w:proofErr w:type="spellEnd"/>
      <w:r w:rsidR="002E5CA8">
        <w:t xml:space="preserve">      </w:t>
      </w:r>
    </w:p>
    <w:p w14:paraId="41F94171" w14:textId="77777777" w:rsidR="00624FC0" w:rsidRDefault="008D08CD" w:rsidP="008D08CD">
      <w:pPr>
        <w:ind w:left="480"/>
      </w:pPr>
      <w:r w:rsidRPr="001926D0">
        <w:t xml:space="preserve">Output: </w:t>
      </w:r>
    </w:p>
    <w:p w14:paraId="77551D25" w14:textId="52E77038" w:rsidR="00624FC0" w:rsidRDefault="00FA254E" w:rsidP="00624FC0">
      <w:pPr>
        <w:ind w:leftChars="500" w:left="1200"/>
      </w:pPr>
      <w:proofErr w:type="spellStart"/>
      <w:r>
        <w:t>D_</w:t>
      </w:r>
      <w:proofErr w:type="gramStart"/>
      <w:r>
        <w:t>ssd</w:t>
      </w:r>
      <w:proofErr w:type="spellEnd"/>
      <w:r>
        <w:t>[</w:t>
      </w:r>
      <w:proofErr w:type="gramEnd"/>
      <w:r>
        <w:t>7:0]</w:t>
      </w:r>
      <w:r w:rsidR="00624FC0">
        <w:t xml:space="preserve">    // 7-segment display</w:t>
      </w:r>
    </w:p>
    <w:p w14:paraId="3F268B50" w14:textId="77777777" w:rsidR="00624FC0" w:rsidRDefault="00FA254E" w:rsidP="00624FC0">
      <w:pPr>
        <w:ind w:leftChars="500" w:left="1200"/>
      </w:pPr>
      <w:proofErr w:type="gramStart"/>
      <w:r>
        <w:t>d[</w:t>
      </w:r>
      <w:proofErr w:type="gramEnd"/>
      <w:r>
        <w:t>3:0]</w:t>
      </w:r>
    </w:p>
    <w:p w14:paraId="57435422" w14:textId="55E96772" w:rsidR="00624FC0" w:rsidRDefault="00FA254E" w:rsidP="00624FC0">
      <w:pPr>
        <w:ind w:leftChars="500" w:left="1200"/>
      </w:pPr>
      <w:proofErr w:type="gramStart"/>
      <w:r>
        <w:t>led[</w:t>
      </w:r>
      <w:proofErr w:type="gramEnd"/>
      <w:r>
        <w:t>14:0]</w:t>
      </w:r>
      <w:r w:rsidR="00624FC0">
        <w:t xml:space="preserve">      // light up when count to 0</w:t>
      </w:r>
    </w:p>
    <w:p w14:paraId="4A3F30C3" w14:textId="242CA99E" w:rsidR="008D08CD" w:rsidRPr="001926D0" w:rsidRDefault="00FA254E" w:rsidP="00624FC0">
      <w:pPr>
        <w:ind w:leftChars="500" w:left="1200"/>
      </w:pPr>
      <w:proofErr w:type="spellStart"/>
      <w:r>
        <w:t>state_led</w:t>
      </w:r>
      <w:proofErr w:type="spellEnd"/>
      <w:r w:rsidR="00624FC0">
        <w:t xml:space="preserve">      // show the state</w:t>
      </w:r>
    </w:p>
    <w:p w14:paraId="7D165D20" w14:textId="0F575328" w:rsidR="008D08CD" w:rsidRPr="00440BDB" w:rsidRDefault="008D08CD" w:rsidP="008D08CD">
      <w:pPr>
        <w:numPr>
          <w:ilvl w:val="0"/>
          <w:numId w:val="17"/>
        </w:numPr>
      </w:pPr>
      <w:r w:rsidRPr="00440BDB">
        <w:rPr>
          <w:szCs w:val="24"/>
        </w:rPr>
        <w:t>Draw the block diagram of the design.</w:t>
      </w:r>
    </w:p>
    <w:p w14:paraId="5DFF9307" w14:textId="4A395D65" w:rsidR="008D08CD" w:rsidRPr="001926D0" w:rsidRDefault="002E5CA8" w:rsidP="008D08CD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082E27F" wp14:editId="617E6D70">
            <wp:extent cx="4445000" cy="2146300"/>
            <wp:effectExtent l="0" t="0" r="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6965595_2276552812626458_1626064327523958784_n.jpg"/>
                    <pic:cNvPicPr/>
                  </pic:nvPicPr>
                  <pic:blipFill rotWithShape="1">
                    <a:blip r:embed="rId8"/>
                    <a:srcRect t="4321" r="28862" b="71738"/>
                    <a:stretch/>
                  </pic:blipFill>
                  <pic:spPr bwMode="auto">
                    <a:xfrm>
                      <a:off x="0" y="0"/>
                      <a:ext cx="4445000" cy="214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5DDD3" w14:textId="77777777" w:rsidR="008D08CD" w:rsidRPr="001926D0" w:rsidRDefault="008D08CD" w:rsidP="008D08CD">
      <w:pPr>
        <w:rPr>
          <w:b/>
          <w:sz w:val="28"/>
          <w:szCs w:val="28"/>
        </w:rPr>
      </w:pPr>
      <w:r w:rsidRPr="001926D0">
        <w:rPr>
          <w:b/>
          <w:sz w:val="28"/>
          <w:szCs w:val="28"/>
        </w:rPr>
        <w:t>Design Implementation</w:t>
      </w:r>
    </w:p>
    <w:p w14:paraId="0552BA90" w14:textId="4B9AA905" w:rsidR="00624FC0" w:rsidRDefault="00624FC0" w:rsidP="00E80E75">
      <w:pPr>
        <w:pStyle w:val="af6"/>
        <w:numPr>
          <w:ilvl w:val="0"/>
          <w:numId w:val="28"/>
        </w:numPr>
        <w:ind w:leftChars="0"/>
      </w:pPr>
      <w:r>
        <w:rPr>
          <w:rFonts w:hint="eastAsia"/>
        </w:rPr>
        <w:t>本題由</w:t>
      </w:r>
      <w:r>
        <w:rPr>
          <w:rFonts w:hint="eastAsia"/>
        </w:rPr>
        <w:t>d</w:t>
      </w:r>
      <w:r>
        <w:t>ebounce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onepulse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fsm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ssd_freqdiv</w:t>
      </w:r>
      <w:proofErr w:type="spellEnd"/>
      <w:r>
        <w:rPr>
          <w:rFonts w:hint="eastAsia"/>
        </w:rPr>
        <w:t>、</w:t>
      </w:r>
      <w:r>
        <w:rPr>
          <w:rFonts w:hint="eastAsia"/>
        </w:rPr>
        <w:t>divider26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downcounter</w:t>
      </w:r>
      <w:proofErr w:type="spellEnd"/>
      <w:r>
        <w:rPr>
          <w:rFonts w:hint="eastAsia"/>
        </w:rPr>
        <w:t>六個</w:t>
      </w:r>
      <w:r>
        <w:rPr>
          <w:rFonts w:hint="eastAsia"/>
        </w:rPr>
        <w:t>module</w:t>
      </w:r>
      <w:r>
        <w:rPr>
          <w:rFonts w:hint="eastAsia"/>
        </w:rPr>
        <w:t>組成</w:t>
      </w:r>
    </w:p>
    <w:p w14:paraId="07530ED8" w14:textId="14E187DE" w:rsidR="00624FC0" w:rsidRDefault="00624FC0" w:rsidP="00E80E75">
      <w:pPr>
        <w:pStyle w:val="af6"/>
        <w:numPr>
          <w:ilvl w:val="0"/>
          <w:numId w:val="28"/>
        </w:numPr>
        <w:ind w:leftChars="0"/>
      </w:pPr>
      <w:r>
        <w:t>Debounce</w:t>
      </w:r>
    </w:p>
    <w:p w14:paraId="6DA76DA5" w14:textId="77777777" w:rsidR="00624FC0" w:rsidRDefault="00624FC0" w:rsidP="00624FC0">
      <w:pPr>
        <w:pStyle w:val="af6"/>
        <w:ind w:leftChars="0"/>
        <w:rPr>
          <w:b/>
          <w:noProof/>
          <w:sz w:val="28"/>
          <w:szCs w:val="28"/>
        </w:rPr>
      </w:pPr>
    </w:p>
    <w:p w14:paraId="3934CBDA" w14:textId="4B26535E" w:rsidR="00624FC0" w:rsidRDefault="00624FC0" w:rsidP="00624FC0">
      <w:pPr>
        <w:pStyle w:val="af6"/>
        <w:ind w:leftChars="0"/>
        <w:jc w:val="center"/>
      </w:pPr>
      <w:r>
        <w:rPr>
          <w:b/>
          <w:noProof/>
          <w:sz w:val="28"/>
          <w:szCs w:val="28"/>
        </w:rPr>
        <w:drawing>
          <wp:inline distT="0" distB="0" distL="0" distR="0" wp14:anchorId="5008C13B" wp14:editId="7570148E">
            <wp:extent cx="3238500" cy="14478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6965595_2276552812626458_1626064327523958784_n.jpg"/>
                    <pic:cNvPicPr/>
                  </pic:nvPicPr>
                  <pic:blipFill rotWithShape="1">
                    <a:blip r:embed="rId8"/>
                    <a:srcRect l="3455" t="32371" r="44717" b="51479"/>
                    <a:stretch/>
                  </pic:blipFill>
                  <pic:spPr bwMode="auto">
                    <a:xfrm>
                      <a:off x="0" y="0"/>
                      <a:ext cx="323850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923E1" w14:textId="0CD15C21" w:rsidR="00624FC0" w:rsidRDefault="00624FC0" w:rsidP="00624FC0">
      <w:pPr>
        <w:pStyle w:val="af6"/>
        <w:ind w:leftChars="0"/>
      </w:pPr>
      <w:r>
        <w:t>Debounce</w:t>
      </w:r>
      <w:r>
        <w:rPr>
          <w:rFonts w:hint="eastAsia"/>
        </w:rPr>
        <w:t>是為了避免按按鍵時所產生的浮動訊號而設計，藉此得到穩定的訊號。每經過一個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，</w:t>
      </w:r>
      <w:r w:rsidR="0060358D">
        <w:rPr>
          <w:rFonts w:hint="eastAsia"/>
        </w:rPr>
        <w:t>下一個</w:t>
      </w:r>
      <w:r w:rsidR="0060358D">
        <w:rPr>
          <w:rFonts w:hint="eastAsia"/>
        </w:rPr>
        <w:t>input</w:t>
      </w:r>
      <w:r w:rsidR="0060358D">
        <w:rPr>
          <w:rFonts w:hint="eastAsia"/>
        </w:rPr>
        <w:t>就會進來。當</w:t>
      </w:r>
      <w:proofErr w:type="spellStart"/>
      <w:r w:rsidR="0060358D">
        <w:rPr>
          <w:rFonts w:hint="eastAsia"/>
        </w:rPr>
        <w:t>debounce_window</w:t>
      </w:r>
      <w:proofErr w:type="spellEnd"/>
      <w:r w:rsidR="0060358D">
        <w:rPr>
          <w:rFonts w:hint="eastAsia"/>
        </w:rPr>
        <w:t>皆為一時，下個</w:t>
      </w:r>
      <w:r w:rsidR="0060358D">
        <w:rPr>
          <w:rFonts w:hint="eastAsia"/>
        </w:rPr>
        <w:t>output</w:t>
      </w:r>
      <w:r w:rsidR="0060358D">
        <w:rPr>
          <w:rFonts w:hint="eastAsia"/>
        </w:rPr>
        <w:t>值為</w:t>
      </w:r>
      <w:r w:rsidR="0060358D">
        <w:rPr>
          <w:rFonts w:hint="eastAsia"/>
        </w:rPr>
        <w:t>1</w:t>
      </w:r>
      <w:r w:rsidR="0060358D">
        <w:rPr>
          <w:rFonts w:hint="eastAsia"/>
        </w:rPr>
        <w:t>，藉此達到穩定的波形。</w:t>
      </w:r>
    </w:p>
    <w:p w14:paraId="56C827DE" w14:textId="4A2F5260" w:rsidR="006E3D8A" w:rsidRDefault="001C3AAF" w:rsidP="006E3D8A">
      <w:pPr>
        <w:pStyle w:val="af6"/>
        <w:numPr>
          <w:ilvl w:val="0"/>
          <w:numId w:val="28"/>
        </w:numPr>
        <w:ind w:leftChars="0"/>
      </w:pPr>
      <w:proofErr w:type="spellStart"/>
      <w:r>
        <w:t>Onepulse</w:t>
      </w:r>
      <w:proofErr w:type="spellEnd"/>
    </w:p>
    <w:p w14:paraId="29CEA36E" w14:textId="0AFC2C9C" w:rsidR="001C3AAF" w:rsidRDefault="001C3AAF" w:rsidP="001C3AAF">
      <w:pPr>
        <w:pStyle w:val="af6"/>
        <w:ind w:leftChars="0"/>
        <w:jc w:val="center"/>
      </w:pPr>
      <w:r>
        <w:rPr>
          <w:b/>
          <w:noProof/>
          <w:sz w:val="28"/>
          <w:szCs w:val="28"/>
        </w:rPr>
        <w:drawing>
          <wp:inline distT="0" distB="0" distL="0" distR="0" wp14:anchorId="5B6FA370" wp14:editId="0444C299">
            <wp:extent cx="2520950" cy="81915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6965595_2276552812626458_1626064327523958784_n.jpg"/>
                    <pic:cNvPicPr/>
                  </pic:nvPicPr>
                  <pic:blipFill rotWithShape="1">
                    <a:blip r:embed="rId8"/>
                    <a:srcRect l="406" t="51567" r="59250" b="39296"/>
                    <a:stretch/>
                  </pic:blipFill>
                  <pic:spPr bwMode="auto">
                    <a:xfrm>
                      <a:off x="0" y="0"/>
                      <a:ext cx="252095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81266" w14:textId="15C6F00E" w:rsidR="001C3AAF" w:rsidRDefault="001C3AAF" w:rsidP="001C3AAF">
      <w:pPr>
        <w:pStyle w:val="af6"/>
        <w:ind w:leftChars="0"/>
      </w:pPr>
      <w:r>
        <w:rPr>
          <w:rFonts w:hint="eastAsia"/>
        </w:rPr>
        <w:t>其目的為製造一個</w:t>
      </w:r>
      <w:r>
        <w:rPr>
          <w:rFonts w:hint="eastAsia"/>
        </w:rPr>
        <w:t>button</w:t>
      </w:r>
      <w:r>
        <w:rPr>
          <w:rFonts w:hint="eastAsia"/>
        </w:rPr>
        <w:t>的訊號，讓按下</w:t>
      </w:r>
      <w:r>
        <w:rPr>
          <w:rFonts w:hint="eastAsia"/>
        </w:rPr>
        <w:t>button</w:t>
      </w:r>
      <w:r>
        <w:rPr>
          <w:rFonts w:hint="eastAsia"/>
        </w:rPr>
        <w:t>後可以一直保持在下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state</w:t>
      </w:r>
      <w:r>
        <w:rPr>
          <w:rFonts w:hint="eastAsia"/>
        </w:rPr>
        <w:t>，而不用一直按著</w:t>
      </w:r>
      <w:r>
        <w:rPr>
          <w:rFonts w:hint="eastAsia"/>
        </w:rPr>
        <w:t>button</w:t>
      </w:r>
      <w:r>
        <w:rPr>
          <w:rFonts w:hint="eastAsia"/>
        </w:rPr>
        <w:t>。當</w:t>
      </w:r>
      <w:proofErr w:type="spellStart"/>
      <w:r>
        <w:rPr>
          <w:rFonts w:hint="eastAsia"/>
        </w:rPr>
        <w:t>in_trig</w:t>
      </w:r>
      <w:proofErr w:type="spellEnd"/>
      <w:r>
        <w:rPr>
          <w:rFonts w:hint="eastAsia"/>
        </w:rPr>
        <w:t>進入</w:t>
      </w:r>
      <w:proofErr w:type="spellStart"/>
      <w:r>
        <w:rPr>
          <w:rFonts w:hint="eastAsia"/>
        </w:rPr>
        <w:t>Dff</w:t>
      </w:r>
      <w:proofErr w:type="spellEnd"/>
      <w:r>
        <w:rPr>
          <w:rFonts w:hint="eastAsia"/>
        </w:rPr>
        <w:t>後，在下一個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會得到一個</w:t>
      </w:r>
      <w:r w:rsidR="00C75166">
        <w:rPr>
          <w:rFonts w:hint="eastAsia"/>
        </w:rPr>
        <w:t>not</w:t>
      </w:r>
      <w:r w:rsidR="00C75166">
        <w:rPr>
          <w:rFonts w:hint="eastAsia"/>
        </w:rPr>
        <w:t>的訊號，與原本的</w:t>
      </w:r>
      <w:proofErr w:type="spellStart"/>
      <w:r w:rsidR="00C75166">
        <w:rPr>
          <w:rFonts w:hint="eastAsia"/>
        </w:rPr>
        <w:t>in_trig</w:t>
      </w:r>
      <w:proofErr w:type="spellEnd"/>
      <w:r w:rsidR="00C75166">
        <w:t xml:space="preserve"> </w:t>
      </w:r>
      <w:r w:rsidR="00C75166">
        <w:lastRenderedPageBreak/>
        <w:t>and</w:t>
      </w:r>
      <w:r w:rsidR="00C75166">
        <w:rPr>
          <w:rFonts w:hint="eastAsia"/>
        </w:rPr>
        <w:t>後再經過一個</w:t>
      </w:r>
      <w:proofErr w:type="spellStart"/>
      <w:r w:rsidR="00C75166">
        <w:rPr>
          <w:rFonts w:hint="eastAsia"/>
        </w:rPr>
        <w:t>Dff</w:t>
      </w:r>
      <w:proofErr w:type="spellEnd"/>
      <w:r w:rsidR="00C75166">
        <w:rPr>
          <w:rFonts w:hint="eastAsia"/>
        </w:rPr>
        <w:t>，便會得到</w:t>
      </w:r>
      <w:proofErr w:type="spellStart"/>
      <w:r w:rsidR="00C75166">
        <w:rPr>
          <w:rFonts w:hint="eastAsia"/>
        </w:rPr>
        <w:t>one_pulse</w:t>
      </w:r>
      <w:proofErr w:type="spellEnd"/>
      <w:r w:rsidR="00C75166">
        <w:rPr>
          <w:rFonts w:hint="eastAsia"/>
        </w:rPr>
        <w:t>訊號。</w:t>
      </w:r>
    </w:p>
    <w:p w14:paraId="0BF40E8C" w14:textId="01FF9815" w:rsidR="00C75166" w:rsidRDefault="00C75166" w:rsidP="00C75166">
      <w:pPr>
        <w:pStyle w:val="af6"/>
        <w:numPr>
          <w:ilvl w:val="0"/>
          <w:numId w:val="28"/>
        </w:numPr>
        <w:ind w:leftChars="0"/>
      </w:pPr>
      <w:proofErr w:type="spellStart"/>
      <w:r>
        <w:t>Fsm</w:t>
      </w:r>
      <w:proofErr w:type="spellEnd"/>
    </w:p>
    <w:p w14:paraId="3582C38B" w14:textId="39280458" w:rsidR="00C75166" w:rsidRDefault="00C75166" w:rsidP="00A50153">
      <w:pPr>
        <w:pStyle w:val="af6"/>
        <w:ind w:leftChars="0"/>
        <w:jc w:val="center"/>
      </w:pPr>
      <w:r>
        <w:rPr>
          <w:b/>
          <w:noProof/>
          <w:sz w:val="28"/>
          <w:szCs w:val="28"/>
        </w:rPr>
        <w:drawing>
          <wp:inline distT="0" distB="0" distL="0" distR="0" wp14:anchorId="74096BD9" wp14:editId="3C6E3AF7">
            <wp:extent cx="2063750" cy="78105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6965595_2276552812626458_1626064327523958784_n.jpg"/>
                    <pic:cNvPicPr/>
                  </pic:nvPicPr>
                  <pic:blipFill rotWithShape="1">
                    <a:blip r:embed="rId8"/>
                    <a:srcRect l="406" t="60491" r="66567" b="30797"/>
                    <a:stretch/>
                  </pic:blipFill>
                  <pic:spPr bwMode="auto">
                    <a:xfrm>
                      <a:off x="0" y="0"/>
                      <a:ext cx="2063750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B6ED2" w14:textId="42CE522E" w:rsidR="00C75166" w:rsidRDefault="00C75166" w:rsidP="00C75166">
      <w:pPr>
        <w:pStyle w:val="af6"/>
        <w:ind w:leftChars="0"/>
      </w:pPr>
      <w:r>
        <w:t>Input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</w:t>
      </w:r>
      <w:r>
        <w:t>st_n</w:t>
      </w:r>
      <w:proofErr w:type="spellEnd"/>
      <w:r>
        <w:t xml:space="preserve">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one_pulse</w:t>
      </w:r>
      <w:proofErr w:type="spellEnd"/>
    </w:p>
    <w:p w14:paraId="00339717" w14:textId="72F0D8BD" w:rsidR="00C75166" w:rsidRDefault="00C75166" w:rsidP="00C75166">
      <w:pPr>
        <w:pStyle w:val="af6"/>
        <w:ind w:leftChars="0"/>
      </w:pPr>
      <w:r>
        <w:t>Output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</w:t>
      </w:r>
      <w:r>
        <w:t>tate_led</w:t>
      </w:r>
      <w:proofErr w:type="spellEnd"/>
      <w:r>
        <w:t xml:space="preserve">, </w:t>
      </w:r>
      <w:proofErr w:type="spellStart"/>
      <w:r>
        <w:t>count_en</w:t>
      </w:r>
      <w:proofErr w:type="spellEnd"/>
    </w:p>
    <w:p w14:paraId="1CB7B18A" w14:textId="6DF75BC0" w:rsidR="00C75166" w:rsidRDefault="00C75166" w:rsidP="00C75166">
      <w:pPr>
        <w:pStyle w:val="af6"/>
        <w:ind w:leftChars="0"/>
      </w:pPr>
      <w:r>
        <w:rPr>
          <w:rFonts w:hint="eastAsia"/>
        </w:rPr>
        <w:t>此為控制倒數計時器開始與停止的</w:t>
      </w:r>
      <w:r>
        <w:rPr>
          <w:rFonts w:hint="eastAsia"/>
        </w:rPr>
        <w:t>module</w:t>
      </w:r>
      <w:r>
        <w:rPr>
          <w:rFonts w:hint="eastAsia"/>
        </w:rPr>
        <w:t>，在我的設計中，</w:t>
      </w:r>
      <w:r w:rsidR="00E6324C">
        <w:rPr>
          <w:rFonts w:hint="eastAsia"/>
        </w:rPr>
        <w:t>當</w:t>
      </w:r>
      <w:proofErr w:type="spellStart"/>
      <w:r w:rsidR="00E6324C">
        <w:rPr>
          <w:rFonts w:hint="eastAsia"/>
        </w:rPr>
        <w:t>o</w:t>
      </w:r>
      <w:r w:rsidR="00E6324C">
        <w:t>ne_pulse</w:t>
      </w:r>
      <w:proofErr w:type="spellEnd"/>
      <w:r w:rsidR="00E6324C">
        <w:rPr>
          <w:rFonts w:hint="eastAsia"/>
        </w:rPr>
        <w:t>為</w:t>
      </w:r>
      <w:r w:rsidR="00E6324C">
        <w:rPr>
          <w:rFonts w:hint="eastAsia"/>
        </w:rPr>
        <w:t>1</w:t>
      </w:r>
      <w:r w:rsidR="00E6324C">
        <w:rPr>
          <w:rFonts w:hint="eastAsia"/>
        </w:rPr>
        <w:t>時，</w:t>
      </w:r>
      <w:r w:rsidR="00E6324C">
        <w:rPr>
          <w:rFonts w:hint="eastAsia"/>
        </w:rPr>
        <w:t>s</w:t>
      </w:r>
      <w:r w:rsidR="00E6324C">
        <w:t>tate</w:t>
      </w:r>
      <w:r w:rsidR="00E6324C">
        <w:rPr>
          <w:rFonts w:hint="eastAsia"/>
        </w:rPr>
        <w:t>會做切換，</w:t>
      </w:r>
      <w:r w:rsidR="00E6324C">
        <w:rPr>
          <w:rFonts w:hint="eastAsia"/>
        </w:rPr>
        <w:t>S0</w:t>
      </w:r>
      <w:r w:rsidR="00E6324C">
        <w:rPr>
          <w:rFonts w:hint="eastAsia"/>
        </w:rPr>
        <w:t>為停止，</w:t>
      </w:r>
      <w:r w:rsidR="00E6324C">
        <w:rPr>
          <w:rFonts w:hint="eastAsia"/>
        </w:rPr>
        <w:t>S1</w:t>
      </w:r>
      <w:r w:rsidR="00E6324C">
        <w:rPr>
          <w:rFonts w:hint="eastAsia"/>
        </w:rPr>
        <w:t>為開始。而當狀態為</w:t>
      </w:r>
      <w:r w:rsidR="00E6324C">
        <w:rPr>
          <w:rFonts w:hint="eastAsia"/>
        </w:rPr>
        <w:t>S1</w:t>
      </w:r>
      <w:r w:rsidR="00E6324C">
        <w:rPr>
          <w:rFonts w:hint="eastAsia"/>
        </w:rPr>
        <w:t>時，</w:t>
      </w:r>
      <w:proofErr w:type="spellStart"/>
      <w:r w:rsidR="00E6324C">
        <w:rPr>
          <w:rFonts w:hint="eastAsia"/>
        </w:rPr>
        <w:t>s</w:t>
      </w:r>
      <w:r w:rsidR="00E6324C">
        <w:t>tate_led</w:t>
      </w:r>
      <w:proofErr w:type="spellEnd"/>
      <w:r w:rsidR="00E6324C">
        <w:rPr>
          <w:rFonts w:hint="eastAsia"/>
        </w:rPr>
        <w:t>為</w:t>
      </w:r>
      <w:r w:rsidR="00E6324C">
        <w:rPr>
          <w:rFonts w:hint="eastAsia"/>
        </w:rPr>
        <w:t>1</w:t>
      </w:r>
      <w:r w:rsidR="00E6324C">
        <w:rPr>
          <w:rFonts w:hint="eastAsia"/>
        </w:rPr>
        <w:t>。</w:t>
      </w:r>
    </w:p>
    <w:p w14:paraId="4587BE2D" w14:textId="4609560C" w:rsidR="00E6324C" w:rsidRDefault="00E6324C" w:rsidP="00E6324C">
      <w:pPr>
        <w:pStyle w:val="af6"/>
        <w:numPr>
          <w:ilvl w:val="0"/>
          <w:numId w:val="28"/>
        </w:numPr>
        <w:ind w:leftChars="0"/>
      </w:pPr>
      <w:r>
        <w:t>Divider26</w:t>
      </w:r>
    </w:p>
    <w:p w14:paraId="6F36ED43" w14:textId="24DC2CA8" w:rsidR="00E6324C" w:rsidRDefault="00A50153" w:rsidP="00E6324C">
      <w:pPr>
        <w:pStyle w:val="af6"/>
        <w:ind w:leftChars="0"/>
        <w:jc w:val="center"/>
      </w:pPr>
      <w:r>
        <w:rPr>
          <w:noProof/>
        </w:rPr>
        <w:drawing>
          <wp:inline distT="0" distB="0" distL="0" distR="0" wp14:anchorId="64CCA4E1" wp14:editId="535893C0">
            <wp:extent cx="1223432" cy="2986742"/>
            <wp:effectExtent l="0" t="5398" r="0" b="0"/>
            <wp:docPr id="12" name="圖片 12" descr="https://scontent-hkg3-1.xx.fbcdn.net/v/t1.15752-9/53734598_2002452786724558_6484231707250655232_n.jpg?_nc_cat=108&amp;_nc_ht=scontent-hkg3-1.xx&amp;oh=d9a3bc6465399f840152fe81a6ad2987&amp;oe=5D21DB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hkg3-1.xx.fbcdn.net/v/t1.15752-9/53734598_2002452786724558_6484231707250655232_n.jpg?_nc_cat=108&amp;_nc_ht=scontent-hkg3-1.xx&amp;oh=d9a3bc6465399f840152fe81a6ad2987&amp;oe=5D21DBBA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05" t="4722" r="6014"/>
                    <a:stretch/>
                  </pic:blipFill>
                  <pic:spPr bwMode="auto">
                    <a:xfrm rot="5400000">
                      <a:off x="0" y="0"/>
                      <a:ext cx="1235548" cy="301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95954" w14:textId="0829132E" w:rsidR="00E6324C" w:rsidRDefault="00F26709" w:rsidP="00E6324C">
      <w:pPr>
        <w:pStyle w:val="af6"/>
        <w:ind w:leftChars="0"/>
      </w:pPr>
      <w:r>
        <w:rPr>
          <w:rFonts w:hint="eastAsia"/>
        </w:rPr>
        <w:t>將原本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頻率除頻為</w:t>
      </w:r>
      <w:proofErr w:type="gramEnd"/>
      <w:r>
        <w:rPr>
          <w:rFonts w:hint="eastAsia"/>
        </w:rPr>
        <w:t>1Hz</w:t>
      </w:r>
    </w:p>
    <w:p w14:paraId="2AD18ACD" w14:textId="78134F50" w:rsidR="00A50153" w:rsidRDefault="00A50153" w:rsidP="00A50153">
      <w:pPr>
        <w:pStyle w:val="af6"/>
        <w:numPr>
          <w:ilvl w:val="0"/>
          <w:numId w:val="28"/>
        </w:numPr>
        <w:ind w:leftChars="0"/>
      </w:pPr>
      <w:proofErr w:type="spellStart"/>
      <w:r>
        <w:rPr>
          <w:rFonts w:hint="eastAsia"/>
        </w:rPr>
        <w:t>s</w:t>
      </w:r>
      <w:r>
        <w:t>sd_freqdiv</w:t>
      </w:r>
      <w:proofErr w:type="spellEnd"/>
    </w:p>
    <w:p w14:paraId="17D69D63" w14:textId="730EEAE9" w:rsidR="00A50153" w:rsidRDefault="00A50153" w:rsidP="00A50153">
      <w:pPr>
        <w:pStyle w:val="af6"/>
        <w:ind w:leftChars="0"/>
        <w:jc w:val="center"/>
      </w:pPr>
      <w:r>
        <w:rPr>
          <w:b/>
          <w:noProof/>
          <w:sz w:val="28"/>
          <w:szCs w:val="28"/>
        </w:rPr>
        <w:drawing>
          <wp:inline distT="0" distB="0" distL="0" distR="0" wp14:anchorId="73B7700B" wp14:editId="2F045D81">
            <wp:extent cx="2927393" cy="781050"/>
            <wp:effectExtent l="0" t="0" r="635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6965595_2276552812626458_1626064327523958784_n.jpg"/>
                    <pic:cNvPicPr/>
                  </pic:nvPicPr>
                  <pic:blipFill rotWithShape="1">
                    <a:blip r:embed="rId8"/>
                    <a:srcRect l="320" t="84691" r="52833" b="6597"/>
                    <a:stretch/>
                  </pic:blipFill>
                  <pic:spPr bwMode="auto">
                    <a:xfrm>
                      <a:off x="0" y="0"/>
                      <a:ext cx="2927393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6F145" w14:textId="7241AA48" w:rsidR="00A50153" w:rsidRDefault="00A50153" w:rsidP="00A50153">
      <w:pPr>
        <w:pStyle w:val="af6"/>
        <w:ind w:leftChars="0"/>
      </w:pPr>
      <w:r>
        <w:rPr>
          <w:rFonts w:hint="eastAsia"/>
        </w:rPr>
        <w:t>擷取中間的頻率以達到視覺暫留的效果，讓</w:t>
      </w:r>
      <w:r>
        <w:rPr>
          <w:rFonts w:hint="eastAsia"/>
        </w:rPr>
        <w:t>7-segment display</w:t>
      </w:r>
      <w:r>
        <w:rPr>
          <w:rFonts w:hint="eastAsia"/>
        </w:rPr>
        <w:t>看起來同時顯示不同的數字。</w:t>
      </w:r>
    </w:p>
    <w:p w14:paraId="5C2E8C22" w14:textId="048E9479" w:rsidR="00A50153" w:rsidRDefault="00A50153" w:rsidP="00A50153">
      <w:pPr>
        <w:pStyle w:val="af6"/>
        <w:numPr>
          <w:ilvl w:val="0"/>
          <w:numId w:val="28"/>
        </w:numPr>
        <w:ind w:leftChars="0"/>
      </w:pPr>
      <w:proofErr w:type="spellStart"/>
      <w:r>
        <w:rPr>
          <w:rFonts w:hint="eastAsia"/>
        </w:rPr>
        <w:t>d</w:t>
      </w:r>
      <w:r>
        <w:t>owncounter</w:t>
      </w:r>
      <w:proofErr w:type="spellEnd"/>
    </w:p>
    <w:p w14:paraId="289550B4" w14:textId="77777777" w:rsidR="00A50153" w:rsidRDefault="00A50153" w:rsidP="00A50153">
      <w:pPr>
        <w:pStyle w:val="af6"/>
        <w:ind w:leftChars="0"/>
        <w:rPr>
          <w:b/>
          <w:noProof/>
          <w:sz w:val="28"/>
          <w:szCs w:val="28"/>
        </w:rPr>
      </w:pPr>
    </w:p>
    <w:p w14:paraId="6CE2A678" w14:textId="0345CEDA" w:rsidR="00A50153" w:rsidRDefault="00A50153" w:rsidP="00A50153">
      <w:pPr>
        <w:pStyle w:val="af6"/>
        <w:ind w:leftChars="0"/>
        <w:jc w:val="center"/>
      </w:pPr>
      <w:r>
        <w:rPr>
          <w:b/>
          <w:noProof/>
          <w:sz w:val="28"/>
          <w:szCs w:val="28"/>
        </w:rPr>
        <w:drawing>
          <wp:inline distT="0" distB="0" distL="0" distR="0" wp14:anchorId="37B2F101" wp14:editId="1E66D5EF">
            <wp:extent cx="3346900" cy="2319298"/>
            <wp:effectExtent l="0" t="0" r="6350" b="508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6965595_2276552812626458_1626064327523958784_n.jpg"/>
                    <pic:cNvPicPr/>
                  </pic:nvPicPr>
                  <pic:blipFill rotWithShape="1">
                    <a:blip r:embed="rId8"/>
                    <a:srcRect l="44882" t="51696" r="3883" b="23558"/>
                    <a:stretch/>
                  </pic:blipFill>
                  <pic:spPr bwMode="auto">
                    <a:xfrm>
                      <a:off x="0" y="0"/>
                      <a:ext cx="3370200" cy="2335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D4349" w14:textId="2C27A175" w:rsidR="000924E2" w:rsidRDefault="00A50153" w:rsidP="00A50153">
      <w:pPr>
        <w:pStyle w:val="af6"/>
        <w:ind w:leftChars="0"/>
      </w:pPr>
      <w:r>
        <w:rPr>
          <w:rFonts w:hint="eastAsia"/>
        </w:rPr>
        <w:t>將十位數與個位數分開做，並利用</w:t>
      </w:r>
      <w:r>
        <w:rPr>
          <w:rFonts w:hint="eastAsia"/>
        </w:rPr>
        <w:t>digit</w:t>
      </w:r>
      <w:r>
        <w:rPr>
          <w:rFonts w:hint="eastAsia"/>
        </w:rPr>
        <w:t>的值判斷是否繼續減或輸入下一個值。另外，用</w:t>
      </w:r>
      <w:r>
        <w:rPr>
          <w:rFonts w:hint="eastAsia"/>
        </w:rPr>
        <w:t>c</w:t>
      </w:r>
      <w:r>
        <w:rPr>
          <w:rFonts w:hint="eastAsia"/>
        </w:rPr>
        <w:t>控制</w:t>
      </w:r>
      <w:r>
        <w:rPr>
          <w:rFonts w:hint="eastAsia"/>
        </w:rPr>
        <w:t>7-segment display</w:t>
      </w:r>
      <w:r>
        <w:rPr>
          <w:rFonts w:hint="eastAsia"/>
        </w:rPr>
        <w:t>輸出十位數或個位數。</w:t>
      </w:r>
    </w:p>
    <w:p w14:paraId="0769E1E5" w14:textId="77777777" w:rsidR="000924E2" w:rsidRDefault="000924E2">
      <w:pPr>
        <w:widowControl/>
      </w:pPr>
      <w:r>
        <w:br w:type="page"/>
      </w:r>
    </w:p>
    <w:p w14:paraId="7A2F8561" w14:textId="387F1773" w:rsidR="00E80E75" w:rsidRPr="000924E2" w:rsidRDefault="00E80E75" w:rsidP="00E80E75">
      <w:pPr>
        <w:pStyle w:val="af6"/>
        <w:numPr>
          <w:ilvl w:val="0"/>
          <w:numId w:val="28"/>
        </w:numPr>
        <w:ind w:leftChars="0"/>
      </w:pPr>
      <w:r w:rsidRPr="001926D0">
        <w:rPr>
          <w:szCs w:val="24"/>
        </w:rPr>
        <w:lastRenderedPageBreak/>
        <w:t>I/O pin</w:t>
      </w:r>
    </w:p>
    <w:tbl>
      <w:tblPr>
        <w:tblW w:w="864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924E2" w:rsidRPr="000924E2" w14:paraId="4772DCE7" w14:textId="77777777" w:rsidTr="000924E2">
        <w:trPr>
          <w:trHeight w:val="34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0BFD9D4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I/O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472A7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F6C4E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rst_n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A94B9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clk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8535F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d[</w:t>
            </w:r>
            <w:proofErr w:type="gramEnd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3]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35F5F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d[</w:t>
            </w:r>
            <w:proofErr w:type="gramEnd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2]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E7CBA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d[</w:t>
            </w:r>
            <w:proofErr w:type="gramEnd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1]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3D4C5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d[</w:t>
            </w:r>
            <w:proofErr w:type="gramEnd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0]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6644E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state_led</w:t>
            </w:r>
            <w:proofErr w:type="spellEnd"/>
          </w:p>
        </w:tc>
      </w:tr>
      <w:tr w:rsidR="000924E2" w:rsidRPr="000924E2" w14:paraId="46595F68" w14:textId="77777777" w:rsidTr="000924E2">
        <w:trPr>
          <w:trHeight w:val="35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C915838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VOC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22F11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U18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46707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T17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17F2A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W5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83F67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W4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547C2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V4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EA256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U4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6944F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U2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47717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U16</w:t>
            </w:r>
          </w:p>
        </w:tc>
      </w:tr>
      <w:tr w:rsidR="000924E2" w:rsidRPr="000924E2" w14:paraId="4D106A9B" w14:textId="77777777" w:rsidTr="000924E2">
        <w:trPr>
          <w:trHeight w:val="35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DADFF82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I/O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0070D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D_</w:t>
            </w:r>
            <w:proofErr w:type="gramStart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ssd</w:t>
            </w:r>
            <w:proofErr w:type="spellEnd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[</w:t>
            </w:r>
            <w:proofErr w:type="gramEnd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7]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B5C0F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D_</w:t>
            </w:r>
            <w:proofErr w:type="gramStart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ssd</w:t>
            </w:r>
            <w:proofErr w:type="spellEnd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[</w:t>
            </w:r>
            <w:proofErr w:type="gramEnd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6]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7793A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D_</w:t>
            </w:r>
            <w:proofErr w:type="gramStart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ssd</w:t>
            </w:r>
            <w:proofErr w:type="spellEnd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[</w:t>
            </w:r>
            <w:proofErr w:type="gramEnd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5]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26E5F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D_</w:t>
            </w:r>
            <w:proofErr w:type="gramStart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ssd</w:t>
            </w:r>
            <w:proofErr w:type="spellEnd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[</w:t>
            </w:r>
            <w:proofErr w:type="gramEnd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4]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13D94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D_</w:t>
            </w:r>
            <w:proofErr w:type="gramStart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ssd</w:t>
            </w:r>
            <w:proofErr w:type="spellEnd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[</w:t>
            </w:r>
            <w:proofErr w:type="gramEnd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3]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43567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D_</w:t>
            </w:r>
            <w:proofErr w:type="gramStart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ssd</w:t>
            </w:r>
            <w:proofErr w:type="spellEnd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[</w:t>
            </w:r>
            <w:proofErr w:type="gramEnd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2]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173B3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D_</w:t>
            </w:r>
            <w:proofErr w:type="gramStart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ssd</w:t>
            </w:r>
            <w:proofErr w:type="spellEnd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[</w:t>
            </w:r>
            <w:proofErr w:type="gramEnd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09E94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D_</w:t>
            </w:r>
            <w:proofErr w:type="gramStart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ssd</w:t>
            </w:r>
            <w:proofErr w:type="spellEnd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[</w:t>
            </w:r>
            <w:proofErr w:type="gramEnd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0]</w:t>
            </w:r>
          </w:p>
        </w:tc>
      </w:tr>
      <w:tr w:rsidR="000924E2" w:rsidRPr="000924E2" w14:paraId="516C782A" w14:textId="77777777" w:rsidTr="000924E2">
        <w:trPr>
          <w:trHeight w:val="35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9D6AA28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VOC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A7EF3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W7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4EF84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W6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5807C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U8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ECD3E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V8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4A634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U5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8FB33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V5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992FE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U7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8EE57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V7</w:t>
            </w:r>
          </w:p>
        </w:tc>
      </w:tr>
      <w:tr w:rsidR="000924E2" w:rsidRPr="000924E2" w14:paraId="64867E59" w14:textId="77777777" w:rsidTr="000924E2">
        <w:trPr>
          <w:trHeight w:val="35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94AC710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I/O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3888D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led[</w:t>
            </w:r>
            <w:proofErr w:type="gramEnd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14]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A7DF5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led[</w:t>
            </w:r>
            <w:proofErr w:type="gramEnd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13]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F200E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led[</w:t>
            </w:r>
            <w:proofErr w:type="gramEnd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12]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DA343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led[</w:t>
            </w:r>
            <w:proofErr w:type="gramEnd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11]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D0394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led[</w:t>
            </w:r>
            <w:proofErr w:type="gramEnd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10]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F0E20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led[</w:t>
            </w:r>
            <w:proofErr w:type="gramEnd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9]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D99EE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led[</w:t>
            </w:r>
            <w:proofErr w:type="gramEnd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8]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73FC7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led[</w:t>
            </w:r>
            <w:proofErr w:type="gramEnd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7]</w:t>
            </w:r>
          </w:p>
        </w:tc>
      </w:tr>
      <w:tr w:rsidR="000924E2" w:rsidRPr="000924E2" w14:paraId="4EF64447" w14:textId="77777777" w:rsidTr="000924E2">
        <w:trPr>
          <w:trHeight w:val="35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6A9F9FF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VOC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86110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L1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069D9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964CD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N3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CE470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47FF8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U3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E1A6B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W3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86618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V3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17DDC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V13</w:t>
            </w:r>
          </w:p>
        </w:tc>
      </w:tr>
      <w:tr w:rsidR="000924E2" w:rsidRPr="000924E2" w14:paraId="7EC58006" w14:textId="77777777" w:rsidTr="000924E2">
        <w:trPr>
          <w:trHeight w:val="35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8A62C16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I/O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62F17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led[</w:t>
            </w:r>
            <w:proofErr w:type="gramEnd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6]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98328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led[</w:t>
            </w:r>
            <w:proofErr w:type="gramEnd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5]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994D5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led[</w:t>
            </w:r>
            <w:proofErr w:type="gramEnd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4]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FA099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led[</w:t>
            </w:r>
            <w:proofErr w:type="gramEnd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3]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0D2BD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led[</w:t>
            </w:r>
            <w:proofErr w:type="gramEnd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2]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18F9A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led[</w:t>
            </w:r>
            <w:proofErr w:type="gramEnd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ED2D8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led[</w:t>
            </w:r>
            <w:proofErr w:type="gramEnd"/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0]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BA8C0" w14:textId="040BC03F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0924E2" w:rsidRPr="000924E2" w14:paraId="0E534DAA" w14:textId="77777777" w:rsidTr="000924E2">
        <w:trPr>
          <w:trHeight w:val="34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9CD61CF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VOC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E3750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V14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CCE4F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U14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362CC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U15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20B7E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W18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FC361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V19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73B94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U19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56059" w14:textId="77777777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0924E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E19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E3065" w14:textId="51DAF140" w:rsidR="000924E2" w:rsidRPr="000924E2" w:rsidRDefault="000924E2" w:rsidP="000924E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</w:p>
        </w:tc>
      </w:tr>
    </w:tbl>
    <w:p w14:paraId="7EB361ED" w14:textId="77777777" w:rsidR="000924E2" w:rsidRPr="001926D0" w:rsidRDefault="000924E2" w:rsidP="000924E2">
      <w:pPr>
        <w:pStyle w:val="af6"/>
        <w:ind w:leftChars="0"/>
        <w:jc w:val="center"/>
      </w:pPr>
    </w:p>
    <w:p w14:paraId="3BB771A1" w14:textId="68F1B73B" w:rsidR="00F5629C" w:rsidRPr="001926D0" w:rsidRDefault="00F5629C" w:rsidP="00DB446D">
      <w:pPr>
        <w:rPr>
          <w:b/>
          <w:sz w:val="28"/>
          <w:szCs w:val="28"/>
        </w:rPr>
      </w:pPr>
      <w:r w:rsidRPr="001926D0">
        <w:rPr>
          <w:b/>
          <w:sz w:val="28"/>
          <w:szCs w:val="28"/>
        </w:rPr>
        <w:t>Lab</w:t>
      </w:r>
      <w:r w:rsidR="000924E2">
        <w:rPr>
          <w:rFonts w:hint="eastAsia"/>
          <w:b/>
          <w:sz w:val="28"/>
          <w:szCs w:val="28"/>
        </w:rPr>
        <w:t>5</w:t>
      </w:r>
      <w:r w:rsidRPr="001926D0">
        <w:rPr>
          <w:b/>
          <w:sz w:val="28"/>
          <w:szCs w:val="28"/>
        </w:rPr>
        <w:t>_2</w:t>
      </w:r>
    </w:p>
    <w:p w14:paraId="1C0F2D88" w14:textId="7048EBAF" w:rsidR="00DB446D" w:rsidRPr="001926D0" w:rsidRDefault="0070410A" w:rsidP="00DB446D">
      <w:pPr>
        <w:rPr>
          <w:b/>
          <w:sz w:val="28"/>
          <w:szCs w:val="28"/>
        </w:rPr>
      </w:pPr>
      <w:r w:rsidRPr="001926D0">
        <w:rPr>
          <w:b/>
          <w:sz w:val="28"/>
          <w:szCs w:val="28"/>
        </w:rPr>
        <w:t>Design Specification</w:t>
      </w:r>
    </w:p>
    <w:p w14:paraId="5C2E28AB" w14:textId="4C9B5A22" w:rsidR="00C4696E" w:rsidRPr="001926D0" w:rsidRDefault="00C4696E" w:rsidP="00C4696E">
      <w:pPr>
        <w:numPr>
          <w:ilvl w:val="0"/>
          <w:numId w:val="17"/>
        </w:numPr>
        <w:rPr>
          <w:szCs w:val="24"/>
        </w:rPr>
      </w:pPr>
      <w:r w:rsidRPr="001926D0">
        <w:rPr>
          <w:szCs w:val="24"/>
        </w:rPr>
        <w:t xml:space="preserve">For a </w:t>
      </w:r>
      <w:r w:rsidR="00014395" w:rsidRPr="00FA254E">
        <w:rPr>
          <w:szCs w:val="24"/>
        </w:rPr>
        <w:t>30-second down counter with pause function</w:t>
      </w:r>
      <w:r w:rsidR="00014395">
        <w:rPr>
          <w:rFonts w:hint="eastAsia"/>
          <w:szCs w:val="24"/>
        </w:rPr>
        <w:t>:</w:t>
      </w:r>
      <w:r w:rsidRPr="001926D0">
        <w:rPr>
          <w:szCs w:val="24"/>
        </w:rPr>
        <w:t xml:space="preserve"> </w:t>
      </w:r>
    </w:p>
    <w:p w14:paraId="71DB1CEE" w14:textId="77E6350E" w:rsidR="00C4696E" w:rsidRPr="001926D0" w:rsidRDefault="00C4696E" w:rsidP="00C4696E">
      <w:pPr>
        <w:ind w:left="480"/>
      </w:pPr>
      <w:r w:rsidRPr="001926D0">
        <w:t xml:space="preserve">Input: </w:t>
      </w:r>
      <w:r w:rsidR="00014395">
        <w:t xml:space="preserve">button, </w:t>
      </w:r>
      <w:proofErr w:type="spellStart"/>
      <w:r w:rsidR="00014395">
        <w:t>clk</w:t>
      </w:r>
      <w:proofErr w:type="spellEnd"/>
    </w:p>
    <w:p w14:paraId="7DF1DD7A" w14:textId="253CFEC5" w:rsidR="00C4696E" w:rsidRPr="001926D0" w:rsidRDefault="00C4696E" w:rsidP="00C4696E">
      <w:pPr>
        <w:ind w:left="480"/>
      </w:pPr>
      <w:r w:rsidRPr="001926D0">
        <w:t xml:space="preserve">Output: </w:t>
      </w:r>
      <w:proofErr w:type="spellStart"/>
      <w:r w:rsidR="00EC6041">
        <w:t>D_</w:t>
      </w:r>
      <w:proofErr w:type="gramStart"/>
      <w:r w:rsidR="00EC6041">
        <w:t>ssd</w:t>
      </w:r>
      <w:proofErr w:type="spellEnd"/>
      <w:r w:rsidR="000F6D4F">
        <w:t>[</w:t>
      </w:r>
      <w:proofErr w:type="gramEnd"/>
      <w:r w:rsidR="000F6D4F">
        <w:t>7:0]</w:t>
      </w:r>
      <w:r w:rsidR="000F6D4F">
        <w:rPr>
          <w:rFonts w:hint="eastAsia"/>
        </w:rPr>
        <w:t>,</w:t>
      </w:r>
      <w:r w:rsidR="000F6D4F">
        <w:t xml:space="preserve"> </w:t>
      </w:r>
      <w:r w:rsidR="00014395">
        <w:t>d</w:t>
      </w:r>
      <w:r w:rsidR="000F6D4F">
        <w:t xml:space="preserve">[3:0], </w:t>
      </w:r>
      <w:r w:rsidR="00014395">
        <w:t xml:space="preserve">led[14:0], </w:t>
      </w:r>
      <w:proofErr w:type="spellStart"/>
      <w:r w:rsidR="00014395">
        <w:t>state_led</w:t>
      </w:r>
      <w:proofErr w:type="spellEnd"/>
    </w:p>
    <w:p w14:paraId="6FF69CED" w14:textId="768215BA" w:rsidR="00DB446D" w:rsidRPr="00440BDB" w:rsidRDefault="0070410A" w:rsidP="00DB446D">
      <w:pPr>
        <w:numPr>
          <w:ilvl w:val="0"/>
          <w:numId w:val="17"/>
        </w:numPr>
      </w:pPr>
      <w:r w:rsidRPr="00440BDB">
        <w:t>Draw the block diagram of the design.</w:t>
      </w:r>
    </w:p>
    <w:p w14:paraId="62EF2356" w14:textId="1A579104" w:rsidR="00DB446D" w:rsidRPr="004710C1" w:rsidRDefault="00116800" w:rsidP="004710C1">
      <w:pPr>
        <w:ind w:left="480"/>
        <w:jc w:val="center"/>
      </w:pPr>
      <w:r>
        <w:rPr>
          <w:noProof/>
        </w:rPr>
        <w:drawing>
          <wp:inline distT="0" distB="0" distL="0" distR="0" wp14:anchorId="37E6A2EB" wp14:editId="76BFF5DD">
            <wp:extent cx="1538099" cy="5149877"/>
            <wp:effectExtent l="3810" t="0" r="8890" b="889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6917757_1410604405747786_2123136135528972288_n.jpg"/>
                    <pic:cNvPicPr/>
                  </pic:nvPicPr>
                  <pic:blipFill rotWithShape="1">
                    <a:blip r:embed="rId10"/>
                    <a:srcRect l="45261" t="247"/>
                    <a:stretch/>
                  </pic:blipFill>
                  <pic:spPr bwMode="auto">
                    <a:xfrm rot="16200000">
                      <a:off x="0" y="0"/>
                      <a:ext cx="1539098" cy="5153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B822C" w14:textId="66724941" w:rsidR="00DB446D" w:rsidRPr="001926D0" w:rsidRDefault="0070410A" w:rsidP="00DB446D">
      <w:pPr>
        <w:rPr>
          <w:b/>
          <w:sz w:val="28"/>
          <w:szCs w:val="28"/>
        </w:rPr>
      </w:pPr>
      <w:r w:rsidRPr="001926D0">
        <w:rPr>
          <w:b/>
          <w:sz w:val="28"/>
          <w:szCs w:val="28"/>
        </w:rPr>
        <w:t>Design Implementation</w:t>
      </w:r>
    </w:p>
    <w:p w14:paraId="7235B388" w14:textId="3305F3E7" w:rsidR="00084694" w:rsidRDefault="00084694" w:rsidP="00EB0AB9">
      <w:pPr>
        <w:pStyle w:val="af6"/>
        <w:numPr>
          <w:ilvl w:val="0"/>
          <w:numId w:val="28"/>
        </w:numPr>
        <w:ind w:leftChars="0"/>
      </w:pPr>
      <w:r>
        <w:rPr>
          <w:rFonts w:hint="eastAsia"/>
        </w:rPr>
        <w:t>此設計與</w:t>
      </w:r>
      <w:r>
        <w:rPr>
          <w:rFonts w:hint="eastAsia"/>
        </w:rPr>
        <w:t>lab5-1</w:t>
      </w:r>
      <w:r>
        <w:rPr>
          <w:rFonts w:hint="eastAsia"/>
        </w:rPr>
        <w:t>不同的是，</w:t>
      </w:r>
      <w:r>
        <w:rPr>
          <w:rFonts w:hint="eastAsia"/>
        </w:rPr>
        <w:t>r</w:t>
      </w:r>
      <w:r>
        <w:t>eset</w:t>
      </w:r>
      <w:r>
        <w:rPr>
          <w:rFonts w:hint="eastAsia"/>
        </w:rPr>
        <w:t>與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(</w:t>
      </w:r>
      <w:r>
        <w:rPr>
          <w:rFonts w:hint="eastAsia"/>
        </w:rPr>
        <w:t>開始或停止</w:t>
      </w:r>
      <w:r>
        <w:rPr>
          <w:rFonts w:hint="eastAsia"/>
        </w:rPr>
        <w:t>)</w:t>
      </w:r>
      <w:r>
        <w:rPr>
          <w:rFonts w:hint="eastAsia"/>
        </w:rPr>
        <w:t>是由同一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button</w:t>
      </w:r>
      <w:r>
        <w:rPr>
          <w:rFonts w:hint="eastAsia"/>
        </w:rPr>
        <w:t>控制。因此我在此設計中多加了一個</w:t>
      </w:r>
      <w:proofErr w:type="spellStart"/>
      <w:r>
        <w:rPr>
          <w:rFonts w:hint="eastAsia"/>
        </w:rPr>
        <w:t>r</w:t>
      </w:r>
      <w:r>
        <w:t>st</w:t>
      </w:r>
      <w:proofErr w:type="spellEnd"/>
      <w:r>
        <w:rPr>
          <w:rFonts w:hint="eastAsia"/>
        </w:rPr>
        <w:t>的</w:t>
      </w:r>
      <w:r>
        <w:rPr>
          <w:rFonts w:hint="eastAsia"/>
        </w:rPr>
        <w:t>module</w:t>
      </w:r>
      <w:r>
        <w:rPr>
          <w:rFonts w:hint="eastAsia"/>
        </w:rPr>
        <w:t>，在其中加入一個</w:t>
      </w:r>
      <w:r>
        <w:rPr>
          <w:rFonts w:hint="eastAsia"/>
        </w:rPr>
        <w:t>counter</w:t>
      </w:r>
      <w:r>
        <w:rPr>
          <w:rFonts w:hint="eastAsia"/>
        </w:rPr>
        <w:t>，</w:t>
      </w:r>
      <w:proofErr w:type="gramStart"/>
      <w:r>
        <w:rPr>
          <w:rFonts w:hint="eastAsia"/>
        </w:rPr>
        <w:t>當長按</w:t>
      </w:r>
      <w:proofErr w:type="gramEnd"/>
      <w:r>
        <w:rPr>
          <w:rFonts w:hint="eastAsia"/>
        </w:rPr>
        <w:t>b</w:t>
      </w:r>
      <w:r>
        <w:t>utton</w:t>
      </w:r>
      <w:r>
        <w:rPr>
          <w:rFonts w:hint="eastAsia"/>
        </w:rPr>
        <w:t>兩秒時</w:t>
      </w:r>
      <w:r w:rsidR="00072E27">
        <w:rPr>
          <w:rFonts w:hint="eastAsia"/>
        </w:rPr>
        <w:t>，</w:t>
      </w:r>
      <w:proofErr w:type="spellStart"/>
      <w:r w:rsidR="00072E27">
        <w:rPr>
          <w:rFonts w:hint="eastAsia"/>
        </w:rPr>
        <w:t>rst_n</w:t>
      </w:r>
      <w:proofErr w:type="spellEnd"/>
      <w:r w:rsidR="00C16691">
        <w:rPr>
          <w:rFonts w:hint="eastAsia"/>
        </w:rPr>
        <w:t>等於</w:t>
      </w:r>
      <w:r w:rsidR="00C16691">
        <w:rPr>
          <w:rFonts w:hint="eastAsia"/>
        </w:rPr>
        <w:t>1</w:t>
      </w:r>
      <w:r w:rsidR="00C16691">
        <w:rPr>
          <w:rFonts w:hint="eastAsia"/>
        </w:rPr>
        <w:t>。而</w:t>
      </w:r>
      <w:proofErr w:type="spellStart"/>
      <w:r w:rsidR="00C16691">
        <w:rPr>
          <w:rFonts w:hint="eastAsia"/>
        </w:rPr>
        <w:t>rst_n</w:t>
      </w:r>
      <w:proofErr w:type="spellEnd"/>
      <w:r w:rsidR="00C16691">
        <w:rPr>
          <w:rFonts w:hint="eastAsia"/>
        </w:rPr>
        <w:t>與</w:t>
      </w:r>
      <w:r w:rsidR="00C16691">
        <w:rPr>
          <w:rFonts w:hint="eastAsia"/>
        </w:rPr>
        <w:t>in</w:t>
      </w:r>
      <w:r w:rsidR="00C16691">
        <w:rPr>
          <w:rFonts w:hint="eastAsia"/>
        </w:rPr>
        <w:t>為</w:t>
      </w:r>
      <w:proofErr w:type="gramStart"/>
      <w:r w:rsidR="00C16691">
        <w:rPr>
          <w:rFonts w:hint="eastAsia"/>
        </w:rPr>
        <w:t>反向，</w:t>
      </w:r>
      <w:proofErr w:type="gramEnd"/>
      <w:r w:rsidR="00C16691">
        <w:rPr>
          <w:rFonts w:hint="eastAsia"/>
        </w:rPr>
        <w:t>因此</w:t>
      </w:r>
      <w:r w:rsidR="00C16691">
        <w:rPr>
          <w:rFonts w:hint="eastAsia"/>
        </w:rPr>
        <w:t>button = in &amp; (~</w:t>
      </w:r>
      <w:proofErr w:type="spellStart"/>
      <w:r w:rsidR="00C16691">
        <w:rPr>
          <w:rFonts w:hint="eastAsia"/>
        </w:rPr>
        <w:t>rst_n</w:t>
      </w:r>
      <w:proofErr w:type="spellEnd"/>
      <w:r w:rsidR="00C16691">
        <w:rPr>
          <w:rFonts w:hint="eastAsia"/>
        </w:rPr>
        <w:t>)</w:t>
      </w:r>
    </w:p>
    <w:p w14:paraId="565E9A15" w14:textId="4B496714" w:rsidR="00EB0AB9" w:rsidRPr="00CB2728" w:rsidRDefault="00EB0AB9" w:rsidP="00EB0AB9">
      <w:pPr>
        <w:pStyle w:val="af6"/>
        <w:numPr>
          <w:ilvl w:val="0"/>
          <w:numId w:val="28"/>
        </w:numPr>
        <w:ind w:leftChars="0"/>
      </w:pPr>
      <w:r w:rsidRPr="001926D0">
        <w:rPr>
          <w:szCs w:val="24"/>
        </w:rPr>
        <w:t>I/O pin</w:t>
      </w:r>
    </w:p>
    <w:tbl>
      <w:tblPr>
        <w:tblW w:w="864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B2728" w:rsidRPr="00CB2728" w14:paraId="1DABD863" w14:textId="77777777" w:rsidTr="00CB2728">
        <w:trPr>
          <w:trHeight w:val="34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052178D" w14:textId="77777777" w:rsidR="00CB2728" w:rsidRPr="00CB2728" w:rsidRDefault="00CB2728" w:rsidP="00CB2728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bookmarkStart w:id="0" w:name="_GoBack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I/O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E5E02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button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927D9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clk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AA7B8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proofErr w:type="gramStart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d[</w:t>
            </w:r>
            <w:proofErr w:type="gramEnd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3]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1094B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proofErr w:type="gramStart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d[</w:t>
            </w:r>
            <w:proofErr w:type="gramEnd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2]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E7F15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proofErr w:type="gramStart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d[</w:t>
            </w:r>
            <w:proofErr w:type="gramEnd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1]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DED6B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proofErr w:type="gramStart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d[</w:t>
            </w:r>
            <w:proofErr w:type="gramEnd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0]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A02D3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state_led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B5A80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B2728" w:rsidRPr="00CB2728" w14:paraId="4CAD7039" w14:textId="77777777" w:rsidTr="00CB2728">
        <w:trPr>
          <w:trHeight w:val="35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499196A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VOC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0F456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U18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A789B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W5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1CBB1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W4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02908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V4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2E8C2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U4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80D93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U2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DBBF5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U16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09412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B2728" w:rsidRPr="00CB2728" w14:paraId="65D31FAB" w14:textId="77777777" w:rsidTr="00CB2728">
        <w:trPr>
          <w:trHeight w:val="35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4B713F3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I/O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51190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D_</w:t>
            </w:r>
            <w:proofErr w:type="gramStart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ssd</w:t>
            </w:r>
            <w:proofErr w:type="spellEnd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[</w:t>
            </w:r>
            <w:proofErr w:type="gramEnd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7]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FBBAD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D_</w:t>
            </w:r>
            <w:proofErr w:type="gramStart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ssd</w:t>
            </w:r>
            <w:proofErr w:type="spellEnd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[</w:t>
            </w:r>
            <w:proofErr w:type="gramEnd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6]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F80C9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D_</w:t>
            </w:r>
            <w:proofErr w:type="gramStart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ssd</w:t>
            </w:r>
            <w:proofErr w:type="spellEnd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[</w:t>
            </w:r>
            <w:proofErr w:type="gramEnd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5]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C8DEB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D_</w:t>
            </w:r>
            <w:proofErr w:type="gramStart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ssd</w:t>
            </w:r>
            <w:proofErr w:type="spellEnd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[</w:t>
            </w:r>
            <w:proofErr w:type="gramEnd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4]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D3441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D_</w:t>
            </w:r>
            <w:proofErr w:type="gramStart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ssd</w:t>
            </w:r>
            <w:proofErr w:type="spellEnd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[</w:t>
            </w:r>
            <w:proofErr w:type="gramEnd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3]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A912E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D_</w:t>
            </w:r>
            <w:proofErr w:type="gramStart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ssd</w:t>
            </w:r>
            <w:proofErr w:type="spellEnd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[</w:t>
            </w:r>
            <w:proofErr w:type="gramEnd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2]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07D4F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D_</w:t>
            </w:r>
            <w:proofErr w:type="gramStart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ssd</w:t>
            </w:r>
            <w:proofErr w:type="spellEnd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[</w:t>
            </w:r>
            <w:proofErr w:type="gramEnd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4133F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D_</w:t>
            </w:r>
            <w:proofErr w:type="gramStart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ssd</w:t>
            </w:r>
            <w:proofErr w:type="spellEnd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[</w:t>
            </w:r>
            <w:proofErr w:type="gramEnd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0]</w:t>
            </w:r>
          </w:p>
        </w:tc>
      </w:tr>
      <w:tr w:rsidR="00CB2728" w:rsidRPr="00CB2728" w14:paraId="2FC14588" w14:textId="77777777" w:rsidTr="00CB2728">
        <w:trPr>
          <w:trHeight w:val="35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F72BD68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VOC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93A44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W7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D035D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W6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6FDA0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U8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C99E6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V8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8DDED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U5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6BC7B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V5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981B8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U7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22AD1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V7</w:t>
            </w:r>
          </w:p>
        </w:tc>
      </w:tr>
      <w:tr w:rsidR="00CB2728" w:rsidRPr="00CB2728" w14:paraId="1BD4A802" w14:textId="77777777" w:rsidTr="00CB2728">
        <w:trPr>
          <w:trHeight w:val="35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4952F53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I/O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5507B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proofErr w:type="gramStart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led[</w:t>
            </w:r>
            <w:proofErr w:type="gramEnd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14]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D438C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proofErr w:type="gramStart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led[</w:t>
            </w:r>
            <w:proofErr w:type="gramEnd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13]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50291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proofErr w:type="gramStart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led[</w:t>
            </w:r>
            <w:proofErr w:type="gramEnd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12]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02AB4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proofErr w:type="gramStart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led[</w:t>
            </w:r>
            <w:proofErr w:type="gramEnd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11]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2ED72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proofErr w:type="gramStart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led[</w:t>
            </w:r>
            <w:proofErr w:type="gramEnd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10]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BEEC7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proofErr w:type="gramStart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led[</w:t>
            </w:r>
            <w:proofErr w:type="gramEnd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9]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42341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proofErr w:type="gramStart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led[</w:t>
            </w:r>
            <w:proofErr w:type="gramEnd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8]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96215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proofErr w:type="gramStart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led[</w:t>
            </w:r>
            <w:proofErr w:type="gramEnd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7]</w:t>
            </w:r>
          </w:p>
        </w:tc>
      </w:tr>
      <w:tr w:rsidR="00CB2728" w:rsidRPr="00CB2728" w14:paraId="30AC983F" w14:textId="77777777" w:rsidTr="00CB2728">
        <w:trPr>
          <w:trHeight w:val="35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83E092D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VOC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2E2E2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L1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6C249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81741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N3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0DCF2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922EE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U3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DD756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W3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AADAC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V3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57881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V13</w:t>
            </w:r>
          </w:p>
        </w:tc>
      </w:tr>
      <w:tr w:rsidR="00CB2728" w:rsidRPr="00CB2728" w14:paraId="530859C3" w14:textId="77777777" w:rsidTr="00CB2728">
        <w:trPr>
          <w:trHeight w:val="35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859893E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I/O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2FFFE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proofErr w:type="gramStart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led[</w:t>
            </w:r>
            <w:proofErr w:type="gramEnd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6]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37F66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proofErr w:type="gramStart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led[</w:t>
            </w:r>
            <w:proofErr w:type="gramEnd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5]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B5ADF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proofErr w:type="gramStart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led[</w:t>
            </w:r>
            <w:proofErr w:type="gramEnd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4]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A0FBA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proofErr w:type="gramStart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led[</w:t>
            </w:r>
            <w:proofErr w:type="gramEnd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3]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A2FEE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proofErr w:type="gramStart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led[</w:t>
            </w:r>
            <w:proofErr w:type="gramEnd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2]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DA3BC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proofErr w:type="gramStart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led[</w:t>
            </w:r>
            <w:proofErr w:type="gramEnd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F612D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proofErr w:type="gramStart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led[</w:t>
            </w:r>
            <w:proofErr w:type="gramEnd"/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0]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FDB2E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B2728" w:rsidRPr="00CB2728" w14:paraId="36405C4B" w14:textId="77777777" w:rsidTr="00CB2728">
        <w:trPr>
          <w:trHeight w:val="34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26876D2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VOC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2F5C1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V14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AF869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U14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891F6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U15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45E95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W18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D80A0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V19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55C3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U19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2F94D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E19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2C230" w14:textId="77777777" w:rsidR="00CB2728" w:rsidRPr="00CB2728" w:rsidRDefault="00CB2728" w:rsidP="00CB272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CB272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bookmarkEnd w:id="0"/>
    </w:tbl>
    <w:p w14:paraId="5A043977" w14:textId="77777777" w:rsidR="00CB2728" w:rsidRPr="00C16691" w:rsidRDefault="00CB2728" w:rsidP="00CB2728"/>
    <w:p w14:paraId="1DC0B037" w14:textId="223DF9C9" w:rsidR="00DB446D" w:rsidRPr="001926D0" w:rsidRDefault="008051E4" w:rsidP="00DB446D">
      <w:pPr>
        <w:rPr>
          <w:b/>
          <w:sz w:val="28"/>
          <w:szCs w:val="28"/>
        </w:rPr>
      </w:pPr>
      <w:r w:rsidRPr="001926D0">
        <w:rPr>
          <w:b/>
          <w:sz w:val="28"/>
          <w:szCs w:val="28"/>
        </w:rPr>
        <w:t>Discussion</w:t>
      </w:r>
    </w:p>
    <w:p w14:paraId="189DDC27" w14:textId="507DAB77" w:rsidR="004C5427" w:rsidRDefault="00873505" w:rsidP="00DB446D">
      <w:r>
        <w:rPr>
          <w:rFonts w:hint="eastAsia"/>
        </w:rPr>
        <w:t>這次的兩個題目很類似，唯一的差別為如何控制</w:t>
      </w:r>
      <w:proofErr w:type="spellStart"/>
      <w:r>
        <w:rPr>
          <w:rFonts w:hint="eastAsia"/>
        </w:rPr>
        <w:t>rst_n</w:t>
      </w:r>
      <w:proofErr w:type="spellEnd"/>
      <w:r>
        <w:rPr>
          <w:rFonts w:hint="eastAsia"/>
        </w:rPr>
        <w:t>與</w:t>
      </w:r>
      <w:r>
        <w:rPr>
          <w:rFonts w:hint="eastAsia"/>
        </w:rPr>
        <w:t>in</w:t>
      </w:r>
      <w:r>
        <w:rPr>
          <w:rFonts w:hint="eastAsia"/>
        </w:rPr>
        <w:t>。再跟同學討論後知道其實有很多種做法可以同時用一個</w:t>
      </w:r>
      <w:r>
        <w:rPr>
          <w:rFonts w:hint="eastAsia"/>
        </w:rPr>
        <w:t>input</w:t>
      </w:r>
      <w:r>
        <w:rPr>
          <w:rFonts w:hint="eastAsia"/>
        </w:rPr>
        <w:t>控制，例如用</w:t>
      </w:r>
      <w:r>
        <w:rPr>
          <w:rFonts w:hint="eastAsia"/>
        </w:rPr>
        <w:t>debounce</w:t>
      </w:r>
      <w:r w:rsidR="009B3C2B">
        <w:rPr>
          <w:rFonts w:hint="eastAsia"/>
        </w:rPr>
        <w:t>；而我則是選擇比較直觀的利用</w:t>
      </w:r>
      <w:r w:rsidR="009B3C2B">
        <w:rPr>
          <w:rFonts w:hint="eastAsia"/>
        </w:rPr>
        <w:t>counter</w:t>
      </w:r>
      <w:r w:rsidR="009B3C2B">
        <w:rPr>
          <w:rFonts w:hint="eastAsia"/>
        </w:rPr>
        <w:t>控制按幾秒為</w:t>
      </w:r>
      <w:r w:rsidR="009B3C2B">
        <w:rPr>
          <w:rFonts w:hint="eastAsia"/>
        </w:rPr>
        <w:t>reset</w:t>
      </w:r>
      <w:r w:rsidR="009B3C2B">
        <w:rPr>
          <w:rFonts w:hint="eastAsia"/>
        </w:rPr>
        <w:t>的</w:t>
      </w:r>
      <w:r w:rsidR="009B3C2B">
        <w:rPr>
          <w:rFonts w:hint="eastAsia"/>
        </w:rPr>
        <w:t>input</w:t>
      </w:r>
      <w:r w:rsidR="009B3C2B">
        <w:rPr>
          <w:rFonts w:hint="eastAsia"/>
        </w:rPr>
        <w:t>。</w:t>
      </w:r>
    </w:p>
    <w:p w14:paraId="0027C575" w14:textId="51F2D83E" w:rsidR="009B3C2B" w:rsidRPr="004C5427" w:rsidRDefault="009B3C2B" w:rsidP="00DB446D">
      <w:r>
        <w:rPr>
          <w:rFonts w:hint="eastAsia"/>
        </w:rPr>
        <w:t>另外，我發現</w:t>
      </w:r>
      <w:r>
        <w:rPr>
          <w:rFonts w:hint="eastAsia"/>
        </w:rPr>
        <w:t>debounce</w:t>
      </w:r>
      <w:r>
        <w:rPr>
          <w:rFonts w:hint="eastAsia"/>
        </w:rPr>
        <w:t>的設計其實滿</w:t>
      </w:r>
      <w:r w:rsidR="0077634F">
        <w:rPr>
          <w:rFonts w:hint="eastAsia"/>
        </w:rPr>
        <w:t>容易被忽視的。因為一開始設計第一題時是由</w:t>
      </w:r>
      <w:r w:rsidR="0077634F">
        <w:rPr>
          <w:rFonts w:hint="eastAsia"/>
        </w:rPr>
        <w:t>prelab</w:t>
      </w:r>
      <w:r w:rsidR="0077634F">
        <w:rPr>
          <w:rFonts w:hint="eastAsia"/>
        </w:rPr>
        <w:t>改寫</w:t>
      </w:r>
      <w:r w:rsidR="0077634F">
        <w:rPr>
          <w:rFonts w:hint="eastAsia"/>
        </w:rPr>
        <w:lastRenderedPageBreak/>
        <w:t>的，因此沒有加入</w:t>
      </w:r>
      <w:r w:rsidR="0077634F">
        <w:rPr>
          <w:rFonts w:hint="eastAsia"/>
        </w:rPr>
        <w:t>debounce</w:t>
      </w:r>
      <w:r w:rsidR="0077634F">
        <w:rPr>
          <w:rFonts w:hint="eastAsia"/>
        </w:rPr>
        <w:t>的設計，在測試的時候也沒有感覺到明顯不同。這部分可能需要在請問教授或助教，在哪種情況下</w:t>
      </w:r>
      <w:r w:rsidR="0077634F">
        <w:rPr>
          <w:rFonts w:hint="eastAsia"/>
        </w:rPr>
        <w:t>debounce</w:t>
      </w:r>
      <w:r w:rsidR="0077634F">
        <w:rPr>
          <w:rFonts w:hint="eastAsia"/>
        </w:rPr>
        <w:t>的有無會導致明顯差別。</w:t>
      </w:r>
    </w:p>
    <w:p w14:paraId="5329ADE3" w14:textId="3D4F7980" w:rsidR="00623FBC" w:rsidRPr="001926D0" w:rsidRDefault="00623FBC" w:rsidP="00623FBC">
      <w:pPr>
        <w:rPr>
          <w:b/>
          <w:sz w:val="28"/>
          <w:szCs w:val="28"/>
        </w:rPr>
      </w:pPr>
      <w:r w:rsidRPr="001926D0">
        <w:rPr>
          <w:b/>
          <w:sz w:val="28"/>
          <w:szCs w:val="28"/>
        </w:rPr>
        <w:t>Conclusion</w:t>
      </w:r>
    </w:p>
    <w:p w14:paraId="2CF506C8" w14:textId="5F37867F" w:rsidR="00E00566" w:rsidRPr="001926D0" w:rsidRDefault="0077634F" w:rsidP="00623FBC">
      <w:r>
        <w:rPr>
          <w:rFonts w:hint="eastAsia"/>
        </w:rPr>
        <w:t>這次題目是由很多</w:t>
      </w:r>
      <w:r>
        <w:rPr>
          <w:rFonts w:hint="eastAsia"/>
        </w:rPr>
        <w:t>module</w:t>
      </w:r>
      <w:r>
        <w:rPr>
          <w:rFonts w:hint="eastAsia"/>
        </w:rPr>
        <w:t>所組成的設計，讓我了解到之前一次</w:t>
      </w:r>
      <w:proofErr w:type="gramStart"/>
      <w:r>
        <w:rPr>
          <w:rFonts w:hint="eastAsia"/>
        </w:rPr>
        <w:t>次</w:t>
      </w:r>
      <w:proofErr w:type="gramEnd"/>
      <w:r>
        <w:rPr>
          <w:rFonts w:hint="eastAsia"/>
        </w:rPr>
        <w:t>實驗所累積的成果的重要性。</w:t>
      </w:r>
      <w:r w:rsidR="003C2AA4">
        <w:rPr>
          <w:rFonts w:hint="eastAsia"/>
        </w:rPr>
        <w:t>其實題目都是由很簡單的</w:t>
      </w:r>
      <w:r w:rsidR="003C2AA4">
        <w:rPr>
          <w:rFonts w:hint="eastAsia"/>
        </w:rPr>
        <w:t>module</w:t>
      </w:r>
      <w:r w:rsidR="003C2AA4">
        <w:rPr>
          <w:rFonts w:hint="eastAsia"/>
        </w:rPr>
        <w:t>組成，真正實驗的重點在於如何設計與連接各個</w:t>
      </w:r>
      <w:r w:rsidR="003C2AA4">
        <w:rPr>
          <w:rFonts w:hint="eastAsia"/>
        </w:rPr>
        <w:t>m</w:t>
      </w:r>
      <w:r w:rsidR="003C2AA4">
        <w:t>odule</w:t>
      </w:r>
      <w:r w:rsidR="003C2AA4">
        <w:rPr>
          <w:rFonts w:hint="eastAsia"/>
        </w:rPr>
        <w:t>。</w:t>
      </w:r>
    </w:p>
    <w:sectPr w:rsidR="00E00566" w:rsidRPr="001926D0" w:rsidSect="00DB446D">
      <w:headerReference w:type="default" r:id="rId11"/>
      <w:footerReference w:type="default" r:id="rId12"/>
      <w:pgSz w:w="11906" w:h="16838" w:code="9"/>
      <w:pgMar w:top="1302" w:right="851" w:bottom="1418" w:left="1021" w:header="680" w:footer="680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538C3" w14:textId="77777777" w:rsidR="005C5D41" w:rsidRDefault="005C5D41">
      <w:r>
        <w:separator/>
      </w:r>
    </w:p>
  </w:endnote>
  <w:endnote w:type="continuationSeparator" w:id="0">
    <w:p w14:paraId="4D4BD9F3" w14:textId="77777777" w:rsidR="005C5D41" w:rsidRDefault="005C5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2A0F3" w14:textId="7A5C5B36" w:rsidR="001926D0" w:rsidRPr="000F6921" w:rsidRDefault="001926D0">
    <w:pPr>
      <w:pStyle w:val="a5"/>
      <w:rPr>
        <w:rFonts w:ascii="Palatino" w:hAnsi="Palatino" w:cs="Arial"/>
      </w:rPr>
    </w:pPr>
    <w:r>
      <w:rPr>
        <w:rFonts w:ascii="Palatino" w:hAnsi="Palatino" w:cs="Arial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CB5E5D2" wp14:editId="093E60E4">
              <wp:simplePos x="0" y="0"/>
              <wp:positionH relativeFrom="column">
                <wp:posOffset>0</wp:posOffset>
              </wp:positionH>
              <wp:positionV relativeFrom="paragraph">
                <wp:posOffset>-74930</wp:posOffset>
              </wp:positionV>
              <wp:extent cx="6400800" cy="0"/>
              <wp:effectExtent l="0" t="0" r="0" b="0"/>
              <wp:wrapNone/>
              <wp:docPr id="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0E76F1" id="Line 2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.9pt" to="7in,-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" strokeweight="1.5pt"/>
          </w:pict>
        </mc:Fallback>
      </mc:AlternateContent>
    </w:r>
    <w:r w:rsidRPr="000F6921">
      <w:rPr>
        <w:rFonts w:ascii="Palatino" w:hAnsi="Palatino" w:cs="Arial"/>
      </w:rPr>
      <w:t xml:space="preserve">© Ma, </w:t>
    </w:r>
    <w:proofErr w:type="spellStart"/>
    <w:r w:rsidRPr="000F6921">
      <w:rPr>
        <w:rFonts w:ascii="Palatino" w:hAnsi="Palatino" w:cs="Arial"/>
      </w:rPr>
      <w:t>Hsi</w:t>
    </w:r>
    <w:proofErr w:type="spellEnd"/>
    <w:r w:rsidRPr="000F6921">
      <w:rPr>
        <w:rFonts w:ascii="Palatino" w:hAnsi="Palatino" w:cs="Arial"/>
      </w:rPr>
      <w:t>-Pin, Lab for Reliable Computing (</w:t>
    </w:r>
    <w:proofErr w:type="spellStart"/>
    <w:r w:rsidRPr="000F6921">
      <w:rPr>
        <w:rFonts w:ascii="Palatino" w:hAnsi="Palatino" w:cs="Arial"/>
      </w:rPr>
      <w:t>LaRC</w:t>
    </w:r>
    <w:proofErr w:type="spellEnd"/>
    <w:r w:rsidRPr="000F6921">
      <w:rPr>
        <w:rFonts w:ascii="Palatino" w:hAnsi="Palatino" w:cs="Arial"/>
      </w:rPr>
      <w:t>), EE, NTHU.                                 Spring</w:t>
    </w:r>
    <w:r>
      <w:rPr>
        <w:rFonts w:ascii="Palatino" w:hAnsi="Palatino" w:cs="Arial"/>
      </w:rPr>
      <w:t>,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8A84B" w14:textId="77777777" w:rsidR="005C5D41" w:rsidRDefault="005C5D41">
      <w:r>
        <w:separator/>
      </w:r>
    </w:p>
  </w:footnote>
  <w:footnote w:type="continuationSeparator" w:id="0">
    <w:p w14:paraId="204E6B12" w14:textId="77777777" w:rsidR="005C5D41" w:rsidRDefault="005C5D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7F07F" w14:textId="77777777" w:rsidR="001926D0" w:rsidRPr="000F6921" w:rsidRDefault="001926D0" w:rsidP="00DB446D">
    <w:pPr>
      <w:pStyle w:val="a4"/>
      <w:rPr>
        <w:rFonts w:ascii="Palatino" w:hAnsi="Palatino"/>
      </w:rPr>
    </w:pPr>
    <w:r w:rsidRPr="000F6921">
      <w:rPr>
        <w:rFonts w:ascii="Palatino" w:hAnsi="Palatino"/>
      </w:rPr>
      <w:t>EE22</w:t>
    </w:r>
    <w:r>
      <w:rPr>
        <w:rFonts w:ascii="Palatino" w:hAnsi="Palatino"/>
      </w:rPr>
      <w:t xml:space="preserve">30 Logic Design Lab            </w:t>
    </w:r>
    <w:r w:rsidRPr="000F6921">
      <w:rPr>
        <w:rFonts w:ascii="Palatino" w:hAnsi="Palatino"/>
      </w:rPr>
      <w:t xml:space="preserve">                                                                </w:t>
    </w:r>
    <w:r w:rsidRPr="000F6921">
      <w:rPr>
        <w:rStyle w:val="a6"/>
        <w:rFonts w:ascii="Palatino" w:hAnsi="Palatino"/>
      </w:rPr>
      <w:fldChar w:fldCharType="begin"/>
    </w:r>
    <w:r w:rsidRPr="000F6921">
      <w:rPr>
        <w:rStyle w:val="a6"/>
        <w:rFonts w:ascii="Palatino" w:hAnsi="Palatino"/>
      </w:rPr>
      <w:instrText xml:space="preserve"> PAGE </w:instrText>
    </w:r>
    <w:r w:rsidRPr="000F6921">
      <w:rPr>
        <w:rStyle w:val="a6"/>
        <w:rFonts w:ascii="Palatino" w:hAnsi="Palatino"/>
      </w:rPr>
      <w:fldChar w:fldCharType="separate"/>
    </w:r>
    <w:r>
      <w:rPr>
        <w:rStyle w:val="a6"/>
        <w:rFonts w:ascii="Palatino" w:hAnsi="Palatino"/>
        <w:noProof/>
      </w:rPr>
      <w:t>1</w:t>
    </w:r>
    <w:r w:rsidRPr="000F6921">
      <w:rPr>
        <w:rStyle w:val="a6"/>
        <w:rFonts w:ascii="Palatino" w:hAnsi="Palatin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7A20E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03D955E8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 w15:restartNumberingAfterBreak="0">
    <w:nsid w:val="056949F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4" w15:restartNumberingAfterBreak="0">
    <w:nsid w:val="08BB2ED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 w15:restartNumberingAfterBreak="0">
    <w:nsid w:val="19557F12"/>
    <w:multiLevelType w:val="hybridMultilevel"/>
    <w:tmpl w:val="319CA576"/>
    <w:lvl w:ilvl="0" w:tplc="0409000D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3302DE0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" w15:restartNumberingAfterBreak="0">
    <w:nsid w:val="2A2E6C1D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8" w15:restartNumberingAfterBreak="0">
    <w:nsid w:val="2D3A4696"/>
    <w:multiLevelType w:val="multilevel"/>
    <w:tmpl w:val="66A4401E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9" w15:restartNumberingAfterBreak="0">
    <w:nsid w:val="2FC01F3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0" w15:restartNumberingAfterBreak="0">
    <w:nsid w:val="33435F0B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1" w15:restartNumberingAfterBreak="0">
    <w:nsid w:val="339E0478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2" w15:restartNumberingAfterBreak="0">
    <w:nsid w:val="375278B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3" w15:restartNumberingAfterBreak="0">
    <w:nsid w:val="388173D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4" w15:restartNumberingAfterBreak="0">
    <w:nsid w:val="3B0607BC"/>
    <w:multiLevelType w:val="hybridMultilevel"/>
    <w:tmpl w:val="CB18FB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7D4F1C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3F862C2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7" w15:restartNumberingAfterBreak="0">
    <w:nsid w:val="512968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8" w15:restartNumberingAfterBreak="0">
    <w:nsid w:val="528E67E8"/>
    <w:multiLevelType w:val="multilevel"/>
    <w:tmpl w:val="FF841884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569A0DEB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 w15:restartNumberingAfterBreak="0">
    <w:nsid w:val="5FD2371F"/>
    <w:multiLevelType w:val="hybridMultilevel"/>
    <w:tmpl w:val="CF826F3A"/>
    <w:lvl w:ilvl="0" w:tplc="0409000D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61D02F6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2" w15:restartNumberingAfterBreak="0">
    <w:nsid w:val="6DC20A82"/>
    <w:multiLevelType w:val="hybridMultilevel"/>
    <w:tmpl w:val="96FEF472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0326D1F"/>
    <w:multiLevelType w:val="hybridMultilevel"/>
    <w:tmpl w:val="828258DE"/>
    <w:lvl w:ilvl="0" w:tplc="0409000D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37E7217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766673D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6" w15:restartNumberingAfterBreak="0">
    <w:nsid w:val="793C334A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7AC775B3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17"/>
  </w:num>
  <w:num w:numId="2">
    <w:abstractNumId w:val="4"/>
  </w:num>
  <w:num w:numId="3">
    <w:abstractNumId w:val="16"/>
  </w:num>
  <w:num w:numId="4">
    <w:abstractNumId w:val="25"/>
  </w:num>
  <w:num w:numId="5">
    <w:abstractNumId w:val="21"/>
  </w:num>
  <w:num w:numId="6">
    <w:abstractNumId w:val="9"/>
  </w:num>
  <w:num w:numId="7">
    <w:abstractNumId w:val="15"/>
  </w:num>
  <w:num w:numId="8">
    <w:abstractNumId w:val="19"/>
  </w:num>
  <w:num w:numId="9">
    <w:abstractNumId w:val="6"/>
  </w:num>
  <w:num w:numId="10">
    <w:abstractNumId w:val="3"/>
  </w:num>
  <w:num w:numId="11">
    <w:abstractNumId w:val="7"/>
  </w:num>
  <w:num w:numId="12">
    <w:abstractNumId w:val="27"/>
  </w:num>
  <w:num w:numId="13">
    <w:abstractNumId w:val="10"/>
  </w:num>
  <w:num w:numId="14">
    <w:abstractNumId w:val="2"/>
  </w:num>
  <w:num w:numId="15">
    <w:abstractNumId w:val="24"/>
  </w:num>
  <w:num w:numId="16">
    <w:abstractNumId w:val="26"/>
  </w:num>
  <w:num w:numId="17">
    <w:abstractNumId w:val="18"/>
  </w:num>
  <w:num w:numId="18">
    <w:abstractNumId w:val="11"/>
  </w:num>
  <w:num w:numId="19">
    <w:abstractNumId w:val="8"/>
  </w:num>
  <w:num w:numId="20">
    <w:abstractNumId w:val="13"/>
  </w:num>
  <w:num w:numId="21">
    <w:abstractNumId w:val="1"/>
  </w:num>
  <w:num w:numId="22">
    <w:abstractNumId w:val="0"/>
  </w:num>
  <w:num w:numId="23">
    <w:abstractNumId w:val="12"/>
  </w:num>
  <w:num w:numId="24">
    <w:abstractNumId w:val="14"/>
  </w:num>
  <w:num w:numId="25">
    <w:abstractNumId w:val="20"/>
  </w:num>
  <w:num w:numId="26">
    <w:abstractNumId w:val="5"/>
  </w:num>
  <w:num w:numId="27">
    <w:abstractNumId w:val="22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B6"/>
    <w:rsid w:val="00014395"/>
    <w:rsid w:val="00072E27"/>
    <w:rsid w:val="000800AC"/>
    <w:rsid w:val="00084694"/>
    <w:rsid w:val="00087104"/>
    <w:rsid w:val="000924E2"/>
    <w:rsid w:val="000C2664"/>
    <w:rsid w:val="000C71B4"/>
    <w:rsid w:val="000F6D4F"/>
    <w:rsid w:val="00102EAE"/>
    <w:rsid w:val="00116800"/>
    <w:rsid w:val="001436D0"/>
    <w:rsid w:val="00162779"/>
    <w:rsid w:val="00171D47"/>
    <w:rsid w:val="00185501"/>
    <w:rsid w:val="001926D0"/>
    <w:rsid w:val="001C3AAF"/>
    <w:rsid w:val="001F6E06"/>
    <w:rsid w:val="002050D8"/>
    <w:rsid w:val="00205E11"/>
    <w:rsid w:val="002167E5"/>
    <w:rsid w:val="002204E3"/>
    <w:rsid w:val="00244ACB"/>
    <w:rsid w:val="00254581"/>
    <w:rsid w:val="00284F8C"/>
    <w:rsid w:val="002943C6"/>
    <w:rsid w:val="00296429"/>
    <w:rsid w:val="002B0519"/>
    <w:rsid w:val="002D71F1"/>
    <w:rsid w:val="002E4E66"/>
    <w:rsid w:val="002E5CA8"/>
    <w:rsid w:val="003602A6"/>
    <w:rsid w:val="003630B9"/>
    <w:rsid w:val="00370888"/>
    <w:rsid w:val="003C2AA4"/>
    <w:rsid w:val="003E528B"/>
    <w:rsid w:val="00440BDB"/>
    <w:rsid w:val="00445021"/>
    <w:rsid w:val="00445ED0"/>
    <w:rsid w:val="00455DAD"/>
    <w:rsid w:val="004710C1"/>
    <w:rsid w:val="004749B6"/>
    <w:rsid w:val="004825E9"/>
    <w:rsid w:val="004C5427"/>
    <w:rsid w:val="004C67E9"/>
    <w:rsid w:val="004D2411"/>
    <w:rsid w:val="004E5838"/>
    <w:rsid w:val="00500878"/>
    <w:rsid w:val="00514C5B"/>
    <w:rsid w:val="0052291A"/>
    <w:rsid w:val="00531D77"/>
    <w:rsid w:val="00542305"/>
    <w:rsid w:val="00567CA6"/>
    <w:rsid w:val="005A532E"/>
    <w:rsid w:val="005C5B95"/>
    <w:rsid w:val="005C5D41"/>
    <w:rsid w:val="005F0E57"/>
    <w:rsid w:val="0060213F"/>
    <w:rsid w:val="0060358D"/>
    <w:rsid w:val="00623FBC"/>
    <w:rsid w:val="00624FC0"/>
    <w:rsid w:val="00642E48"/>
    <w:rsid w:val="00660A50"/>
    <w:rsid w:val="00666931"/>
    <w:rsid w:val="006702DC"/>
    <w:rsid w:val="006B6606"/>
    <w:rsid w:val="006C7EC1"/>
    <w:rsid w:val="006D0D1A"/>
    <w:rsid w:val="006E3D8A"/>
    <w:rsid w:val="006F38D7"/>
    <w:rsid w:val="0070410A"/>
    <w:rsid w:val="00704E5A"/>
    <w:rsid w:val="007175A9"/>
    <w:rsid w:val="00733898"/>
    <w:rsid w:val="00734EE2"/>
    <w:rsid w:val="007653CF"/>
    <w:rsid w:val="00775E5E"/>
    <w:rsid w:val="0077634F"/>
    <w:rsid w:val="00796466"/>
    <w:rsid w:val="007B075F"/>
    <w:rsid w:val="007B0FDE"/>
    <w:rsid w:val="007B577C"/>
    <w:rsid w:val="007D1D6B"/>
    <w:rsid w:val="007E3660"/>
    <w:rsid w:val="008051E4"/>
    <w:rsid w:val="008272B2"/>
    <w:rsid w:val="00840991"/>
    <w:rsid w:val="0084305F"/>
    <w:rsid w:val="0085563A"/>
    <w:rsid w:val="00856498"/>
    <w:rsid w:val="00873505"/>
    <w:rsid w:val="008C3E3D"/>
    <w:rsid w:val="008C76EE"/>
    <w:rsid w:val="008D08CD"/>
    <w:rsid w:val="008D1FED"/>
    <w:rsid w:val="008E4B84"/>
    <w:rsid w:val="00915EED"/>
    <w:rsid w:val="00945A36"/>
    <w:rsid w:val="00975B15"/>
    <w:rsid w:val="009B2DFC"/>
    <w:rsid w:val="009B3C2B"/>
    <w:rsid w:val="009D1DAD"/>
    <w:rsid w:val="009E1217"/>
    <w:rsid w:val="009F1D69"/>
    <w:rsid w:val="009F5CFD"/>
    <w:rsid w:val="00A309DF"/>
    <w:rsid w:val="00A42966"/>
    <w:rsid w:val="00A50153"/>
    <w:rsid w:val="00A746F5"/>
    <w:rsid w:val="00A849CE"/>
    <w:rsid w:val="00AB540C"/>
    <w:rsid w:val="00AC2764"/>
    <w:rsid w:val="00AE1CFB"/>
    <w:rsid w:val="00AF0531"/>
    <w:rsid w:val="00AF5D3F"/>
    <w:rsid w:val="00B009B5"/>
    <w:rsid w:val="00B05CB6"/>
    <w:rsid w:val="00B06251"/>
    <w:rsid w:val="00B5521A"/>
    <w:rsid w:val="00B605FE"/>
    <w:rsid w:val="00B81D7D"/>
    <w:rsid w:val="00BA6E09"/>
    <w:rsid w:val="00BE3F34"/>
    <w:rsid w:val="00BF68CD"/>
    <w:rsid w:val="00C16691"/>
    <w:rsid w:val="00C328AF"/>
    <w:rsid w:val="00C34484"/>
    <w:rsid w:val="00C363FF"/>
    <w:rsid w:val="00C37AA1"/>
    <w:rsid w:val="00C44152"/>
    <w:rsid w:val="00C4696E"/>
    <w:rsid w:val="00C663CA"/>
    <w:rsid w:val="00C71E6C"/>
    <w:rsid w:val="00C727ED"/>
    <w:rsid w:val="00C73497"/>
    <w:rsid w:val="00C73983"/>
    <w:rsid w:val="00C75166"/>
    <w:rsid w:val="00C76E99"/>
    <w:rsid w:val="00C93806"/>
    <w:rsid w:val="00CB2728"/>
    <w:rsid w:val="00CD25E5"/>
    <w:rsid w:val="00D14865"/>
    <w:rsid w:val="00D16585"/>
    <w:rsid w:val="00D46245"/>
    <w:rsid w:val="00D53D71"/>
    <w:rsid w:val="00D63B00"/>
    <w:rsid w:val="00D66E99"/>
    <w:rsid w:val="00D83E17"/>
    <w:rsid w:val="00D85184"/>
    <w:rsid w:val="00D8746D"/>
    <w:rsid w:val="00D87F4A"/>
    <w:rsid w:val="00DB196E"/>
    <w:rsid w:val="00DB2779"/>
    <w:rsid w:val="00DB446D"/>
    <w:rsid w:val="00E00566"/>
    <w:rsid w:val="00E4395F"/>
    <w:rsid w:val="00E4397E"/>
    <w:rsid w:val="00E6324C"/>
    <w:rsid w:val="00E6658D"/>
    <w:rsid w:val="00E7710E"/>
    <w:rsid w:val="00E77174"/>
    <w:rsid w:val="00E80E75"/>
    <w:rsid w:val="00EA5EA5"/>
    <w:rsid w:val="00EB0AB9"/>
    <w:rsid w:val="00EB5B77"/>
    <w:rsid w:val="00EC6041"/>
    <w:rsid w:val="00EE0539"/>
    <w:rsid w:val="00F00854"/>
    <w:rsid w:val="00F01172"/>
    <w:rsid w:val="00F251ED"/>
    <w:rsid w:val="00F26709"/>
    <w:rsid w:val="00F5629C"/>
    <w:rsid w:val="00F842F4"/>
    <w:rsid w:val="00F87D87"/>
    <w:rsid w:val="00F903F2"/>
    <w:rsid w:val="00FA1897"/>
    <w:rsid w:val="00FA254E"/>
    <w:rsid w:val="00FC0128"/>
    <w:rsid w:val="00FC14DB"/>
    <w:rsid w:val="00FC6CA3"/>
    <w:rsid w:val="00FD38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9532B9"/>
  <w14:defaultImageDpi w14:val="300"/>
  <w15:docId w15:val="{FABAFC29-620F-46A7-940C-C9E35D65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lang w:eastAsia="zh-TW"/>
    </w:rPr>
  </w:style>
  <w:style w:type="paragraph" w:styleId="1">
    <w:name w:val="heading 1"/>
    <w:basedOn w:val="a"/>
    <w:next w:val="a"/>
    <w:autoRedefine/>
    <w:qFormat/>
    <w:pPr>
      <w:keepNext/>
      <w:spacing w:before="180" w:after="180"/>
      <w:ind w:right="113"/>
      <w:jc w:val="both"/>
      <w:outlineLvl w:val="0"/>
    </w:pPr>
    <w:rPr>
      <w:rFonts w:eastAsia="標楷體"/>
      <w:b/>
      <w:kern w:val="52"/>
      <w:sz w:val="40"/>
    </w:rPr>
  </w:style>
  <w:style w:type="paragraph" w:styleId="2">
    <w:name w:val="heading 2"/>
    <w:basedOn w:val="a"/>
    <w:next w:val="a0"/>
    <w:autoRedefine/>
    <w:qFormat/>
    <w:pPr>
      <w:keepNext/>
      <w:tabs>
        <w:tab w:val="left" w:pos="5040"/>
      </w:tabs>
      <w:adjustRightInd w:val="0"/>
      <w:spacing w:before="120" w:after="120"/>
      <w:ind w:left="113" w:right="113" w:hanging="113"/>
      <w:textAlignment w:val="baseline"/>
      <w:outlineLvl w:val="1"/>
    </w:pPr>
    <w:rPr>
      <w:rFonts w:eastAsia="標楷體"/>
      <w:b/>
      <w:kern w:val="0"/>
      <w:sz w:val="32"/>
    </w:rPr>
  </w:style>
  <w:style w:type="paragraph" w:styleId="3">
    <w:name w:val="heading 3"/>
    <w:basedOn w:val="a"/>
    <w:next w:val="a0"/>
    <w:qFormat/>
    <w:pPr>
      <w:keepNext/>
      <w:spacing w:before="120" w:after="120"/>
      <w:ind w:left="113" w:right="113"/>
      <w:jc w:val="both"/>
      <w:outlineLvl w:val="2"/>
    </w:pPr>
    <w:rPr>
      <w:rFonts w:eastAsia="標楷體"/>
      <w:b/>
      <w:sz w:val="28"/>
    </w:rPr>
  </w:style>
  <w:style w:type="paragraph" w:styleId="4">
    <w:name w:val="heading 4"/>
    <w:basedOn w:val="a"/>
    <w:next w:val="a0"/>
    <w:qFormat/>
    <w:pPr>
      <w:keepNext/>
      <w:ind w:left="470" w:right="113" w:hanging="357"/>
      <w:jc w:val="both"/>
      <w:outlineLvl w:val="3"/>
    </w:pPr>
    <w:rPr>
      <w:rFonts w:eastAsia="標楷體"/>
      <w:b/>
      <w:sz w:val="40"/>
    </w:rPr>
  </w:style>
  <w:style w:type="paragraph" w:styleId="5">
    <w:name w:val="heading 5"/>
    <w:basedOn w:val="a"/>
    <w:next w:val="a0"/>
    <w:qFormat/>
    <w:pPr>
      <w:keepNext/>
      <w:ind w:left="360" w:right="113"/>
      <w:jc w:val="both"/>
      <w:outlineLvl w:val="4"/>
    </w:pPr>
    <w:rPr>
      <w:rFonts w:eastAsia="標楷體"/>
      <w:b/>
      <w:sz w:val="40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bCs/>
    </w:rPr>
  </w:style>
  <w:style w:type="paragraph" w:styleId="7">
    <w:name w:val="heading 7"/>
    <w:basedOn w:val="a"/>
    <w:next w:val="a0"/>
    <w:qFormat/>
    <w:pPr>
      <w:keepNext/>
      <w:outlineLvl w:val="6"/>
    </w:pPr>
    <w:rPr>
      <w:kern w:val="0"/>
      <w:sz w:val="32"/>
    </w:rPr>
  </w:style>
  <w:style w:type="paragraph" w:styleId="8">
    <w:name w:val="heading 8"/>
    <w:basedOn w:val="a"/>
    <w:next w:val="a0"/>
    <w:qFormat/>
    <w:pPr>
      <w:keepNext/>
      <w:autoSpaceDE w:val="0"/>
      <w:autoSpaceDN w:val="0"/>
      <w:adjustRightInd w:val="0"/>
      <w:jc w:val="both"/>
      <w:outlineLvl w:val="7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20">
    <w:name w:val="目錄2"/>
    <w:basedOn w:val="a"/>
    <w:pPr>
      <w:adjustRightInd w:val="0"/>
      <w:spacing w:before="60"/>
      <w:ind w:left="3686"/>
      <w:textAlignment w:val="baseline"/>
    </w:pPr>
    <w:rPr>
      <w:rFonts w:ascii="細明體" w:eastAsia="細明體"/>
      <w:b/>
      <w:color w:val="000000"/>
      <w:kern w:val="0"/>
    </w:rPr>
  </w:style>
  <w:style w:type="paragraph" w:customStyle="1" w:styleId="10">
    <w:name w:val="內文1"/>
    <w:basedOn w:val="a"/>
    <w:pPr>
      <w:jc w:val="center"/>
    </w:pPr>
    <w:rPr>
      <w:rFonts w:ascii="細明體" w:eastAsia="細明體"/>
      <w:b/>
      <w:sz w:val="36"/>
    </w:rPr>
  </w:style>
  <w:style w:type="paragraph" w:customStyle="1" w:styleId="40">
    <w:name w:val="內文4"/>
    <w:basedOn w:val="a"/>
    <w:pPr>
      <w:ind w:firstLine="1800"/>
      <w:jc w:val="both"/>
    </w:pPr>
    <w:rPr>
      <w:rFonts w:ascii="細明體" w:eastAsia="細明體"/>
      <w:b/>
      <w:sz w:val="28"/>
    </w:rPr>
  </w:style>
  <w:style w:type="character" w:styleId="a6">
    <w:name w:val="page number"/>
    <w:basedOn w:val="a1"/>
  </w:style>
  <w:style w:type="paragraph" w:styleId="a0">
    <w:name w:val="Normal Indent"/>
    <w:basedOn w:val="a"/>
    <w:pPr>
      <w:ind w:left="480" w:right="113"/>
      <w:jc w:val="both"/>
    </w:pPr>
    <w:rPr>
      <w:rFonts w:eastAsia="標楷體"/>
    </w:rPr>
  </w:style>
  <w:style w:type="paragraph" w:styleId="a7">
    <w:name w:val="Date"/>
    <w:basedOn w:val="a"/>
    <w:next w:val="a"/>
    <w:pPr>
      <w:ind w:left="113" w:right="113"/>
      <w:jc w:val="right"/>
    </w:pPr>
    <w:rPr>
      <w:rFonts w:ascii="標楷體" w:eastAsia="標楷體"/>
      <w:sz w:val="32"/>
    </w:rPr>
  </w:style>
  <w:style w:type="character" w:styleId="a8">
    <w:name w:val="Hyperlink"/>
    <w:basedOn w:val="a1"/>
    <w:rPr>
      <w:color w:val="0000FF"/>
      <w:u w:val="single"/>
    </w:rPr>
  </w:style>
  <w:style w:type="paragraph" w:styleId="a9">
    <w:name w:val="Document Map"/>
    <w:basedOn w:val="a"/>
    <w:semiHidden/>
    <w:pPr>
      <w:shd w:val="clear" w:color="auto" w:fill="000080"/>
      <w:ind w:left="113" w:right="113"/>
      <w:jc w:val="both"/>
    </w:pPr>
    <w:rPr>
      <w:rFonts w:ascii="Arial" w:eastAsia="標楷體" w:hAnsi="Arial"/>
    </w:rPr>
  </w:style>
  <w:style w:type="paragraph" w:customStyle="1" w:styleId="11">
    <w:name w:val="1."/>
    <w:basedOn w:val="a"/>
    <w:pPr>
      <w:adjustRightInd w:val="0"/>
      <w:spacing w:line="510" w:lineRule="atLeast"/>
      <w:ind w:left="1358" w:right="851" w:hanging="507"/>
      <w:jc w:val="both"/>
      <w:textAlignment w:val="baseline"/>
    </w:pPr>
    <w:rPr>
      <w:rFonts w:eastAsia="標楷體"/>
      <w:kern w:val="0"/>
      <w:sz w:val="26"/>
    </w:rPr>
  </w:style>
  <w:style w:type="paragraph" w:customStyle="1" w:styleId="110">
    <w:name w:val="1.1"/>
    <w:basedOn w:val="a"/>
    <w:pPr>
      <w:adjustRightInd w:val="0"/>
      <w:spacing w:line="510" w:lineRule="atLeast"/>
      <w:ind w:left="1980" w:right="851" w:hanging="622"/>
      <w:jc w:val="both"/>
      <w:textAlignment w:val="baseline"/>
    </w:pPr>
    <w:rPr>
      <w:rFonts w:eastAsia="標楷體"/>
      <w:kern w:val="0"/>
      <w:sz w:val="26"/>
    </w:rPr>
  </w:style>
  <w:style w:type="paragraph" w:styleId="aa">
    <w:name w:val="Body Text Indent"/>
    <w:basedOn w:val="a"/>
    <w:pPr>
      <w:ind w:firstLine="482"/>
      <w:jc w:val="both"/>
    </w:pPr>
    <w:rPr>
      <w:rFonts w:eastAsia="標楷體"/>
    </w:rPr>
  </w:style>
  <w:style w:type="paragraph" w:styleId="ab">
    <w:name w:val="Title"/>
    <w:basedOn w:val="a"/>
    <w:qFormat/>
    <w:pPr>
      <w:adjustRightInd w:val="0"/>
      <w:spacing w:after="240" w:line="510" w:lineRule="atLeast"/>
      <w:ind w:left="113" w:right="113"/>
      <w:jc w:val="center"/>
    </w:pPr>
    <w:rPr>
      <w:rFonts w:eastAsia="標楷體"/>
      <w:kern w:val="0"/>
      <w:sz w:val="40"/>
    </w:rPr>
  </w:style>
  <w:style w:type="paragraph" w:customStyle="1" w:styleId="21">
    <w:name w:val="2."/>
    <w:basedOn w:val="a"/>
    <w:pPr>
      <w:adjustRightInd w:val="0"/>
      <w:spacing w:line="510" w:lineRule="atLeast"/>
      <w:ind w:left="1900" w:right="1361" w:firstLine="488"/>
      <w:jc w:val="both"/>
    </w:pPr>
    <w:rPr>
      <w:rFonts w:eastAsia="標楷體"/>
      <w:kern w:val="0"/>
      <w:sz w:val="26"/>
    </w:rPr>
  </w:style>
  <w:style w:type="character" w:styleId="ac">
    <w:name w:val="FollowedHyperlink"/>
    <w:basedOn w:val="a1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after="100"/>
      <w:ind w:left="113" w:right="113"/>
      <w:jc w:val="both"/>
    </w:pPr>
    <w:rPr>
      <w:rFonts w:ascii="新細明體" w:eastAsia="標楷體"/>
      <w:kern w:val="0"/>
    </w:rPr>
  </w:style>
  <w:style w:type="paragraph" w:styleId="ad">
    <w:name w:val="annotation text"/>
    <w:basedOn w:val="a"/>
    <w:semiHidden/>
    <w:pPr>
      <w:autoSpaceDE w:val="0"/>
      <w:autoSpaceDN w:val="0"/>
      <w:adjustRightInd w:val="0"/>
      <w:spacing w:after="120"/>
      <w:ind w:left="113" w:right="113"/>
      <w:jc w:val="both"/>
    </w:pPr>
    <w:rPr>
      <w:rFonts w:ascii="標楷體" w:eastAsia="標楷體"/>
      <w:kern w:val="0"/>
    </w:rPr>
  </w:style>
  <w:style w:type="paragraph" w:customStyle="1" w:styleId="111">
    <w:name w:val="1.(1)"/>
    <w:basedOn w:val="a"/>
    <w:pPr>
      <w:adjustRightInd w:val="0"/>
      <w:spacing w:line="510" w:lineRule="atLeast"/>
      <w:ind w:left="2240" w:right="1361" w:hanging="369"/>
      <w:jc w:val="both"/>
    </w:pPr>
    <w:rPr>
      <w:rFonts w:eastAsia="標楷體"/>
      <w:kern w:val="0"/>
      <w:sz w:val="26"/>
    </w:rPr>
  </w:style>
  <w:style w:type="paragraph" w:styleId="ae">
    <w:name w:val="caption"/>
    <w:basedOn w:val="a"/>
    <w:next w:val="a"/>
    <w:qFormat/>
    <w:pPr>
      <w:adjustRightInd w:val="0"/>
      <w:spacing w:before="120"/>
      <w:ind w:left="113" w:right="113"/>
      <w:jc w:val="both"/>
      <w:textAlignment w:val="baseline"/>
    </w:pPr>
    <w:rPr>
      <w:rFonts w:eastAsia="標楷體"/>
      <w:kern w:val="0"/>
    </w:rPr>
  </w:style>
  <w:style w:type="paragraph" w:styleId="af">
    <w:name w:val="Plain Text"/>
    <w:basedOn w:val="a"/>
    <w:pPr>
      <w:ind w:left="113" w:right="113"/>
      <w:jc w:val="both"/>
    </w:pPr>
    <w:rPr>
      <w:rFonts w:eastAsia="標楷體"/>
    </w:rPr>
  </w:style>
  <w:style w:type="paragraph" w:styleId="12">
    <w:name w:val="toc 1"/>
    <w:basedOn w:val="a"/>
    <w:next w:val="a"/>
    <w:autoRedefine/>
    <w:semiHidden/>
    <w:pPr>
      <w:spacing w:before="120" w:after="120"/>
    </w:pPr>
    <w:rPr>
      <w:b/>
      <w:caps/>
      <w:sz w:val="20"/>
    </w:rPr>
  </w:style>
  <w:style w:type="paragraph" w:styleId="22">
    <w:name w:val="toc 2"/>
    <w:basedOn w:val="a"/>
    <w:next w:val="a"/>
    <w:autoRedefine/>
    <w:semiHidden/>
    <w:pPr>
      <w:ind w:left="240"/>
    </w:pPr>
    <w:rPr>
      <w:smallCaps/>
      <w:sz w:val="20"/>
    </w:rPr>
  </w:style>
  <w:style w:type="paragraph" w:styleId="30">
    <w:name w:val="toc 3"/>
    <w:basedOn w:val="a"/>
    <w:next w:val="a"/>
    <w:autoRedefine/>
    <w:semiHidden/>
    <w:pPr>
      <w:ind w:left="480"/>
    </w:pPr>
    <w:rPr>
      <w:i/>
      <w:sz w:val="20"/>
    </w:rPr>
  </w:style>
  <w:style w:type="paragraph" w:styleId="41">
    <w:name w:val="toc 4"/>
    <w:basedOn w:val="a"/>
    <w:next w:val="a"/>
    <w:autoRedefine/>
    <w:semiHidden/>
    <w:pPr>
      <w:ind w:left="720"/>
    </w:pPr>
    <w:rPr>
      <w:sz w:val="18"/>
    </w:rPr>
  </w:style>
  <w:style w:type="paragraph" w:styleId="50">
    <w:name w:val="toc 5"/>
    <w:basedOn w:val="a"/>
    <w:next w:val="a"/>
    <w:autoRedefine/>
    <w:semiHidden/>
    <w:pPr>
      <w:ind w:left="960"/>
    </w:pPr>
    <w:rPr>
      <w:sz w:val="18"/>
    </w:rPr>
  </w:style>
  <w:style w:type="paragraph" w:styleId="60">
    <w:name w:val="toc 6"/>
    <w:basedOn w:val="a"/>
    <w:next w:val="a"/>
    <w:autoRedefine/>
    <w:semiHidden/>
    <w:pPr>
      <w:ind w:left="1200"/>
    </w:pPr>
    <w:rPr>
      <w:sz w:val="18"/>
    </w:rPr>
  </w:style>
  <w:style w:type="paragraph" w:styleId="70">
    <w:name w:val="toc 7"/>
    <w:basedOn w:val="a"/>
    <w:next w:val="a"/>
    <w:autoRedefine/>
    <w:semiHidden/>
    <w:pPr>
      <w:ind w:left="1440"/>
    </w:pPr>
    <w:rPr>
      <w:sz w:val="18"/>
    </w:rPr>
  </w:style>
  <w:style w:type="paragraph" w:styleId="80">
    <w:name w:val="toc 8"/>
    <w:basedOn w:val="a"/>
    <w:next w:val="a"/>
    <w:autoRedefine/>
    <w:semiHidden/>
    <w:pPr>
      <w:ind w:left="1680"/>
    </w:pPr>
    <w:rPr>
      <w:sz w:val="18"/>
    </w:rPr>
  </w:style>
  <w:style w:type="paragraph" w:styleId="9">
    <w:name w:val="toc 9"/>
    <w:basedOn w:val="a"/>
    <w:next w:val="a"/>
    <w:autoRedefine/>
    <w:semiHidden/>
    <w:pPr>
      <w:ind w:left="1920"/>
    </w:pPr>
    <w:rPr>
      <w:sz w:val="18"/>
    </w:rPr>
  </w:style>
  <w:style w:type="character" w:styleId="af0">
    <w:name w:val="annotation reference"/>
    <w:basedOn w:val="a1"/>
    <w:semiHidden/>
    <w:rPr>
      <w:sz w:val="18"/>
    </w:rPr>
  </w:style>
  <w:style w:type="paragraph" w:styleId="af1">
    <w:name w:val="Body Text"/>
    <w:basedOn w:val="a"/>
    <w:pPr>
      <w:jc w:val="center"/>
    </w:pPr>
    <w:rPr>
      <w:sz w:val="32"/>
    </w:rPr>
  </w:style>
  <w:style w:type="table" w:styleId="af2">
    <w:name w:val="Table Grid"/>
    <w:basedOn w:val="a2"/>
    <w:rsid w:val="005A424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1"/>
    <w:qFormat/>
    <w:rsid w:val="00FE51B9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BA6E09"/>
    <w:rPr>
      <w:rFonts w:ascii="Lucida Grande" w:hAnsi="Lucida Grande" w:cs="Lucida Grande"/>
      <w:sz w:val="18"/>
      <w:szCs w:val="18"/>
    </w:rPr>
  </w:style>
  <w:style w:type="character" w:customStyle="1" w:styleId="af5">
    <w:name w:val="註解方塊文字 字元"/>
    <w:basedOn w:val="a1"/>
    <w:link w:val="af4"/>
    <w:uiPriority w:val="99"/>
    <w:semiHidden/>
    <w:rsid w:val="00BA6E09"/>
    <w:rPr>
      <w:rFonts w:ascii="Lucida Grande" w:hAnsi="Lucida Grande" w:cs="Lucida Grande"/>
      <w:kern w:val="2"/>
      <w:sz w:val="18"/>
      <w:szCs w:val="18"/>
      <w:lang w:eastAsia="zh-TW"/>
    </w:rPr>
  </w:style>
  <w:style w:type="paragraph" w:styleId="af6">
    <w:name w:val="List Paragraph"/>
    <w:basedOn w:val="a"/>
    <w:uiPriority w:val="34"/>
    <w:qFormat/>
    <w:rsid w:val="008D08C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p\Application%20Data\Microsoft\Templates\ITRI_CC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B3E84-97F7-41BE-9CE2-6584A8DB6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ITRI_CCL.dot</Template>
  <TotalTime>921</TotalTime>
  <Pages>4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ITRI-CCL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Hsi-Pin Ma</dc:creator>
  <cp:keywords/>
  <dc:description/>
  <cp:lastModifiedBy>禹平 馬</cp:lastModifiedBy>
  <cp:revision>9</cp:revision>
  <cp:lastPrinted>2019-03-24T15:30:00Z</cp:lastPrinted>
  <dcterms:created xsi:type="dcterms:W3CDTF">2019-04-13T02:35:00Z</dcterms:created>
  <dcterms:modified xsi:type="dcterms:W3CDTF">2019-04-13T18:24:00Z</dcterms:modified>
</cp:coreProperties>
</file>