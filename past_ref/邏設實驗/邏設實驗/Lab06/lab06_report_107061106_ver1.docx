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98821" w14:textId="0A109B0A" w:rsidR="00455DAD" w:rsidRPr="00255CC5" w:rsidRDefault="00205E11" w:rsidP="00455DAD">
      <w:pPr>
        <w:pStyle w:val="a4"/>
        <w:tabs>
          <w:tab w:val="clear" w:pos="8306"/>
          <w:tab w:val="left" w:pos="6720"/>
          <w:tab w:val="right" w:pos="9120"/>
        </w:tabs>
        <w:spacing w:before="120" w:after="40"/>
        <w:jc w:val="right"/>
        <w:rPr>
          <w:rFonts w:eastAsia="標楷體"/>
        </w:rPr>
      </w:pPr>
      <w:r w:rsidRPr="00255CC5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 wp14:anchorId="1C57C647" wp14:editId="00536081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6400800" cy="0"/>
                <wp:effectExtent l="0" t="0" r="0" b="0"/>
                <wp:wrapNone/>
                <wp:docPr id="2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ADE60F" id="Line 34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pt" to="7in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3UFAIAACs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" o:allowincell="f" strokeweight="1.5pt"/>
            </w:pict>
          </mc:Fallback>
        </mc:AlternateContent>
      </w:r>
    </w:p>
    <w:p w14:paraId="540CE422" w14:textId="253309A2" w:rsidR="008D08CD" w:rsidRPr="00255CC5" w:rsidRDefault="008D08CD" w:rsidP="008D08CD">
      <w:pPr>
        <w:rPr>
          <w:rFonts w:eastAsia="標楷體"/>
          <w:b/>
          <w:sz w:val="28"/>
          <w:szCs w:val="28"/>
        </w:rPr>
      </w:pPr>
      <w:r w:rsidRPr="00255CC5">
        <w:rPr>
          <w:rFonts w:eastAsia="標楷體"/>
          <w:b/>
          <w:sz w:val="28"/>
          <w:szCs w:val="28"/>
        </w:rPr>
        <w:t>Lab</w:t>
      </w:r>
      <w:r w:rsidR="00B56E51" w:rsidRPr="00255CC5">
        <w:rPr>
          <w:rFonts w:eastAsia="標楷體"/>
          <w:b/>
          <w:sz w:val="28"/>
          <w:szCs w:val="28"/>
        </w:rPr>
        <w:t>6</w:t>
      </w:r>
      <w:r w:rsidR="006B6606" w:rsidRPr="00255CC5">
        <w:rPr>
          <w:rFonts w:eastAsia="標楷體"/>
          <w:b/>
          <w:sz w:val="28"/>
          <w:szCs w:val="28"/>
        </w:rPr>
        <w:t>_1</w:t>
      </w:r>
    </w:p>
    <w:p w14:paraId="0C2562EB" w14:textId="77777777" w:rsidR="008D08CD" w:rsidRPr="00255CC5" w:rsidRDefault="008D08CD" w:rsidP="008D08CD">
      <w:pPr>
        <w:rPr>
          <w:rFonts w:eastAsia="標楷體"/>
          <w:b/>
          <w:sz w:val="28"/>
          <w:szCs w:val="28"/>
        </w:rPr>
      </w:pPr>
      <w:r w:rsidRPr="00255CC5">
        <w:rPr>
          <w:rFonts w:eastAsia="標楷體"/>
          <w:b/>
          <w:sz w:val="28"/>
          <w:szCs w:val="28"/>
        </w:rPr>
        <w:t>Design Specification</w:t>
      </w:r>
    </w:p>
    <w:p w14:paraId="11509A6E" w14:textId="09543E2E" w:rsidR="008D08CD" w:rsidRPr="00255CC5" w:rsidRDefault="008D08CD" w:rsidP="008D08CD">
      <w:pPr>
        <w:numPr>
          <w:ilvl w:val="0"/>
          <w:numId w:val="17"/>
        </w:numPr>
        <w:rPr>
          <w:rFonts w:eastAsia="標楷體"/>
          <w:szCs w:val="24"/>
        </w:rPr>
      </w:pPr>
      <w:r w:rsidRPr="00255CC5">
        <w:rPr>
          <w:rFonts w:eastAsia="標楷體"/>
          <w:szCs w:val="24"/>
        </w:rPr>
        <w:t xml:space="preserve">For a </w:t>
      </w:r>
      <w:r w:rsidR="00B56E51" w:rsidRPr="00255CC5">
        <w:rPr>
          <w:rFonts w:eastAsia="標楷體"/>
          <w:szCs w:val="24"/>
        </w:rPr>
        <w:t>clock with second, minute, and hour</w:t>
      </w:r>
      <w:r w:rsidRPr="00255CC5">
        <w:rPr>
          <w:rFonts w:eastAsia="標楷體"/>
          <w:szCs w:val="24"/>
        </w:rPr>
        <w:t xml:space="preserve">: </w:t>
      </w:r>
    </w:p>
    <w:p w14:paraId="042E09BA" w14:textId="77777777" w:rsidR="002E5CA8" w:rsidRPr="00255CC5" w:rsidRDefault="008D08CD" w:rsidP="008D08CD">
      <w:pPr>
        <w:ind w:left="480"/>
        <w:rPr>
          <w:rFonts w:eastAsia="標楷體"/>
        </w:rPr>
      </w:pPr>
      <w:r w:rsidRPr="00255CC5">
        <w:rPr>
          <w:rFonts w:eastAsia="標楷體"/>
        </w:rPr>
        <w:t xml:space="preserve">Input: </w:t>
      </w:r>
    </w:p>
    <w:p w14:paraId="36CF78E3" w14:textId="196D2179" w:rsidR="002E5CA8" w:rsidRPr="00255CC5" w:rsidRDefault="002147BA" w:rsidP="002E5CA8">
      <w:pPr>
        <w:ind w:leftChars="500" w:left="1200"/>
        <w:rPr>
          <w:rFonts w:eastAsia="標楷體"/>
        </w:rPr>
      </w:pPr>
      <w:r w:rsidRPr="00255CC5">
        <w:rPr>
          <w:rFonts w:eastAsia="標楷體"/>
        </w:rPr>
        <w:t>switch</w:t>
      </w:r>
      <w:r w:rsidR="002E5CA8" w:rsidRPr="00255CC5">
        <w:rPr>
          <w:rFonts w:eastAsia="標楷體"/>
        </w:rPr>
        <w:t xml:space="preserve">    // </w:t>
      </w:r>
      <w:r w:rsidRPr="00255CC5">
        <w:rPr>
          <w:rFonts w:eastAsia="標楷體"/>
        </w:rPr>
        <w:t>時分與秒切換</w:t>
      </w:r>
    </w:p>
    <w:p w14:paraId="2D5F56B3" w14:textId="3B080756" w:rsidR="002E5CA8" w:rsidRPr="00255CC5" w:rsidRDefault="00FA254E" w:rsidP="002E5CA8">
      <w:pPr>
        <w:ind w:leftChars="500" w:left="1200"/>
        <w:rPr>
          <w:rFonts w:eastAsia="標楷體"/>
        </w:rPr>
      </w:pPr>
      <w:proofErr w:type="spellStart"/>
      <w:r w:rsidRPr="00255CC5">
        <w:rPr>
          <w:rFonts w:eastAsia="標楷體"/>
        </w:rPr>
        <w:t>rst_n</w:t>
      </w:r>
      <w:proofErr w:type="spellEnd"/>
      <w:r w:rsidR="002E5CA8" w:rsidRPr="00255CC5">
        <w:rPr>
          <w:rFonts w:eastAsia="標楷體"/>
        </w:rPr>
        <w:t xml:space="preserve">   </w:t>
      </w:r>
      <w:r w:rsidRPr="00255CC5">
        <w:rPr>
          <w:rFonts w:eastAsia="標楷體"/>
        </w:rPr>
        <w:t xml:space="preserve"> </w:t>
      </w:r>
      <w:r w:rsidR="002E5CA8" w:rsidRPr="00255CC5">
        <w:rPr>
          <w:rFonts w:eastAsia="標楷體"/>
        </w:rPr>
        <w:t xml:space="preserve"> </w:t>
      </w:r>
      <w:r w:rsidR="00624FC0" w:rsidRPr="00255CC5">
        <w:rPr>
          <w:rFonts w:eastAsia="標楷體"/>
        </w:rPr>
        <w:t xml:space="preserve">// control </w:t>
      </w:r>
      <w:proofErr w:type="spellStart"/>
      <w:r w:rsidR="00624FC0" w:rsidRPr="00255CC5">
        <w:rPr>
          <w:rFonts w:eastAsia="標楷體"/>
        </w:rPr>
        <w:t>rst_n</w:t>
      </w:r>
      <w:proofErr w:type="spellEnd"/>
      <w:r w:rsidR="00624FC0" w:rsidRPr="00255CC5">
        <w:rPr>
          <w:rFonts w:eastAsia="標楷體"/>
        </w:rPr>
        <w:t xml:space="preserve"> button</w:t>
      </w:r>
    </w:p>
    <w:p w14:paraId="5C412542" w14:textId="621FCA46" w:rsidR="008D08CD" w:rsidRPr="00255CC5" w:rsidRDefault="00FA254E" w:rsidP="002E5CA8">
      <w:pPr>
        <w:ind w:leftChars="500" w:left="1200"/>
        <w:rPr>
          <w:rFonts w:eastAsia="標楷體"/>
        </w:rPr>
      </w:pPr>
      <w:proofErr w:type="spellStart"/>
      <w:r w:rsidRPr="00255CC5">
        <w:rPr>
          <w:rFonts w:eastAsia="標楷體"/>
        </w:rPr>
        <w:t>clk</w:t>
      </w:r>
      <w:proofErr w:type="spellEnd"/>
      <w:r w:rsidR="002E5CA8" w:rsidRPr="00255CC5">
        <w:rPr>
          <w:rFonts w:eastAsia="標楷體"/>
        </w:rPr>
        <w:t xml:space="preserve">      </w:t>
      </w:r>
    </w:p>
    <w:p w14:paraId="789FC328" w14:textId="0AA9D728" w:rsidR="002147BA" w:rsidRPr="00255CC5" w:rsidRDefault="002147BA" w:rsidP="002E5CA8">
      <w:pPr>
        <w:ind w:leftChars="500" w:left="1200"/>
        <w:rPr>
          <w:rFonts w:eastAsia="標楷體"/>
        </w:rPr>
      </w:pPr>
      <w:r w:rsidRPr="00255CC5">
        <w:rPr>
          <w:rFonts w:eastAsia="標楷體"/>
        </w:rPr>
        <w:t>mode    // 24</w:t>
      </w:r>
      <w:r w:rsidRPr="00255CC5">
        <w:rPr>
          <w:rFonts w:eastAsia="標楷體"/>
        </w:rPr>
        <w:t>小時制與</w:t>
      </w:r>
      <w:r w:rsidRPr="00255CC5">
        <w:rPr>
          <w:rFonts w:eastAsia="標楷體"/>
        </w:rPr>
        <w:t>12</w:t>
      </w:r>
      <w:r w:rsidRPr="00255CC5">
        <w:rPr>
          <w:rFonts w:eastAsia="標楷體"/>
        </w:rPr>
        <w:t>小時制切換</w:t>
      </w:r>
    </w:p>
    <w:p w14:paraId="30AFD5DA" w14:textId="512C0C92" w:rsidR="002147BA" w:rsidRPr="00255CC5" w:rsidRDefault="002147BA" w:rsidP="002E5CA8">
      <w:pPr>
        <w:ind w:leftChars="500" w:left="1200"/>
        <w:rPr>
          <w:rFonts w:eastAsia="標楷體"/>
        </w:rPr>
      </w:pPr>
      <w:proofErr w:type="spellStart"/>
      <w:r w:rsidRPr="00255CC5">
        <w:rPr>
          <w:rFonts w:eastAsia="標楷體"/>
        </w:rPr>
        <w:t>clk_c</w:t>
      </w:r>
      <w:proofErr w:type="spellEnd"/>
      <w:r w:rsidRPr="00255CC5">
        <w:rPr>
          <w:rFonts w:eastAsia="標楷體"/>
        </w:rPr>
        <w:t xml:space="preserve">    // </w:t>
      </w:r>
      <w:r w:rsidRPr="00255CC5">
        <w:rPr>
          <w:rFonts w:eastAsia="標楷體"/>
        </w:rPr>
        <w:t>控制秒的頻率</w:t>
      </w:r>
      <w:r w:rsidRPr="00255CC5">
        <w:rPr>
          <w:rFonts w:eastAsia="標楷體"/>
        </w:rPr>
        <w:t>(</w:t>
      </w:r>
      <w:r w:rsidRPr="00255CC5">
        <w:rPr>
          <w:rFonts w:eastAsia="標楷體"/>
        </w:rPr>
        <w:t>非必要，因此無在</w:t>
      </w:r>
      <w:r w:rsidRPr="00255CC5">
        <w:rPr>
          <w:rFonts w:eastAsia="標楷體"/>
        </w:rPr>
        <w:t>block diagram</w:t>
      </w:r>
      <w:r w:rsidRPr="00255CC5">
        <w:rPr>
          <w:rFonts w:eastAsia="標楷體"/>
        </w:rPr>
        <w:t>中顯示</w:t>
      </w:r>
      <w:r w:rsidRPr="00255CC5">
        <w:rPr>
          <w:rFonts w:eastAsia="標楷體"/>
        </w:rPr>
        <w:t>)</w:t>
      </w:r>
    </w:p>
    <w:p w14:paraId="41F94171" w14:textId="77777777" w:rsidR="00624FC0" w:rsidRPr="00255CC5" w:rsidRDefault="008D08CD" w:rsidP="008D08CD">
      <w:pPr>
        <w:ind w:left="480"/>
        <w:rPr>
          <w:rFonts w:eastAsia="標楷體"/>
        </w:rPr>
      </w:pPr>
      <w:r w:rsidRPr="00255CC5">
        <w:rPr>
          <w:rFonts w:eastAsia="標楷體"/>
        </w:rPr>
        <w:t xml:space="preserve">Output: </w:t>
      </w:r>
    </w:p>
    <w:p w14:paraId="77551D25" w14:textId="52E77038" w:rsidR="00624FC0" w:rsidRPr="00255CC5" w:rsidRDefault="00FA254E" w:rsidP="00624FC0">
      <w:pPr>
        <w:ind w:leftChars="500" w:left="1200"/>
        <w:rPr>
          <w:rFonts w:eastAsia="標楷體"/>
        </w:rPr>
      </w:pPr>
      <w:proofErr w:type="spellStart"/>
      <w:r w:rsidRPr="00255CC5">
        <w:rPr>
          <w:rFonts w:eastAsia="標楷體"/>
        </w:rPr>
        <w:t>D_</w:t>
      </w:r>
      <w:proofErr w:type="gramStart"/>
      <w:r w:rsidRPr="00255CC5">
        <w:rPr>
          <w:rFonts w:eastAsia="標楷體"/>
        </w:rPr>
        <w:t>ssd</w:t>
      </w:r>
      <w:proofErr w:type="spellEnd"/>
      <w:r w:rsidRPr="00255CC5">
        <w:rPr>
          <w:rFonts w:eastAsia="標楷體"/>
        </w:rPr>
        <w:t>[</w:t>
      </w:r>
      <w:proofErr w:type="gramEnd"/>
      <w:r w:rsidRPr="00255CC5">
        <w:rPr>
          <w:rFonts w:eastAsia="標楷體"/>
        </w:rPr>
        <w:t>7:0]</w:t>
      </w:r>
      <w:r w:rsidR="00624FC0" w:rsidRPr="00255CC5">
        <w:rPr>
          <w:rFonts w:eastAsia="標楷體"/>
        </w:rPr>
        <w:t xml:space="preserve">    // 7-segment display</w:t>
      </w:r>
    </w:p>
    <w:p w14:paraId="3F268B50" w14:textId="77777777" w:rsidR="00624FC0" w:rsidRPr="00255CC5" w:rsidRDefault="00FA254E" w:rsidP="00624FC0">
      <w:pPr>
        <w:ind w:leftChars="500" w:left="1200"/>
        <w:rPr>
          <w:rFonts w:eastAsia="標楷體"/>
        </w:rPr>
      </w:pPr>
      <w:proofErr w:type="gramStart"/>
      <w:r w:rsidRPr="00255CC5">
        <w:rPr>
          <w:rFonts w:eastAsia="標楷體"/>
        </w:rPr>
        <w:t>d[</w:t>
      </w:r>
      <w:proofErr w:type="gramEnd"/>
      <w:r w:rsidRPr="00255CC5">
        <w:rPr>
          <w:rFonts w:eastAsia="標楷體"/>
        </w:rPr>
        <w:t>3:0]</w:t>
      </w:r>
    </w:p>
    <w:p w14:paraId="7D165D20" w14:textId="0F575328" w:rsidR="008D08CD" w:rsidRPr="00255CC5" w:rsidRDefault="008D08CD" w:rsidP="008D08CD">
      <w:pPr>
        <w:numPr>
          <w:ilvl w:val="0"/>
          <w:numId w:val="17"/>
        </w:numPr>
        <w:rPr>
          <w:rFonts w:eastAsia="標楷體"/>
        </w:rPr>
      </w:pPr>
      <w:r w:rsidRPr="00255CC5">
        <w:rPr>
          <w:rFonts w:eastAsia="標楷體"/>
          <w:szCs w:val="24"/>
        </w:rPr>
        <w:t>Draw the block diagram of the design.</w:t>
      </w:r>
    </w:p>
    <w:p w14:paraId="5DFF9307" w14:textId="19F1C2CB" w:rsidR="008D08CD" w:rsidRPr="00255CC5" w:rsidRDefault="002147BA" w:rsidP="008D08CD">
      <w:pPr>
        <w:jc w:val="center"/>
        <w:rPr>
          <w:rFonts w:eastAsia="標楷體"/>
          <w:b/>
          <w:sz w:val="28"/>
          <w:szCs w:val="28"/>
        </w:rPr>
      </w:pPr>
      <w:r w:rsidRPr="00255CC5">
        <w:rPr>
          <w:rFonts w:eastAsia="標楷體"/>
          <w:b/>
          <w:noProof/>
          <w:sz w:val="28"/>
          <w:szCs w:val="28"/>
        </w:rPr>
        <w:drawing>
          <wp:inline distT="0" distB="0" distL="0" distR="0" wp14:anchorId="6D450302" wp14:editId="377CAC92">
            <wp:extent cx="2408321" cy="3546527"/>
            <wp:effectExtent l="2222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8382081_1160359607476833_6704515537570889728_n.jpg"/>
                    <pic:cNvPicPr/>
                  </pic:nvPicPr>
                  <pic:blipFill rotWithShape="1">
                    <a:blip r:embed="rId8"/>
                    <a:srcRect l="7219" t="1220" r="6439" b="8264"/>
                    <a:stretch/>
                  </pic:blipFill>
                  <pic:spPr bwMode="auto">
                    <a:xfrm rot="16200000">
                      <a:off x="0" y="0"/>
                      <a:ext cx="2430777" cy="3579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5DDD3" w14:textId="77777777" w:rsidR="008D08CD" w:rsidRPr="00255CC5" w:rsidRDefault="008D08CD" w:rsidP="008D08CD">
      <w:pPr>
        <w:rPr>
          <w:rFonts w:eastAsia="標楷體"/>
          <w:b/>
          <w:sz w:val="28"/>
          <w:szCs w:val="28"/>
        </w:rPr>
      </w:pPr>
      <w:r w:rsidRPr="00255CC5">
        <w:rPr>
          <w:rFonts w:eastAsia="標楷體"/>
          <w:b/>
          <w:sz w:val="28"/>
          <w:szCs w:val="28"/>
        </w:rPr>
        <w:t>Design Implementation</w:t>
      </w:r>
    </w:p>
    <w:p w14:paraId="0552BA90" w14:textId="0D7ED22E" w:rsidR="00624FC0" w:rsidRPr="00255CC5" w:rsidRDefault="00624FC0" w:rsidP="00E520C8">
      <w:pPr>
        <w:pStyle w:val="af6"/>
        <w:numPr>
          <w:ilvl w:val="0"/>
          <w:numId w:val="28"/>
        </w:numPr>
        <w:ind w:leftChars="0"/>
        <w:rPr>
          <w:rFonts w:eastAsia="標楷體"/>
        </w:rPr>
      </w:pPr>
      <w:r w:rsidRPr="00255CC5">
        <w:rPr>
          <w:rFonts w:eastAsia="標楷體"/>
        </w:rPr>
        <w:t>本題由</w:t>
      </w:r>
      <w:proofErr w:type="spellStart"/>
      <w:r w:rsidRPr="00255CC5">
        <w:rPr>
          <w:rFonts w:eastAsia="標楷體"/>
        </w:rPr>
        <w:t>ssd_freqdiv</w:t>
      </w:r>
      <w:proofErr w:type="spellEnd"/>
      <w:r w:rsidRPr="00255CC5">
        <w:rPr>
          <w:rFonts w:eastAsia="標楷體"/>
        </w:rPr>
        <w:t>、</w:t>
      </w:r>
      <w:r w:rsidRPr="00255CC5">
        <w:rPr>
          <w:rFonts w:eastAsia="標楷體"/>
        </w:rPr>
        <w:t>divider26</w:t>
      </w:r>
      <w:r w:rsidRPr="00255CC5">
        <w:rPr>
          <w:rFonts w:eastAsia="標楷體"/>
        </w:rPr>
        <w:t>、</w:t>
      </w:r>
      <w:r w:rsidR="002147BA" w:rsidRPr="00255CC5">
        <w:rPr>
          <w:rFonts w:eastAsia="標楷體"/>
        </w:rPr>
        <w:t>second</w:t>
      </w:r>
      <w:r w:rsidR="002147BA" w:rsidRPr="00255CC5">
        <w:rPr>
          <w:rFonts w:eastAsia="標楷體"/>
        </w:rPr>
        <w:t>、</w:t>
      </w:r>
      <w:r w:rsidR="002147BA" w:rsidRPr="00255CC5">
        <w:rPr>
          <w:rFonts w:eastAsia="標楷體"/>
        </w:rPr>
        <w:t>hour</w:t>
      </w:r>
      <w:r w:rsidR="002147BA" w:rsidRPr="00255CC5">
        <w:rPr>
          <w:rFonts w:eastAsia="標楷體"/>
        </w:rPr>
        <w:t>、</w:t>
      </w:r>
      <w:r w:rsidR="002147BA" w:rsidRPr="00255CC5">
        <w:rPr>
          <w:rFonts w:eastAsia="標楷體"/>
        </w:rPr>
        <w:t>hour_12</w:t>
      </w:r>
      <w:r w:rsidR="002147BA" w:rsidRPr="00255CC5">
        <w:rPr>
          <w:rFonts w:eastAsia="標楷體"/>
        </w:rPr>
        <w:t>、</w:t>
      </w:r>
      <w:r w:rsidR="002147BA" w:rsidRPr="00255CC5">
        <w:rPr>
          <w:rFonts w:eastAsia="標楷體"/>
        </w:rPr>
        <w:t>decoder</w:t>
      </w:r>
      <w:r w:rsidR="002147BA" w:rsidRPr="00255CC5">
        <w:rPr>
          <w:rFonts w:eastAsia="標楷體"/>
        </w:rPr>
        <w:t>、</w:t>
      </w:r>
      <w:r w:rsidR="002147BA" w:rsidRPr="00255CC5">
        <w:rPr>
          <w:rFonts w:eastAsia="標楷體"/>
        </w:rPr>
        <w:t>decoder12</w:t>
      </w:r>
      <w:r w:rsidR="002147BA" w:rsidRPr="00255CC5">
        <w:rPr>
          <w:rFonts w:eastAsia="標楷體"/>
        </w:rPr>
        <w:t>、</w:t>
      </w:r>
      <w:r w:rsidR="002147BA" w:rsidRPr="00255CC5">
        <w:rPr>
          <w:rFonts w:eastAsia="標楷體"/>
        </w:rPr>
        <w:t>display</w:t>
      </w:r>
      <w:r w:rsidR="002147BA" w:rsidRPr="00255CC5">
        <w:rPr>
          <w:rFonts w:eastAsia="標楷體"/>
        </w:rPr>
        <w:t>八</w:t>
      </w:r>
      <w:r w:rsidRPr="00255CC5">
        <w:rPr>
          <w:rFonts w:eastAsia="標楷體"/>
        </w:rPr>
        <w:t>個</w:t>
      </w:r>
      <w:r w:rsidRPr="00255CC5">
        <w:rPr>
          <w:rFonts w:eastAsia="標楷體"/>
        </w:rPr>
        <w:t>module</w:t>
      </w:r>
      <w:r w:rsidRPr="00255CC5">
        <w:rPr>
          <w:rFonts w:eastAsia="標楷體"/>
        </w:rPr>
        <w:t>組成</w:t>
      </w:r>
      <w:r w:rsidR="002147BA" w:rsidRPr="00255CC5">
        <w:rPr>
          <w:rFonts w:eastAsia="標楷體"/>
        </w:rPr>
        <w:t>，其中</w:t>
      </w:r>
      <w:r w:rsidR="002147BA" w:rsidRPr="00255CC5">
        <w:rPr>
          <w:rFonts w:eastAsia="標楷體"/>
        </w:rPr>
        <w:t>second</w:t>
      </w:r>
      <w:r w:rsidR="002147BA" w:rsidRPr="00255CC5">
        <w:rPr>
          <w:rFonts w:eastAsia="標楷體"/>
        </w:rPr>
        <w:t>、</w:t>
      </w:r>
      <w:r w:rsidR="002147BA" w:rsidRPr="00255CC5">
        <w:rPr>
          <w:rFonts w:eastAsia="標楷體"/>
        </w:rPr>
        <w:t>hour</w:t>
      </w:r>
      <w:r w:rsidR="002147BA" w:rsidRPr="00255CC5">
        <w:rPr>
          <w:rFonts w:eastAsia="標楷體"/>
        </w:rPr>
        <w:t>、</w:t>
      </w:r>
      <w:r w:rsidR="002147BA" w:rsidRPr="00255CC5">
        <w:rPr>
          <w:rFonts w:eastAsia="標楷體"/>
        </w:rPr>
        <w:t>hour_12</w:t>
      </w:r>
      <w:r w:rsidR="002147BA" w:rsidRPr="00255CC5">
        <w:rPr>
          <w:rFonts w:eastAsia="標楷體"/>
        </w:rPr>
        <w:t>皆為</w:t>
      </w:r>
      <w:proofErr w:type="spellStart"/>
      <w:r w:rsidR="002147BA" w:rsidRPr="00255CC5">
        <w:rPr>
          <w:rFonts w:eastAsia="標楷體"/>
        </w:rPr>
        <w:t>upcounter</w:t>
      </w:r>
      <w:proofErr w:type="spellEnd"/>
      <w:r w:rsidR="002147BA" w:rsidRPr="00255CC5">
        <w:rPr>
          <w:rFonts w:eastAsia="標楷體"/>
        </w:rPr>
        <w:t>，其差異進位條件不同；</w:t>
      </w:r>
      <w:r w:rsidR="002147BA" w:rsidRPr="00255CC5">
        <w:rPr>
          <w:rFonts w:eastAsia="標楷體"/>
        </w:rPr>
        <w:t>decoder</w:t>
      </w:r>
      <w:r w:rsidR="002147BA" w:rsidRPr="00255CC5">
        <w:rPr>
          <w:rFonts w:eastAsia="標楷體"/>
        </w:rPr>
        <w:t>與</w:t>
      </w:r>
      <w:r w:rsidR="002147BA" w:rsidRPr="00255CC5">
        <w:rPr>
          <w:rFonts w:eastAsia="標楷體"/>
        </w:rPr>
        <w:t>decoder12</w:t>
      </w:r>
      <w:r w:rsidR="002147BA" w:rsidRPr="00255CC5">
        <w:rPr>
          <w:rFonts w:eastAsia="標楷體"/>
        </w:rPr>
        <w:t>的差異在於</w:t>
      </w:r>
      <w:r w:rsidR="002147BA" w:rsidRPr="00255CC5">
        <w:rPr>
          <w:rFonts w:eastAsia="標楷體"/>
        </w:rPr>
        <w:t>7-segment display</w:t>
      </w:r>
      <w:r w:rsidR="002147BA" w:rsidRPr="00255CC5">
        <w:rPr>
          <w:rFonts w:eastAsia="標楷體"/>
        </w:rPr>
        <w:t>的點有沒有亮。</w:t>
      </w:r>
      <w:r w:rsidR="00FE1289" w:rsidRPr="00255CC5">
        <w:rPr>
          <w:rFonts w:eastAsia="標楷體"/>
        </w:rPr>
        <w:t>以下將分別說明</w:t>
      </w:r>
      <w:r w:rsidR="00FE1289" w:rsidRPr="00255CC5">
        <w:rPr>
          <w:rFonts w:eastAsia="標楷體"/>
        </w:rPr>
        <w:t>second</w:t>
      </w:r>
      <w:r w:rsidR="00FE1289" w:rsidRPr="00255CC5">
        <w:rPr>
          <w:rFonts w:eastAsia="標楷體"/>
        </w:rPr>
        <w:t>、</w:t>
      </w:r>
      <w:r w:rsidR="00FE1289" w:rsidRPr="00255CC5">
        <w:rPr>
          <w:rFonts w:eastAsia="標楷體"/>
        </w:rPr>
        <w:t>hour</w:t>
      </w:r>
      <w:r w:rsidR="00FE1289" w:rsidRPr="00255CC5">
        <w:rPr>
          <w:rFonts w:eastAsia="標楷體"/>
        </w:rPr>
        <w:t>、</w:t>
      </w:r>
      <w:r w:rsidR="00FE1289" w:rsidRPr="00255CC5">
        <w:rPr>
          <w:rFonts w:eastAsia="標楷體"/>
        </w:rPr>
        <w:t>hour_12</w:t>
      </w:r>
      <w:r w:rsidR="00FE1289" w:rsidRPr="00255CC5">
        <w:rPr>
          <w:rFonts w:eastAsia="標楷體"/>
        </w:rPr>
        <w:t>、</w:t>
      </w:r>
      <w:r w:rsidR="00FE1289" w:rsidRPr="00255CC5">
        <w:rPr>
          <w:rFonts w:eastAsia="標楷體"/>
        </w:rPr>
        <w:t>display</w:t>
      </w:r>
      <w:r w:rsidR="00FE1289" w:rsidRPr="00255CC5">
        <w:rPr>
          <w:rFonts w:eastAsia="標楷體"/>
        </w:rPr>
        <w:t>的功能</w:t>
      </w:r>
      <w:r w:rsidR="00E520C8" w:rsidRPr="00255CC5">
        <w:rPr>
          <w:rFonts w:eastAsia="標楷體"/>
        </w:rPr>
        <w:t>，而</w:t>
      </w:r>
      <w:proofErr w:type="spellStart"/>
      <w:r w:rsidR="00E520C8" w:rsidRPr="00255CC5">
        <w:rPr>
          <w:rFonts w:eastAsia="標楷體"/>
        </w:rPr>
        <w:t>ssd_freqdiv</w:t>
      </w:r>
      <w:proofErr w:type="spellEnd"/>
      <w:r w:rsidR="00E520C8" w:rsidRPr="00255CC5">
        <w:rPr>
          <w:rFonts w:eastAsia="標楷體"/>
        </w:rPr>
        <w:t>、</w:t>
      </w:r>
      <w:r w:rsidR="00E520C8" w:rsidRPr="00255CC5">
        <w:rPr>
          <w:rFonts w:eastAsia="標楷體"/>
        </w:rPr>
        <w:t>divider26</w:t>
      </w:r>
      <w:r w:rsidR="00E520C8" w:rsidRPr="00255CC5">
        <w:rPr>
          <w:rFonts w:eastAsia="標楷體"/>
        </w:rPr>
        <w:t>、</w:t>
      </w:r>
      <w:r w:rsidR="00E520C8" w:rsidRPr="00255CC5">
        <w:rPr>
          <w:rFonts w:eastAsia="標楷體"/>
        </w:rPr>
        <w:t>decoder</w:t>
      </w:r>
      <w:r w:rsidR="00E520C8" w:rsidRPr="00255CC5">
        <w:rPr>
          <w:rFonts w:eastAsia="標楷體"/>
        </w:rPr>
        <w:t>則在先前的</w:t>
      </w:r>
      <w:r w:rsidR="00E520C8" w:rsidRPr="00255CC5">
        <w:rPr>
          <w:rFonts w:eastAsia="標楷體"/>
        </w:rPr>
        <w:t>lab</w:t>
      </w:r>
      <w:r w:rsidR="00E520C8" w:rsidRPr="00255CC5">
        <w:rPr>
          <w:rFonts w:eastAsia="標楷體"/>
        </w:rPr>
        <w:t>即使用過，將不在贅述。</w:t>
      </w:r>
    </w:p>
    <w:p w14:paraId="07530ED8" w14:textId="64ED2B0B" w:rsidR="00624FC0" w:rsidRPr="00255CC5" w:rsidRDefault="00731065" w:rsidP="00E80E75">
      <w:pPr>
        <w:pStyle w:val="af6"/>
        <w:numPr>
          <w:ilvl w:val="0"/>
          <w:numId w:val="28"/>
        </w:numPr>
        <w:ind w:leftChars="0"/>
        <w:rPr>
          <w:rFonts w:eastAsia="標楷體"/>
        </w:rPr>
      </w:pPr>
      <w:r w:rsidRPr="00255CC5">
        <w:rPr>
          <w:rFonts w:eastAsia="標楷體"/>
        </w:rPr>
        <w:t>S</w:t>
      </w:r>
      <w:r w:rsidR="00E520C8" w:rsidRPr="00255CC5">
        <w:rPr>
          <w:rFonts w:eastAsia="標楷體"/>
        </w:rPr>
        <w:t>econd</w:t>
      </w:r>
      <w:r w:rsidRPr="00255CC5">
        <w:rPr>
          <w:rFonts w:eastAsia="標楷體"/>
        </w:rPr>
        <w:t>、</w:t>
      </w:r>
      <w:r w:rsidRPr="00255CC5">
        <w:rPr>
          <w:rFonts w:eastAsia="標楷體"/>
        </w:rPr>
        <w:t>hour</w:t>
      </w:r>
      <w:r w:rsidRPr="00255CC5">
        <w:rPr>
          <w:rFonts w:eastAsia="標楷體"/>
        </w:rPr>
        <w:t>、</w:t>
      </w:r>
      <w:r w:rsidRPr="00255CC5">
        <w:rPr>
          <w:rFonts w:eastAsia="標楷體"/>
        </w:rPr>
        <w:t>hour_12</w:t>
      </w:r>
    </w:p>
    <w:p w14:paraId="3934CBDA" w14:textId="4EDFD6EF" w:rsidR="00624FC0" w:rsidRPr="00255CC5" w:rsidRDefault="001926EF" w:rsidP="00624FC0">
      <w:pPr>
        <w:pStyle w:val="af6"/>
        <w:ind w:leftChars="0"/>
        <w:jc w:val="center"/>
        <w:rPr>
          <w:rFonts w:eastAsia="標楷體"/>
        </w:rPr>
      </w:pPr>
      <w:r w:rsidRPr="00255CC5">
        <w:rPr>
          <w:rFonts w:eastAsia="標楷體"/>
          <w:noProof/>
        </w:rPr>
        <w:drawing>
          <wp:inline distT="0" distB="0" distL="0" distR="0" wp14:anchorId="6EF4E669" wp14:editId="5C9958FA">
            <wp:extent cx="2297723" cy="2790745"/>
            <wp:effectExtent l="1270" t="0" r="889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7383170_464647390742842_4915111902973001728_n.jpg"/>
                    <pic:cNvPicPr/>
                  </pic:nvPicPr>
                  <pic:blipFill rotWithShape="1">
                    <a:blip r:embed="rId9"/>
                    <a:srcRect l="26258" r="23063" b="47166"/>
                    <a:stretch/>
                  </pic:blipFill>
                  <pic:spPr bwMode="auto">
                    <a:xfrm rot="16200000">
                      <a:off x="0" y="0"/>
                      <a:ext cx="2311845" cy="2807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923E1" w14:textId="60244FCB" w:rsidR="00624FC0" w:rsidRPr="00255CC5" w:rsidRDefault="001926EF" w:rsidP="00624FC0">
      <w:pPr>
        <w:pStyle w:val="af6"/>
        <w:ind w:leftChars="0"/>
        <w:rPr>
          <w:rFonts w:eastAsia="標楷體"/>
        </w:rPr>
      </w:pPr>
      <w:r w:rsidRPr="00255CC5">
        <w:rPr>
          <w:rFonts w:eastAsia="標楷體"/>
        </w:rPr>
        <w:t>S</w:t>
      </w:r>
      <w:r w:rsidR="00137EFB" w:rsidRPr="00255CC5">
        <w:rPr>
          <w:rFonts w:eastAsia="標楷體"/>
        </w:rPr>
        <w:t>e</w:t>
      </w:r>
      <w:r w:rsidRPr="00255CC5">
        <w:rPr>
          <w:rFonts w:eastAsia="標楷體"/>
        </w:rPr>
        <w:t>cond</w:t>
      </w:r>
      <w:r w:rsidRPr="00255CC5">
        <w:rPr>
          <w:rFonts w:eastAsia="標楷體"/>
        </w:rPr>
        <w:t>的功能為</w:t>
      </w:r>
      <w:proofErr w:type="gramStart"/>
      <w:r w:rsidRPr="00255CC5">
        <w:rPr>
          <w:rFonts w:eastAsia="標楷體"/>
        </w:rPr>
        <w:t>計算秒與分</w:t>
      </w:r>
      <w:proofErr w:type="gramEnd"/>
      <w:r w:rsidRPr="00255CC5">
        <w:rPr>
          <w:rFonts w:eastAsia="標楷體"/>
        </w:rPr>
        <w:t>，主要組成為</w:t>
      </w:r>
      <w:r w:rsidRPr="00255CC5">
        <w:rPr>
          <w:rFonts w:eastAsia="標楷體"/>
        </w:rPr>
        <w:t xml:space="preserve">BCD </w:t>
      </w:r>
      <w:proofErr w:type="spellStart"/>
      <w:r w:rsidRPr="00255CC5">
        <w:rPr>
          <w:rFonts w:eastAsia="標楷體"/>
        </w:rPr>
        <w:t>upcounter</w:t>
      </w:r>
      <w:proofErr w:type="spellEnd"/>
      <w:r w:rsidRPr="00255CC5">
        <w:rPr>
          <w:rFonts w:eastAsia="標楷體"/>
        </w:rPr>
        <w:t>。上圖</w:t>
      </w:r>
      <w:r w:rsidR="0087149F" w:rsidRPr="00255CC5">
        <w:rPr>
          <w:rFonts w:eastAsia="標楷體"/>
        </w:rPr>
        <w:t>為秒的部份的示意圖。而分</w:t>
      </w:r>
      <w:r w:rsidR="0087149F" w:rsidRPr="00255CC5">
        <w:rPr>
          <w:rFonts w:eastAsia="標楷體"/>
        </w:rPr>
        <w:lastRenderedPageBreak/>
        <w:t>的部分由於結構類似，因此將以文字說明。</w:t>
      </w:r>
    </w:p>
    <w:p w14:paraId="532D7AF0" w14:textId="77777777" w:rsidR="00866678" w:rsidRPr="00255CC5" w:rsidRDefault="0087149F" w:rsidP="00731065">
      <w:pPr>
        <w:pStyle w:val="af6"/>
        <w:numPr>
          <w:ilvl w:val="0"/>
          <w:numId w:val="29"/>
        </w:numPr>
        <w:ind w:leftChars="300" w:left="1200"/>
        <w:rPr>
          <w:rFonts w:eastAsia="標楷體"/>
        </w:rPr>
      </w:pPr>
      <w:r w:rsidRPr="00255CC5">
        <w:rPr>
          <w:rFonts w:eastAsia="標楷體"/>
        </w:rPr>
        <w:t>分的個位數部分</w:t>
      </w:r>
    </w:p>
    <w:tbl>
      <w:tblPr>
        <w:tblW w:w="566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39"/>
        <w:gridCol w:w="1385"/>
        <w:gridCol w:w="1536"/>
        <w:gridCol w:w="1300"/>
      </w:tblGrid>
      <w:tr w:rsidR="00866678" w:rsidRPr="00255CC5" w14:paraId="0B7CC775" w14:textId="77777777" w:rsidTr="00731065">
        <w:trPr>
          <w:trHeight w:val="340"/>
          <w:jc w:val="center"/>
        </w:trPr>
        <w:tc>
          <w:tcPr>
            <w:tcW w:w="4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22FFE" w14:textId="77777777" w:rsidR="00866678" w:rsidRPr="00255CC5" w:rsidRDefault="00866678" w:rsidP="00866678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MUX</w:t>
            </w:r>
            <w:r w:rsidRPr="00255CC5">
              <w:rPr>
                <w:rFonts w:eastAsia="標楷體"/>
                <w:color w:val="000000"/>
                <w:kern w:val="0"/>
                <w:szCs w:val="24"/>
              </w:rPr>
              <w:t>條件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7DED8" w14:textId="77777777" w:rsidR="00866678" w:rsidRPr="00255CC5" w:rsidRDefault="00866678" w:rsidP="00866678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MUX output</w:t>
            </w:r>
          </w:p>
        </w:tc>
      </w:tr>
      <w:tr w:rsidR="00866678" w:rsidRPr="00255CC5" w14:paraId="1A1411AE" w14:textId="77777777" w:rsidTr="00731065">
        <w:trPr>
          <w:trHeight w:val="340"/>
          <w:jc w:val="center"/>
        </w:trPr>
        <w:tc>
          <w:tcPr>
            <w:tcW w:w="1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C95D1" w14:textId="77777777" w:rsidR="00866678" w:rsidRPr="00255CC5" w:rsidRDefault="00866678" w:rsidP="00866678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one_s</w:t>
            </w:r>
            <w:proofErr w:type="spellEnd"/>
            <w:r w:rsidRPr="00255CC5">
              <w:rPr>
                <w:rFonts w:eastAsia="標楷體"/>
                <w:color w:val="000000"/>
                <w:kern w:val="0"/>
                <w:szCs w:val="24"/>
              </w:rPr>
              <w:t xml:space="preserve"> == 4'd9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C4341" w14:textId="77777777" w:rsidR="00866678" w:rsidRPr="00255CC5" w:rsidRDefault="00866678" w:rsidP="00866678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ten_s</w:t>
            </w:r>
            <w:proofErr w:type="spellEnd"/>
            <w:r w:rsidRPr="00255CC5">
              <w:rPr>
                <w:rFonts w:eastAsia="標楷體"/>
                <w:color w:val="000000"/>
                <w:kern w:val="0"/>
                <w:szCs w:val="24"/>
              </w:rPr>
              <w:t xml:space="preserve"> == 4'd5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CBD4D" w14:textId="77777777" w:rsidR="00866678" w:rsidRPr="00255CC5" w:rsidRDefault="00866678" w:rsidP="00866678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one_m</w:t>
            </w:r>
            <w:proofErr w:type="spellEnd"/>
            <w:r w:rsidRPr="00255CC5">
              <w:rPr>
                <w:rFonts w:eastAsia="標楷體"/>
                <w:color w:val="000000"/>
                <w:kern w:val="0"/>
                <w:szCs w:val="24"/>
              </w:rPr>
              <w:t xml:space="preserve"> == 4'd9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6FEA7" w14:textId="77777777" w:rsidR="00866678" w:rsidRPr="00255CC5" w:rsidRDefault="00866678" w:rsidP="00866678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one_m</w:t>
            </w:r>
            <w:proofErr w:type="spellEnd"/>
          </w:p>
        </w:tc>
      </w:tr>
      <w:tr w:rsidR="00866678" w:rsidRPr="00255CC5" w14:paraId="56EE73C5" w14:textId="77777777" w:rsidTr="00731065">
        <w:trPr>
          <w:trHeight w:val="340"/>
          <w:jc w:val="center"/>
        </w:trPr>
        <w:tc>
          <w:tcPr>
            <w:tcW w:w="4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F6FEDB" w14:textId="77777777" w:rsidR="00866678" w:rsidRPr="00255CC5" w:rsidRDefault="00866678" w:rsidP="00866678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default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BC557" w14:textId="77777777" w:rsidR="00866678" w:rsidRPr="00255CC5" w:rsidRDefault="00866678" w:rsidP="00866678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one_m</w:t>
            </w:r>
            <w:proofErr w:type="spellEnd"/>
          </w:p>
        </w:tc>
      </w:tr>
      <w:tr w:rsidR="00866678" w:rsidRPr="00255CC5" w14:paraId="01852064" w14:textId="77777777" w:rsidTr="00731065">
        <w:trPr>
          <w:trHeight w:val="340"/>
          <w:jc w:val="center"/>
        </w:trPr>
        <w:tc>
          <w:tcPr>
            <w:tcW w:w="1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C2C41" w14:textId="77777777" w:rsidR="00866678" w:rsidRPr="00255CC5" w:rsidRDefault="00866678" w:rsidP="00866678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A6B5D" w14:textId="77777777" w:rsidR="00866678" w:rsidRPr="00255CC5" w:rsidRDefault="00866678" w:rsidP="00866678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5C001" w14:textId="77777777" w:rsidR="00866678" w:rsidRPr="00255CC5" w:rsidRDefault="00866678" w:rsidP="00866678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3AB72" w14:textId="77777777" w:rsidR="00866678" w:rsidRPr="00255CC5" w:rsidRDefault="00866678" w:rsidP="00866678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tmp_one_m</w:t>
            </w:r>
            <w:proofErr w:type="spellEnd"/>
          </w:p>
        </w:tc>
      </w:tr>
      <w:tr w:rsidR="00866678" w:rsidRPr="00255CC5" w14:paraId="627D3F97" w14:textId="77777777" w:rsidTr="00731065">
        <w:trPr>
          <w:trHeight w:val="340"/>
          <w:jc w:val="center"/>
        </w:trPr>
        <w:tc>
          <w:tcPr>
            <w:tcW w:w="1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845FC" w14:textId="77777777" w:rsidR="00866678" w:rsidRPr="00255CC5" w:rsidRDefault="00866678" w:rsidP="00866678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1D473" w14:textId="77777777" w:rsidR="00866678" w:rsidRPr="00255CC5" w:rsidRDefault="00866678" w:rsidP="00866678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0278E" w14:textId="77777777" w:rsidR="00866678" w:rsidRPr="00255CC5" w:rsidRDefault="00866678" w:rsidP="00866678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A3C04" w14:textId="77777777" w:rsidR="00866678" w:rsidRPr="00255CC5" w:rsidRDefault="00866678" w:rsidP="00866678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4'd0</w:t>
            </w:r>
          </w:p>
        </w:tc>
      </w:tr>
    </w:tbl>
    <w:p w14:paraId="09269F9A" w14:textId="2373077A" w:rsidR="0087149F" w:rsidRPr="00255CC5" w:rsidRDefault="0087149F" w:rsidP="00731065">
      <w:pPr>
        <w:pStyle w:val="af6"/>
        <w:numPr>
          <w:ilvl w:val="0"/>
          <w:numId w:val="29"/>
        </w:numPr>
        <w:tabs>
          <w:tab w:val="left" w:pos="3119"/>
        </w:tabs>
        <w:ind w:leftChars="300" w:left="1200"/>
        <w:rPr>
          <w:rFonts w:eastAsia="標楷體"/>
        </w:rPr>
      </w:pPr>
      <w:r w:rsidRPr="00255CC5">
        <w:rPr>
          <w:rFonts w:eastAsia="標楷體"/>
        </w:rPr>
        <w:t>分的十位數部分</w:t>
      </w:r>
    </w:p>
    <w:tbl>
      <w:tblPr>
        <w:tblW w:w="778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39"/>
        <w:gridCol w:w="1384"/>
        <w:gridCol w:w="1536"/>
        <w:gridCol w:w="1481"/>
        <w:gridCol w:w="1197"/>
        <w:gridCol w:w="743"/>
      </w:tblGrid>
      <w:tr w:rsidR="00866678" w:rsidRPr="00255CC5" w14:paraId="44B9F87A" w14:textId="77777777" w:rsidTr="00731065">
        <w:trPr>
          <w:trHeight w:val="340"/>
          <w:jc w:val="center"/>
        </w:trPr>
        <w:tc>
          <w:tcPr>
            <w:tcW w:w="5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722C4" w14:textId="77777777" w:rsidR="00866678" w:rsidRPr="00255CC5" w:rsidRDefault="00866678" w:rsidP="00866678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MUX</w:t>
            </w:r>
            <w:r w:rsidRPr="00255CC5">
              <w:rPr>
                <w:rFonts w:eastAsia="標楷體"/>
                <w:color w:val="000000"/>
                <w:kern w:val="0"/>
                <w:szCs w:val="24"/>
              </w:rPr>
              <w:t>條件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D718C" w14:textId="77777777" w:rsidR="00866678" w:rsidRPr="00255CC5" w:rsidRDefault="00866678" w:rsidP="00866678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MUX output</w:t>
            </w:r>
          </w:p>
        </w:tc>
      </w:tr>
      <w:tr w:rsidR="00866678" w:rsidRPr="00255CC5" w14:paraId="7C0806DD" w14:textId="77777777" w:rsidTr="00731065">
        <w:trPr>
          <w:trHeight w:val="340"/>
          <w:jc w:val="center"/>
        </w:trPr>
        <w:tc>
          <w:tcPr>
            <w:tcW w:w="1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E3A76" w14:textId="77777777" w:rsidR="00866678" w:rsidRPr="00255CC5" w:rsidRDefault="00866678" w:rsidP="00866678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one_s</w:t>
            </w:r>
            <w:proofErr w:type="spellEnd"/>
            <w:r w:rsidRPr="00255CC5">
              <w:rPr>
                <w:rFonts w:eastAsia="標楷體"/>
                <w:color w:val="000000"/>
                <w:kern w:val="0"/>
                <w:szCs w:val="24"/>
              </w:rPr>
              <w:t xml:space="preserve"> == 4'd9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5880C" w14:textId="77777777" w:rsidR="00866678" w:rsidRPr="00255CC5" w:rsidRDefault="00866678" w:rsidP="00866678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ten_s</w:t>
            </w:r>
            <w:proofErr w:type="spellEnd"/>
            <w:r w:rsidRPr="00255CC5">
              <w:rPr>
                <w:rFonts w:eastAsia="標楷體"/>
                <w:color w:val="000000"/>
                <w:kern w:val="0"/>
                <w:szCs w:val="24"/>
              </w:rPr>
              <w:t xml:space="preserve"> == 4'd5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123A1" w14:textId="77777777" w:rsidR="00866678" w:rsidRPr="00255CC5" w:rsidRDefault="00866678" w:rsidP="00866678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one_m</w:t>
            </w:r>
            <w:proofErr w:type="spellEnd"/>
            <w:r w:rsidRPr="00255CC5">
              <w:rPr>
                <w:rFonts w:eastAsia="標楷體"/>
                <w:color w:val="000000"/>
                <w:kern w:val="0"/>
                <w:szCs w:val="24"/>
              </w:rPr>
              <w:t xml:space="preserve"> == 4'd9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0A736" w14:textId="77777777" w:rsidR="00866678" w:rsidRPr="00255CC5" w:rsidRDefault="00866678" w:rsidP="00866678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ten_m</w:t>
            </w:r>
            <w:proofErr w:type="spellEnd"/>
            <w:r w:rsidRPr="00255CC5">
              <w:rPr>
                <w:rFonts w:eastAsia="標楷體"/>
                <w:color w:val="000000"/>
                <w:kern w:val="0"/>
                <w:szCs w:val="24"/>
              </w:rPr>
              <w:t xml:space="preserve"> == 4'd5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BA6A5" w14:textId="77777777" w:rsidR="00866678" w:rsidRPr="00255CC5" w:rsidRDefault="00866678" w:rsidP="00866678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ten_m</w:t>
            </w:r>
            <w:proofErr w:type="spellEnd"/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4F496" w14:textId="77777777" w:rsidR="00866678" w:rsidRPr="00255CC5" w:rsidRDefault="00866678" w:rsidP="00866678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minute</w:t>
            </w:r>
          </w:p>
        </w:tc>
      </w:tr>
      <w:tr w:rsidR="00866678" w:rsidRPr="00255CC5" w14:paraId="259AD276" w14:textId="77777777" w:rsidTr="00731065">
        <w:trPr>
          <w:trHeight w:val="340"/>
          <w:jc w:val="center"/>
        </w:trPr>
        <w:tc>
          <w:tcPr>
            <w:tcW w:w="1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C4D76" w14:textId="77777777" w:rsidR="00866678" w:rsidRPr="00255CC5" w:rsidRDefault="00866678" w:rsidP="00866678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8767" w14:textId="77777777" w:rsidR="00866678" w:rsidRPr="00255CC5" w:rsidRDefault="00866678" w:rsidP="00866678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B4499" w14:textId="77777777" w:rsidR="00866678" w:rsidRPr="00255CC5" w:rsidRDefault="00866678" w:rsidP="00866678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374AD" w14:textId="77777777" w:rsidR="00866678" w:rsidRPr="00255CC5" w:rsidRDefault="00866678" w:rsidP="00866678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FFB8C" w14:textId="77777777" w:rsidR="00866678" w:rsidRPr="00255CC5" w:rsidRDefault="00866678" w:rsidP="00866678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tmp_ten_m</w:t>
            </w:r>
            <w:proofErr w:type="spellEnd"/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1F683" w14:textId="77777777" w:rsidR="00866678" w:rsidRPr="00255CC5" w:rsidRDefault="00866678" w:rsidP="00866678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1'b0</w:t>
            </w:r>
          </w:p>
        </w:tc>
      </w:tr>
      <w:tr w:rsidR="00866678" w:rsidRPr="00255CC5" w14:paraId="4C5D3386" w14:textId="77777777" w:rsidTr="00731065">
        <w:trPr>
          <w:trHeight w:val="340"/>
          <w:jc w:val="center"/>
        </w:trPr>
        <w:tc>
          <w:tcPr>
            <w:tcW w:w="1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8CEA9" w14:textId="77777777" w:rsidR="00866678" w:rsidRPr="00255CC5" w:rsidRDefault="00866678" w:rsidP="00866678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D0268" w14:textId="77777777" w:rsidR="00866678" w:rsidRPr="00255CC5" w:rsidRDefault="00866678" w:rsidP="00866678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247E4" w14:textId="77777777" w:rsidR="00866678" w:rsidRPr="00255CC5" w:rsidRDefault="00866678" w:rsidP="00866678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CD642" w14:textId="77777777" w:rsidR="00866678" w:rsidRPr="00255CC5" w:rsidRDefault="00866678" w:rsidP="00866678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49969" w14:textId="77777777" w:rsidR="00866678" w:rsidRPr="00255CC5" w:rsidRDefault="00866678" w:rsidP="00866678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4'd0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E3FA9" w14:textId="77777777" w:rsidR="00866678" w:rsidRPr="00255CC5" w:rsidRDefault="00866678" w:rsidP="00866678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1'b1</w:t>
            </w:r>
          </w:p>
        </w:tc>
      </w:tr>
      <w:tr w:rsidR="00866678" w:rsidRPr="00255CC5" w14:paraId="67DB92E2" w14:textId="77777777" w:rsidTr="00731065">
        <w:trPr>
          <w:trHeight w:val="340"/>
          <w:jc w:val="center"/>
        </w:trPr>
        <w:tc>
          <w:tcPr>
            <w:tcW w:w="5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E82B5" w14:textId="77777777" w:rsidR="00866678" w:rsidRPr="00255CC5" w:rsidRDefault="00866678" w:rsidP="00866678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default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92A3A" w14:textId="77777777" w:rsidR="00866678" w:rsidRPr="00255CC5" w:rsidRDefault="00866678" w:rsidP="00866678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ten_m</w:t>
            </w:r>
            <w:proofErr w:type="spellEnd"/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5D00F" w14:textId="77777777" w:rsidR="00866678" w:rsidRPr="00255CC5" w:rsidRDefault="00866678" w:rsidP="00866678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1'b0</w:t>
            </w:r>
          </w:p>
        </w:tc>
      </w:tr>
    </w:tbl>
    <w:p w14:paraId="0EF2A359" w14:textId="79992653" w:rsidR="0087149F" w:rsidRPr="00255CC5" w:rsidRDefault="00866678" w:rsidP="00731065">
      <w:pPr>
        <w:pStyle w:val="af6"/>
        <w:ind w:leftChars="500" w:left="1200"/>
        <w:rPr>
          <w:rFonts w:eastAsia="標楷體"/>
        </w:rPr>
      </w:pPr>
      <w:r w:rsidRPr="00255CC5">
        <w:rPr>
          <w:rFonts w:eastAsia="標楷體"/>
        </w:rPr>
        <w:t>十位數部分多加了一個</w:t>
      </w:r>
      <w:r w:rsidRPr="00255CC5">
        <w:rPr>
          <w:rFonts w:eastAsia="標楷體"/>
        </w:rPr>
        <w:t>minute</w:t>
      </w:r>
      <w:r w:rsidRPr="00255CC5">
        <w:rPr>
          <w:rFonts w:eastAsia="標楷體"/>
        </w:rPr>
        <w:t>作為整個</w:t>
      </w:r>
      <w:r w:rsidRPr="00255CC5">
        <w:rPr>
          <w:rFonts w:eastAsia="標楷體"/>
        </w:rPr>
        <w:t>second</w:t>
      </w:r>
      <w:r w:rsidRPr="00255CC5">
        <w:rPr>
          <w:rFonts w:eastAsia="標楷體"/>
        </w:rPr>
        <w:t>的</w:t>
      </w:r>
      <w:r w:rsidRPr="00255CC5">
        <w:rPr>
          <w:rFonts w:eastAsia="標楷體"/>
        </w:rPr>
        <w:t>output</w:t>
      </w:r>
      <w:r w:rsidRPr="00255CC5">
        <w:rPr>
          <w:rFonts w:eastAsia="標楷體"/>
        </w:rPr>
        <w:t>，其作用為判斷</w:t>
      </w:r>
      <w:r w:rsidRPr="00255CC5">
        <w:rPr>
          <w:rFonts w:eastAsia="標楷體"/>
        </w:rPr>
        <w:t>h</w:t>
      </w:r>
      <w:r w:rsidR="00731065" w:rsidRPr="00255CC5">
        <w:rPr>
          <w:rFonts w:eastAsia="標楷體"/>
        </w:rPr>
        <w:t>our</w:t>
      </w:r>
      <w:r w:rsidR="00731065" w:rsidRPr="00255CC5">
        <w:rPr>
          <w:rFonts w:eastAsia="標楷體"/>
        </w:rPr>
        <w:t>要不要進</w:t>
      </w:r>
      <w:r w:rsidRPr="00255CC5">
        <w:rPr>
          <w:rFonts w:eastAsia="標楷體"/>
        </w:rPr>
        <w:t>位</w:t>
      </w:r>
      <w:r w:rsidR="00731065" w:rsidRPr="00255CC5">
        <w:rPr>
          <w:rFonts w:eastAsia="標楷體"/>
        </w:rPr>
        <w:t>。</w:t>
      </w:r>
    </w:p>
    <w:p w14:paraId="03603C7C" w14:textId="31474E3A" w:rsidR="00731065" w:rsidRPr="00255CC5" w:rsidRDefault="00731065" w:rsidP="00731065">
      <w:pPr>
        <w:ind w:leftChars="200" w:left="480"/>
        <w:rPr>
          <w:rFonts w:eastAsia="標楷體"/>
        </w:rPr>
      </w:pPr>
      <w:r w:rsidRPr="00255CC5">
        <w:rPr>
          <w:rFonts w:eastAsia="標楷體"/>
        </w:rPr>
        <w:t>Hour</w:t>
      </w:r>
      <w:r w:rsidRPr="00255CC5">
        <w:rPr>
          <w:rFonts w:eastAsia="標楷體"/>
        </w:rPr>
        <w:t>的部份其結構亦與上圖相似，差異在於</w:t>
      </w:r>
      <w:r w:rsidRPr="00255CC5">
        <w:rPr>
          <w:rFonts w:eastAsia="標楷體"/>
        </w:rPr>
        <w:t>MUX</w:t>
      </w:r>
      <w:r w:rsidRPr="00255CC5">
        <w:rPr>
          <w:rFonts w:eastAsia="標楷體"/>
        </w:rPr>
        <w:t>條件。</w:t>
      </w:r>
    </w:p>
    <w:p w14:paraId="1790D287" w14:textId="55636BA1" w:rsidR="00731065" w:rsidRPr="00255CC5" w:rsidRDefault="00731065" w:rsidP="002D278D">
      <w:pPr>
        <w:pStyle w:val="af6"/>
        <w:numPr>
          <w:ilvl w:val="0"/>
          <w:numId w:val="29"/>
        </w:numPr>
        <w:ind w:leftChars="300" w:left="1200"/>
        <w:rPr>
          <w:rFonts w:eastAsia="標楷體"/>
        </w:rPr>
      </w:pPr>
      <w:r w:rsidRPr="00255CC5">
        <w:rPr>
          <w:rFonts w:eastAsia="標楷體"/>
        </w:rPr>
        <w:t>時的個位數部分</w:t>
      </w:r>
    </w:p>
    <w:tbl>
      <w:tblPr>
        <w:tblW w:w="684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59"/>
        <w:gridCol w:w="1463"/>
        <w:gridCol w:w="723"/>
        <w:gridCol w:w="1300"/>
      </w:tblGrid>
      <w:tr w:rsidR="00731065" w:rsidRPr="00255CC5" w14:paraId="45810DC5" w14:textId="77777777" w:rsidTr="002D278D">
        <w:trPr>
          <w:trHeight w:val="340"/>
          <w:jc w:val="center"/>
        </w:trPr>
        <w:tc>
          <w:tcPr>
            <w:tcW w:w="5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4A7FC" w14:textId="77777777" w:rsidR="00731065" w:rsidRPr="00255CC5" w:rsidRDefault="00731065" w:rsidP="00731065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MUX</w:t>
            </w:r>
            <w:r w:rsidRPr="00255CC5">
              <w:rPr>
                <w:rFonts w:eastAsia="標楷體"/>
                <w:color w:val="000000"/>
                <w:kern w:val="0"/>
                <w:szCs w:val="24"/>
              </w:rPr>
              <w:t>條件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D36ED" w14:textId="77777777" w:rsidR="00731065" w:rsidRPr="00255CC5" w:rsidRDefault="00731065" w:rsidP="00731065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MUX output</w:t>
            </w:r>
          </w:p>
        </w:tc>
      </w:tr>
      <w:tr w:rsidR="00731065" w:rsidRPr="00255CC5" w14:paraId="750EF597" w14:textId="77777777" w:rsidTr="002D278D">
        <w:trPr>
          <w:trHeight w:val="340"/>
          <w:jc w:val="center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A1929" w14:textId="77777777" w:rsidR="00731065" w:rsidRPr="00255CC5" w:rsidRDefault="00731065" w:rsidP="00731065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bookmarkStart w:id="0" w:name="_Hlk6663224"/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ten_h</w:t>
            </w:r>
            <w:proofErr w:type="spellEnd"/>
            <w:r w:rsidRPr="00255CC5">
              <w:rPr>
                <w:rFonts w:eastAsia="標楷體"/>
                <w:color w:val="000000"/>
                <w:kern w:val="0"/>
                <w:szCs w:val="24"/>
              </w:rPr>
              <w:t xml:space="preserve"> == 4'd2 &amp;&amp; </w:t>
            </w: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one_h</w:t>
            </w:r>
            <w:proofErr w:type="spellEnd"/>
            <w:r w:rsidRPr="00255CC5">
              <w:rPr>
                <w:rFonts w:eastAsia="標楷體"/>
                <w:color w:val="000000"/>
                <w:kern w:val="0"/>
                <w:szCs w:val="24"/>
              </w:rPr>
              <w:t xml:space="preserve"> == 4'd3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3DE29" w14:textId="77777777" w:rsidR="00731065" w:rsidRPr="00255CC5" w:rsidRDefault="00731065" w:rsidP="00731065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one_h</w:t>
            </w:r>
            <w:proofErr w:type="spellEnd"/>
            <w:r w:rsidRPr="00255CC5">
              <w:rPr>
                <w:rFonts w:eastAsia="標楷體"/>
                <w:color w:val="000000"/>
                <w:kern w:val="0"/>
                <w:szCs w:val="24"/>
              </w:rPr>
              <w:t xml:space="preserve"> == 4'd9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EA170" w14:textId="77777777" w:rsidR="00731065" w:rsidRPr="00255CC5" w:rsidRDefault="00731065" w:rsidP="00731065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minute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42EA9" w14:textId="77777777" w:rsidR="00731065" w:rsidRPr="00255CC5" w:rsidRDefault="00731065" w:rsidP="00731065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one_h</w:t>
            </w:r>
            <w:proofErr w:type="spellEnd"/>
          </w:p>
        </w:tc>
      </w:tr>
      <w:bookmarkEnd w:id="0"/>
      <w:tr w:rsidR="00731065" w:rsidRPr="00255CC5" w14:paraId="26FC7B93" w14:textId="77777777" w:rsidTr="002D278D">
        <w:trPr>
          <w:trHeight w:val="340"/>
          <w:jc w:val="center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086C8" w14:textId="77777777" w:rsidR="00731065" w:rsidRPr="00255CC5" w:rsidRDefault="00731065" w:rsidP="00731065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F9A44" w14:textId="77777777" w:rsidR="00731065" w:rsidRPr="00255CC5" w:rsidRDefault="00731065" w:rsidP="00731065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E2D53" w14:textId="77777777" w:rsidR="00731065" w:rsidRPr="00255CC5" w:rsidRDefault="00731065" w:rsidP="00731065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D7E21" w14:textId="77777777" w:rsidR="00731065" w:rsidRPr="00255CC5" w:rsidRDefault="00731065" w:rsidP="00731065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4'd0</w:t>
            </w:r>
          </w:p>
        </w:tc>
      </w:tr>
      <w:tr w:rsidR="00731065" w:rsidRPr="00255CC5" w14:paraId="63BDE6ED" w14:textId="77777777" w:rsidTr="002D278D">
        <w:trPr>
          <w:trHeight w:val="340"/>
          <w:jc w:val="center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D8A19" w14:textId="77777777" w:rsidR="00731065" w:rsidRPr="00255CC5" w:rsidRDefault="00731065" w:rsidP="00731065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7B6CC" w14:textId="77777777" w:rsidR="00731065" w:rsidRPr="00255CC5" w:rsidRDefault="00731065" w:rsidP="00731065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CA885" w14:textId="77777777" w:rsidR="00731065" w:rsidRPr="00255CC5" w:rsidRDefault="00731065" w:rsidP="00731065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9CC42" w14:textId="77777777" w:rsidR="00731065" w:rsidRPr="00255CC5" w:rsidRDefault="00731065" w:rsidP="00731065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4'd0</w:t>
            </w:r>
          </w:p>
        </w:tc>
      </w:tr>
      <w:tr w:rsidR="00731065" w:rsidRPr="00255CC5" w14:paraId="3B09D41F" w14:textId="77777777" w:rsidTr="002D278D">
        <w:trPr>
          <w:trHeight w:val="340"/>
          <w:jc w:val="center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101F8" w14:textId="77777777" w:rsidR="00731065" w:rsidRPr="00255CC5" w:rsidRDefault="00731065" w:rsidP="00731065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541D6" w14:textId="77777777" w:rsidR="00731065" w:rsidRPr="00255CC5" w:rsidRDefault="00731065" w:rsidP="00731065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B982B" w14:textId="77777777" w:rsidR="00731065" w:rsidRPr="00255CC5" w:rsidRDefault="00731065" w:rsidP="00731065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972E7" w14:textId="77777777" w:rsidR="00731065" w:rsidRPr="00255CC5" w:rsidRDefault="00731065" w:rsidP="00731065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tmp_one_h</w:t>
            </w:r>
            <w:proofErr w:type="spellEnd"/>
          </w:p>
        </w:tc>
      </w:tr>
      <w:tr w:rsidR="00731065" w:rsidRPr="00255CC5" w14:paraId="01065683" w14:textId="77777777" w:rsidTr="002D278D">
        <w:trPr>
          <w:trHeight w:val="340"/>
          <w:jc w:val="center"/>
        </w:trPr>
        <w:tc>
          <w:tcPr>
            <w:tcW w:w="5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21484" w14:textId="77777777" w:rsidR="00731065" w:rsidRPr="00255CC5" w:rsidRDefault="00731065" w:rsidP="00731065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default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9CE90" w14:textId="77777777" w:rsidR="00731065" w:rsidRPr="00255CC5" w:rsidRDefault="00731065" w:rsidP="00731065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one_h</w:t>
            </w:r>
            <w:proofErr w:type="spellEnd"/>
          </w:p>
        </w:tc>
      </w:tr>
    </w:tbl>
    <w:p w14:paraId="6224EEE8" w14:textId="429DB628" w:rsidR="00731065" w:rsidRPr="00255CC5" w:rsidRDefault="002D278D" w:rsidP="002D278D">
      <w:pPr>
        <w:pStyle w:val="af6"/>
        <w:ind w:leftChars="500" w:left="1200"/>
        <w:rPr>
          <w:rFonts w:eastAsia="標楷體"/>
          <w:color w:val="000000"/>
          <w:kern w:val="0"/>
          <w:szCs w:val="24"/>
        </w:rPr>
      </w:pPr>
      <w:r w:rsidRPr="00255CC5">
        <w:rPr>
          <w:rFonts w:eastAsia="標楷體"/>
        </w:rPr>
        <w:t>其中</w:t>
      </w:r>
      <w:r w:rsidRPr="00255CC5">
        <w:rPr>
          <w:rFonts w:eastAsia="標楷體"/>
        </w:rPr>
        <w:t>(</w:t>
      </w:r>
      <w:proofErr w:type="spellStart"/>
      <w:r w:rsidRPr="00255CC5">
        <w:rPr>
          <w:rFonts w:eastAsia="標楷體"/>
          <w:color w:val="000000"/>
          <w:kern w:val="0"/>
          <w:szCs w:val="24"/>
        </w:rPr>
        <w:t>ten_h</w:t>
      </w:r>
      <w:proofErr w:type="spellEnd"/>
      <w:r w:rsidRPr="00255CC5">
        <w:rPr>
          <w:rFonts w:eastAsia="標楷體"/>
          <w:color w:val="000000"/>
          <w:kern w:val="0"/>
          <w:szCs w:val="24"/>
        </w:rPr>
        <w:t xml:space="preserve"> == 4'd2 &amp;&amp; </w:t>
      </w:r>
      <w:proofErr w:type="spellStart"/>
      <w:r w:rsidRPr="00255CC5">
        <w:rPr>
          <w:rFonts w:eastAsia="標楷體"/>
          <w:color w:val="000000"/>
          <w:kern w:val="0"/>
          <w:szCs w:val="24"/>
        </w:rPr>
        <w:t>one_h</w:t>
      </w:r>
      <w:proofErr w:type="spellEnd"/>
      <w:r w:rsidRPr="00255CC5">
        <w:rPr>
          <w:rFonts w:eastAsia="標楷體"/>
          <w:color w:val="000000"/>
          <w:kern w:val="0"/>
          <w:szCs w:val="24"/>
        </w:rPr>
        <w:t xml:space="preserve"> == 4'd3)</w:t>
      </w:r>
      <w:r w:rsidRPr="00255CC5">
        <w:rPr>
          <w:rFonts w:eastAsia="標楷體"/>
          <w:color w:val="000000"/>
          <w:kern w:val="0"/>
          <w:szCs w:val="24"/>
        </w:rPr>
        <w:t>與</w:t>
      </w:r>
      <w:proofErr w:type="spellStart"/>
      <w:r w:rsidRPr="00255CC5">
        <w:rPr>
          <w:rFonts w:eastAsia="標楷體"/>
          <w:color w:val="000000"/>
          <w:kern w:val="0"/>
          <w:szCs w:val="24"/>
        </w:rPr>
        <w:t>one_h</w:t>
      </w:r>
      <w:proofErr w:type="spellEnd"/>
      <w:r w:rsidRPr="00255CC5">
        <w:rPr>
          <w:rFonts w:eastAsia="標楷體"/>
          <w:color w:val="000000"/>
          <w:kern w:val="0"/>
          <w:szCs w:val="24"/>
        </w:rPr>
        <w:t xml:space="preserve"> == 4'd9</w:t>
      </w:r>
      <w:r w:rsidRPr="00255CC5">
        <w:rPr>
          <w:rFonts w:eastAsia="標楷體"/>
          <w:color w:val="000000"/>
          <w:kern w:val="0"/>
          <w:szCs w:val="24"/>
        </w:rPr>
        <w:t>不可能同時成立。</w:t>
      </w:r>
    </w:p>
    <w:p w14:paraId="3761EC2E" w14:textId="01F3EDAD" w:rsidR="002D278D" w:rsidRPr="00255CC5" w:rsidRDefault="002D278D" w:rsidP="002D278D">
      <w:pPr>
        <w:pStyle w:val="af6"/>
        <w:numPr>
          <w:ilvl w:val="0"/>
          <w:numId w:val="29"/>
        </w:numPr>
        <w:ind w:leftChars="300" w:left="1200"/>
        <w:rPr>
          <w:rFonts w:eastAsia="標楷體"/>
        </w:rPr>
      </w:pPr>
      <w:r w:rsidRPr="00255CC5">
        <w:rPr>
          <w:rFonts w:eastAsia="標楷體"/>
        </w:rPr>
        <w:t>時的十位數部分</w:t>
      </w:r>
    </w:p>
    <w:tbl>
      <w:tblPr>
        <w:tblW w:w="684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59"/>
        <w:gridCol w:w="1463"/>
        <w:gridCol w:w="723"/>
        <w:gridCol w:w="1300"/>
      </w:tblGrid>
      <w:tr w:rsidR="002D278D" w:rsidRPr="00255CC5" w14:paraId="06D34FB6" w14:textId="77777777" w:rsidTr="002D278D">
        <w:trPr>
          <w:trHeight w:val="340"/>
          <w:jc w:val="center"/>
        </w:trPr>
        <w:tc>
          <w:tcPr>
            <w:tcW w:w="5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58FF2" w14:textId="77777777" w:rsidR="002D278D" w:rsidRPr="00255CC5" w:rsidRDefault="002D278D" w:rsidP="002D278D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MUX</w:t>
            </w:r>
            <w:r w:rsidRPr="00255CC5">
              <w:rPr>
                <w:rFonts w:eastAsia="標楷體"/>
                <w:color w:val="000000"/>
                <w:kern w:val="0"/>
                <w:szCs w:val="24"/>
              </w:rPr>
              <w:t>條件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034B7" w14:textId="77777777" w:rsidR="002D278D" w:rsidRPr="00255CC5" w:rsidRDefault="002D278D" w:rsidP="002D278D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MUX output</w:t>
            </w:r>
          </w:p>
        </w:tc>
      </w:tr>
      <w:tr w:rsidR="002D278D" w:rsidRPr="00255CC5" w14:paraId="60CD47E6" w14:textId="77777777" w:rsidTr="002D278D">
        <w:trPr>
          <w:trHeight w:val="340"/>
          <w:jc w:val="center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5BD13" w14:textId="77777777" w:rsidR="002D278D" w:rsidRPr="00255CC5" w:rsidRDefault="002D278D" w:rsidP="002D278D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ten_h</w:t>
            </w:r>
            <w:proofErr w:type="spellEnd"/>
            <w:r w:rsidRPr="00255CC5">
              <w:rPr>
                <w:rFonts w:eastAsia="標楷體"/>
                <w:color w:val="000000"/>
                <w:kern w:val="0"/>
                <w:szCs w:val="24"/>
              </w:rPr>
              <w:t xml:space="preserve"> == 4'd2 &amp;&amp; </w:t>
            </w: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one_h</w:t>
            </w:r>
            <w:proofErr w:type="spellEnd"/>
            <w:r w:rsidRPr="00255CC5">
              <w:rPr>
                <w:rFonts w:eastAsia="標楷體"/>
                <w:color w:val="000000"/>
                <w:kern w:val="0"/>
                <w:szCs w:val="24"/>
              </w:rPr>
              <w:t xml:space="preserve"> == 4'd3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37871" w14:textId="77777777" w:rsidR="002D278D" w:rsidRPr="00255CC5" w:rsidRDefault="002D278D" w:rsidP="002D278D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one_h</w:t>
            </w:r>
            <w:proofErr w:type="spellEnd"/>
            <w:r w:rsidRPr="00255CC5">
              <w:rPr>
                <w:rFonts w:eastAsia="標楷體"/>
                <w:color w:val="000000"/>
                <w:kern w:val="0"/>
                <w:szCs w:val="24"/>
              </w:rPr>
              <w:t xml:space="preserve"> == 4'd9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0484F" w14:textId="77777777" w:rsidR="002D278D" w:rsidRPr="00255CC5" w:rsidRDefault="002D278D" w:rsidP="002D278D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minute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306EB" w14:textId="77777777" w:rsidR="002D278D" w:rsidRPr="00255CC5" w:rsidRDefault="002D278D" w:rsidP="002D278D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ten_h</w:t>
            </w:r>
            <w:proofErr w:type="spellEnd"/>
          </w:p>
        </w:tc>
      </w:tr>
      <w:tr w:rsidR="002D278D" w:rsidRPr="00255CC5" w14:paraId="30D57325" w14:textId="77777777" w:rsidTr="002D278D">
        <w:trPr>
          <w:trHeight w:val="340"/>
          <w:jc w:val="center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C3D4A" w14:textId="77777777" w:rsidR="002D278D" w:rsidRPr="00255CC5" w:rsidRDefault="002D278D" w:rsidP="002D278D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80798" w14:textId="77777777" w:rsidR="002D278D" w:rsidRPr="00255CC5" w:rsidRDefault="002D278D" w:rsidP="002D278D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7FF2D" w14:textId="77777777" w:rsidR="002D278D" w:rsidRPr="00255CC5" w:rsidRDefault="002D278D" w:rsidP="002D278D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53A96" w14:textId="77777777" w:rsidR="002D278D" w:rsidRPr="00255CC5" w:rsidRDefault="002D278D" w:rsidP="002D278D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tmp_ten_h</w:t>
            </w:r>
            <w:proofErr w:type="spellEnd"/>
          </w:p>
        </w:tc>
      </w:tr>
      <w:tr w:rsidR="002D278D" w:rsidRPr="00255CC5" w14:paraId="4926CEB2" w14:textId="77777777" w:rsidTr="002D278D">
        <w:trPr>
          <w:trHeight w:val="340"/>
          <w:jc w:val="center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F2671" w14:textId="77777777" w:rsidR="002D278D" w:rsidRPr="00255CC5" w:rsidRDefault="002D278D" w:rsidP="002D278D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261EA" w14:textId="77777777" w:rsidR="002D278D" w:rsidRPr="00255CC5" w:rsidRDefault="002D278D" w:rsidP="002D278D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335F0" w14:textId="77777777" w:rsidR="002D278D" w:rsidRPr="00255CC5" w:rsidRDefault="002D278D" w:rsidP="002D278D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8E931" w14:textId="77777777" w:rsidR="002D278D" w:rsidRPr="00255CC5" w:rsidRDefault="002D278D" w:rsidP="002D278D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4'd0</w:t>
            </w:r>
          </w:p>
        </w:tc>
      </w:tr>
      <w:tr w:rsidR="002D278D" w:rsidRPr="00255CC5" w14:paraId="57325762" w14:textId="77777777" w:rsidTr="002D278D">
        <w:trPr>
          <w:trHeight w:val="340"/>
          <w:jc w:val="center"/>
        </w:trPr>
        <w:tc>
          <w:tcPr>
            <w:tcW w:w="5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470F5" w14:textId="77777777" w:rsidR="002D278D" w:rsidRPr="00255CC5" w:rsidRDefault="002D278D" w:rsidP="002D278D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default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E4F3B" w14:textId="77777777" w:rsidR="002D278D" w:rsidRPr="00255CC5" w:rsidRDefault="002D278D" w:rsidP="002D278D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ten_h</w:t>
            </w:r>
            <w:proofErr w:type="spellEnd"/>
          </w:p>
        </w:tc>
      </w:tr>
    </w:tbl>
    <w:p w14:paraId="05F1B595" w14:textId="62DF392D" w:rsidR="002D278D" w:rsidRPr="00255CC5" w:rsidRDefault="002D278D" w:rsidP="002D278D">
      <w:pPr>
        <w:pStyle w:val="af6"/>
        <w:rPr>
          <w:rFonts w:eastAsia="標楷體"/>
        </w:rPr>
      </w:pPr>
      <w:r w:rsidRPr="00255CC5">
        <w:rPr>
          <w:rFonts w:eastAsia="標楷體"/>
        </w:rPr>
        <w:t>Hour_12</w:t>
      </w:r>
      <w:r w:rsidRPr="00255CC5">
        <w:rPr>
          <w:rFonts w:eastAsia="標楷體"/>
        </w:rPr>
        <w:t>為</w:t>
      </w:r>
      <w:r w:rsidRPr="00255CC5">
        <w:rPr>
          <w:rFonts w:eastAsia="標楷體"/>
        </w:rPr>
        <w:t>12</w:t>
      </w:r>
      <w:r w:rsidRPr="00255CC5">
        <w:rPr>
          <w:rFonts w:eastAsia="標楷體"/>
        </w:rPr>
        <w:t>小時制的模式，在我的設計中凌晨</w:t>
      </w:r>
      <w:r w:rsidRPr="00255CC5">
        <w:rPr>
          <w:rFonts w:eastAsia="標楷體"/>
        </w:rPr>
        <w:t>12</w:t>
      </w:r>
      <w:r w:rsidRPr="00255CC5">
        <w:rPr>
          <w:rFonts w:eastAsia="標楷體"/>
        </w:rPr>
        <w:t>點為</w:t>
      </w:r>
      <w:r w:rsidRPr="00255CC5">
        <w:rPr>
          <w:rFonts w:eastAsia="標楷體"/>
        </w:rPr>
        <w:t>00</w:t>
      </w:r>
      <w:r w:rsidRPr="00255CC5">
        <w:rPr>
          <w:rFonts w:eastAsia="標楷體"/>
        </w:rPr>
        <w:t>。</w:t>
      </w:r>
    </w:p>
    <w:p w14:paraId="3D692A4F" w14:textId="2976CFB0" w:rsidR="00C74476" w:rsidRPr="00255CC5" w:rsidRDefault="003219BB" w:rsidP="005F13A6">
      <w:pPr>
        <w:pStyle w:val="af6"/>
        <w:numPr>
          <w:ilvl w:val="0"/>
          <w:numId w:val="29"/>
        </w:numPr>
        <w:ind w:leftChars="300" w:left="1200"/>
        <w:rPr>
          <w:rFonts w:eastAsia="標楷體"/>
        </w:rPr>
      </w:pPr>
      <w:r w:rsidRPr="00255CC5">
        <w:rPr>
          <w:rFonts w:eastAsia="標楷體"/>
        </w:rPr>
        <w:t>時</w:t>
      </w:r>
      <w:r w:rsidR="00C74476" w:rsidRPr="00255CC5">
        <w:rPr>
          <w:rFonts w:eastAsia="標楷體"/>
        </w:rPr>
        <w:t>的個位數部分</w:t>
      </w:r>
    </w:p>
    <w:p w14:paraId="43B82923" w14:textId="5843EC01" w:rsidR="00C74476" w:rsidRPr="00255CC5" w:rsidRDefault="00C74476" w:rsidP="005F13A6">
      <w:pPr>
        <w:pStyle w:val="af6"/>
        <w:numPr>
          <w:ilvl w:val="1"/>
          <w:numId w:val="29"/>
        </w:numPr>
        <w:ind w:leftChars="0"/>
        <w:rPr>
          <w:rFonts w:eastAsia="標楷體"/>
        </w:rPr>
      </w:pPr>
      <w:r w:rsidRPr="00255CC5">
        <w:rPr>
          <w:rFonts w:eastAsia="標楷體"/>
        </w:rPr>
        <w:t>若</w:t>
      </w:r>
      <w:r w:rsidRPr="00255CC5">
        <w:rPr>
          <w:rFonts w:eastAsia="標楷體"/>
        </w:rPr>
        <w:t>minute == 1</w:t>
      </w:r>
    </w:p>
    <w:p w14:paraId="28A15AE6" w14:textId="1ED404AA" w:rsidR="002D278D" w:rsidRPr="00255CC5" w:rsidRDefault="00C74476" w:rsidP="005F13A6">
      <w:pPr>
        <w:pStyle w:val="af6"/>
        <w:numPr>
          <w:ilvl w:val="2"/>
          <w:numId w:val="29"/>
        </w:numPr>
        <w:ind w:leftChars="0"/>
        <w:rPr>
          <w:rFonts w:eastAsia="標楷體"/>
        </w:rPr>
      </w:pPr>
      <w:r w:rsidRPr="00255CC5">
        <w:rPr>
          <w:rFonts w:eastAsia="標楷體"/>
        </w:rPr>
        <w:t>若為凌晨</w:t>
      </w:r>
      <w:r w:rsidRPr="00255CC5">
        <w:rPr>
          <w:rFonts w:eastAsia="標楷體"/>
        </w:rPr>
        <w:t>00</w:t>
      </w:r>
      <w:r w:rsidRPr="00255CC5">
        <w:rPr>
          <w:rFonts w:eastAsia="標楷體"/>
        </w:rPr>
        <w:t>點或中午</w:t>
      </w:r>
      <w:r w:rsidRPr="00255CC5">
        <w:rPr>
          <w:rFonts w:eastAsia="標楷體"/>
        </w:rPr>
        <w:t>12</w:t>
      </w:r>
      <w:r w:rsidRPr="00255CC5">
        <w:rPr>
          <w:rFonts w:eastAsia="標楷體"/>
        </w:rPr>
        <w:t>點，則</w:t>
      </w:r>
      <w:r w:rsidRPr="00255CC5">
        <w:rPr>
          <w:rFonts w:eastAsia="標楷體"/>
        </w:rPr>
        <w:t>one_h_12</w:t>
      </w:r>
      <w:r w:rsidRPr="00255CC5">
        <w:rPr>
          <w:rFonts w:eastAsia="標楷體"/>
        </w:rPr>
        <w:t>為</w:t>
      </w:r>
      <w:r w:rsidRPr="00255CC5">
        <w:rPr>
          <w:rFonts w:eastAsia="標楷體"/>
        </w:rPr>
        <w:t>1</w:t>
      </w:r>
    </w:p>
    <w:p w14:paraId="46C3AFB2" w14:textId="36A7EE6E" w:rsidR="00C74476" w:rsidRPr="00255CC5" w:rsidRDefault="00C74476" w:rsidP="005F13A6">
      <w:pPr>
        <w:pStyle w:val="af6"/>
        <w:numPr>
          <w:ilvl w:val="2"/>
          <w:numId w:val="29"/>
        </w:numPr>
        <w:ind w:leftChars="0"/>
        <w:rPr>
          <w:rFonts w:eastAsia="標楷體"/>
        </w:rPr>
      </w:pPr>
      <w:r w:rsidRPr="00255CC5">
        <w:rPr>
          <w:rFonts w:eastAsia="標楷體"/>
        </w:rPr>
        <w:t>若為早上</w:t>
      </w:r>
      <w:r w:rsidRPr="00255CC5">
        <w:rPr>
          <w:rFonts w:eastAsia="標楷體"/>
        </w:rPr>
        <w:t>09</w:t>
      </w:r>
      <w:r w:rsidRPr="00255CC5">
        <w:rPr>
          <w:rFonts w:eastAsia="標楷體"/>
        </w:rPr>
        <w:t>點或晚上</w:t>
      </w:r>
      <w:r w:rsidRPr="00255CC5">
        <w:rPr>
          <w:rFonts w:eastAsia="標楷體"/>
        </w:rPr>
        <w:t>11</w:t>
      </w:r>
      <w:r w:rsidRPr="00255CC5">
        <w:rPr>
          <w:rFonts w:eastAsia="標楷體"/>
        </w:rPr>
        <w:t>點，則</w:t>
      </w:r>
      <w:r w:rsidRPr="00255CC5">
        <w:rPr>
          <w:rFonts w:eastAsia="標楷體"/>
        </w:rPr>
        <w:t>one_h_12</w:t>
      </w:r>
      <w:r w:rsidRPr="00255CC5">
        <w:rPr>
          <w:rFonts w:eastAsia="標楷體"/>
        </w:rPr>
        <w:t>為</w:t>
      </w:r>
      <w:r w:rsidRPr="00255CC5">
        <w:rPr>
          <w:rFonts w:eastAsia="標楷體"/>
        </w:rPr>
        <w:t>0</w:t>
      </w:r>
    </w:p>
    <w:p w14:paraId="6372C8CD" w14:textId="4E535238" w:rsidR="00C74476" w:rsidRPr="00255CC5" w:rsidRDefault="00C74476" w:rsidP="005F13A6">
      <w:pPr>
        <w:pStyle w:val="af6"/>
        <w:numPr>
          <w:ilvl w:val="2"/>
          <w:numId w:val="29"/>
        </w:numPr>
        <w:ind w:leftChars="0"/>
        <w:rPr>
          <w:rFonts w:eastAsia="標楷體"/>
        </w:rPr>
      </w:pPr>
      <w:r w:rsidRPr="00255CC5">
        <w:rPr>
          <w:rFonts w:eastAsia="標楷體"/>
        </w:rPr>
        <w:t>其餘</w:t>
      </w:r>
      <w:r w:rsidRPr="00255CC5">
        <w:rPr>
          <w:rFonts w:eastAsia="標楷體"/>
        </w:rPr>
        <w:t>one_h_12</w:t>
      </w:r>
      <w:r w:rsidRPr="00255CC5">
        <w:rPr>
          <w:rFonts w:eastAsia="標楷體"/>
        </w:rPr>
        <w:t>加</w:t>
      </w:r>
      <w:r w:rsidRPr="00255CC5">
        <w:rPr>
          <w:rFonts w:eastAsia="標楷體"/>
        </w:rPr>
        <w:t>1</w:t>
      </w:r>
    </w:p>
    <w:p w14:paraId="2D53C67B" w14:textId="046BA2DE" w:rsidR="00C74476" w:rsidRPr="00255CC5" w:rsidRDefault="00C74476" w:rsidP="005F13A6">
      <w:pPr>
        <w:pStyle w:val="af6"/>
        <w:numPr>
          <w:ilvl w:val="1"/>
          <w:numId w:val="29"/>
        </w:numPr>
        <w:ind w:leftChars="0"/>
        <w:rPr>
          <w:rFonts w:eastAsia="標楷體"/>
        </w:rPr>
      </w:pPr>
      <w:r w:rsidRPr="00255CC5">
        <w:rPr>
          <w:rFonts w:eastAsia="標楷體"/>
        </w:rPr>
        <w:t>若</w:t>
      </w:r>
      <w:r w:rsidRPr="00255CC5">
        <w:rPr>
          <w:rFonts w:eastAsia="標楷體"/>
        </w:rPr>
        <w:t>minute == 0</w:t>
      </w:r>
      <w:r w:rsidRPr="00255CC5">
        <w:rPr>
          <w:rFonts w:eastAsia="標楷體"/>
        </w:rPr>
        <w:t>，</w:t>
      </w:r>
      <w:r w:rsidRPr="00255CC5">
        <w:rPr>
          <w:rFonts w:eastAsia="標楷體"/>
        </w:rPr>
        <w:t>one_h_12</w:t>
      </w:r>
      <w:r w:rsidRPr="00255CC5">
        <w:rPr>
          <w:rFonts w:eastAsia="標楷體"/>
        </w:rPr>
        <w:t>維持不變</w:t>
      </w:r>
    </w:p>
    <w:p w14:paraId="54EEAFE5" w14:textId="664BA211" w:rsidR="00C74476" w:rsidRPr="00255CC5" w:rsidRDefault="003219BB" w:rsidP="005F13A6">
      <w:pPr>
        <w:pStyle w:val="af6"/>
        <w:numPr>
          <w:ilvl w:val="0"/>
          <w:numId w:val="29"/>
        </w:numPr>
        <w:ind w:leftChars="300" w:left="1200"/>
        <w:rPr>
          <w:rFonts w:eastAsia="標楷體"/>
        </w:rPr>
      </w:pPr>
      <w:r w:rsidRPr="00255CC5">
        <w:rPr>
          <w:rFonts w:eastAsia="標楷體"/>
        </w:rPr>
        <w:t>時</w:t>
      </w:r>
      <w:r w:rsidR="00C74476" w:rsidRPr="00255CC5">
        <w:rPr>
          <w:rFonts w:eastAsia="標楷體"/>
        </w:rPr>
        <w:t>的十位數部分</w:t>
      </w:r>
    </w:p>
    <w:p w14:paraId="2461BAF0" w14:textId="14908711" w:rsidR="005F13A6" w:rsidRPr="00255CC5" w:rsidRDefault="005F13A6" w:rsidP="005F13A6">
      <w:pPr>
        <w:pStyle w:val="af6"/>
        <w:numPr>
          <w:ilvl w:val="1"/>
          <w:numId w:val="29"/>
        </w:numPr>
        <w:ind w:leftChars="0"/>
        <w:rPr>
          <w:rFonts w:eastAsia="標楷體"/>
        </w:rPr>
      </w:pPr>
      <w:r w:rsidRPr="00255CC5">
        <w:rPr>
          <w:rFonts w:eastAsia="標楷體"/>
        </w:rPr>
        <w:t>其中加入</w:t>
      </w:r>
      <w:r w:rsidRPr="00255CC5">
        <w:rPr>
          <w:rFonts w:eastAsia="標楷體"/>
        </w:rPr>
        <w:t>pm</w:t>
      </w:r>
      <w:r w:rsidRPr="00255CC5">
        <w:rPr>
          <w:rFonts w:eastAsia="標楷體"/>
        </w:rPr>
        <w:t>表示下午</w:t>
      </w:r>
    </w:p>
    <w:p w14:paraId="63DED734" w14:textId="77777777" w:rsidR="00C74476" w:rsidRPr="00255CC5" w:rsidRDefault="00C74476" w:rsidP="005F13A6">
      <w:pPr>
        <w:pStyle w:val="af6"/>
        <w:numPr>
          <w:ilvl w:val="1"/>
          <w:numId w:val="29"/>
        </w:numPr>
        <w:ind w:leftChars="0"/>
        <w:rPr>
          <w:rFonts w:eastAsia="標楷體"/>
        </w:rPr>
      </w:pPr>
      <w:r w:rsidRPr="00255CC5">
        <w:rPr>
          <w:rFonts w:eastAsia="標楷體"/>
        </w:rPr>
        <w:t>若</w:t>
      </w:r>
      <w:r w:rsidRPr="00255CC5">
        <w:rPr>
          <w:rFonts w:eastAsia="標楷體"/>
        </w:rPr>
        <w:t>minute == 1</w:t>
      </w:r>
    </w:p>
    <w:p w14:paraId="76F2DF1F" w14:textId="553552C8" w:rsidR="00C74476" w:rsidRPr="00255CC5" w:rsidRDefault="00C74476" w:rsidP="005F13A6">
      <w:pPr>
        <w:pStyle w:val="af6"/>
        <w:numPr>
          <w:ilvl w:val="2"/>
          <w:numId w:val="29"/>
        </w:numPr>
        <w:ind w:leftChars="0"/>
        <w:rPr>
          <w:rFonts w:eastAsia="標楷體"/>
        </w:rPr>
      </w:pPr>
      <w:r w:rsidRPr="00255CC5">
        <w:rPr>
          <w:rFonts w:eastAsia="標楷體"/>
        </w:rPr>
        <w:t>若為晚上</w:t>
      </w:r>
      <w:r w:rsidRPr="00255CC5">
        <w:rPr>
          <w:rFonts w:eastAsia="標楷體"/>
        </w:rPr>
        <w:t>11</w:t>
      </w:r>
      <w:r w:rsidRPr="00255CC5">
        <w:rPr>
          <w:rFonts w:eastAsia="標楷體"/>
        </w:rPr>
        <w:t>點或中午</w:t>
      </w:r>
      <w:r w:rsidRPr="00255CC5">
        <w:rPr>
          <w:rFonts w:eastAsia="標楷體"/>
        </w:rPr>
        <w:t>12</w:t>
      </w:r>
      <w:r w:rsidRPr="00255CC5">
        <w:rPr>
          <w:rFonts w:eastAsia="標楷體"/>
        </w:rPr>
        <w:t>點，則</w:t>
      </w:r>
      <w:r w:rsidRPr="00255CC5">
        <w:rPr>
          <w:rFonts w:eastAsia="標楷體"/>
        </w:rPr>
        <w:t>ten_h_12</w:t>
      </w:r>
      <w:r w:rsidRPr="00255CC5">
        <w:rPr>
          <w:rFonts w:eastAsia="標楷體"/>
        </w:rPr>
        <w:t>為</w:t>
      </w:r>
      <w:r w:rsidRPr="00255CC5">
        <w:rPr>
          <w:rFonts w:eastAsia="標楷體"/>
        </w:rPr>
        <w:t>0</w:t>
      </w:r>
      <w:r w:rsidRPr="00255CC5">
        <w:rPr>
          <w:rFonts w:eastAsia="標楷體"/>
        </w:rPr>
        <w:t>；</w:t>
      </w:r>
      <w:r w:rsidRPr="00255CC5">
        <w:rPr>
          <w:rFonts w:eastAsia="標楷體"/>
        </w:rPr>
        <w:t>pm &lt;= (~pm)</w:t>
      </w:r>
    </w:p>
    <w:p w14:paraId="5E66A46B" w14:textId="0F79C70C" w:rsidR="00C74476" w:rsidRPr="00255CC5" w:rsidRDefault="00C74476" w:rsidP="005F13A6">
      <w:pPr>
        <w:pStyle w:val="af6"/>
        <w:numPr>
          <w:ilvl w:val="2"/>
          <w:numId w:val="29"/>
        </w:numPr>
        <w:ind w:leftChars="0"/>
        <w:rPr>
          <w:rFonts w:eastAsia="標楷體"/>
        </w:rPr>
      </w:pPr>
      <w:r w:rsidRPr="00255CC5">
        <w:rPr>
          <w:rFonts w:eastAsia="標楷體"/>
        </w:rPr>
        <w:t>若為早上</w:t>
      </w:r>
      <w:r w:rsidRPr="00255CC5">
        <w:rPr>
          <w:rFonts w:eastAsia="標楷體"/>
        </w:rPr>
        <w:t>09</w:t>
      </w:r>
      <w:r w:rsidRPr="00255CC5">
        <w:rPr>
          <w:rFonts w:eastAsia="標楷體"/>
        </w:rPr>
        <w:t>點，則</w:t>
      </w:r>
      <w:r w:rsidRPr="00255CC5">
        <w:rPr>
          <w:rFonts w:eastAsia="標楷體"/>
        </w:rPr>
        <w:t>ten_h_12</w:t>
      </w:r>
      <w:r w:rsidRPr="00255CC5">
        <w:rPr>
          <w:rFonts w:eastAsia="標楷體"/>
        </w:rPr>
        <w:t>為</w:t>
      </w:r>
      <w:r w:rsidRPr="00255CC5">
        <w:rPr>
          <w:rFonts w:eastAsia="標楷體"/>
        </w:rPr>
        <w:t>1</w:t>
      </w:r>
      <w:r w:rsidRPr="00255CC5">
        <w:rPr>
          <w:rFonts w:eastAsia="標楷體"/>
        </w:rPr>
        <w:t>；</w:t>
      </w:r>
      <w:r w:rsidRPr="00255CC5">
        <w:rPr>
          <w:rFonts w:eastAsia="標楷體"/>
        </w:rPr>
        <w:t>pm &lt;= pm</w:t>
      </w:r>
    </w:p>
    <w:p w14:paraId="7FC03714" w14:textId="0FB4FE7F" w:rsidR="00C74476" w:rsidRPr="00255CC5" w:rsidRDefault="00C74476" w:rsidP="005F13A6">
      <w:pPr>
        <w:pStyle w:val="af6"/>
        <w:numPr>
          <w:ilvl w:val="1"/>
          <w:numId w:val="29"/>
        </w:numPr>
        <w:ind w:leftChars="0"/>
        <w:rPr>
          <w:rFonts w:eastAsia="標楷體"/>
        </w:rPr>
      </w:pPr>
      <w:r w:rsidRPr="00255CC5">
        <w:rPr>
          <w:rFonts w:eastAsia="標楷體"/>
        </w:rPr>
        <w:lastRenderedPageBreak/>
        <w:t>若</w:t>
      </w:r>
      <w:r w:rsidRPr="00255CC5">
        <w:rPr>
          <w:rFonts w:eastAsia="標楷體"/>
        </w:rPr>
        <w:t>minute == 0</w:t>
      </w:r>
      <w:r w:rsidRPr="00255CC5">
        <w:rPr>
          <w:rFonts w:eastAsia="標楷體"/>
        </w:rPr>
        <w:t>，</w:t>
      </w:r>
      <w:r w:rsidR="005F13A6" w:rsidRPr="00255CC5">
        <w:rPr>
          <w:rFonts w:eastAsia="標楷體"/>
        </w:rPr>
        <w:t>ten</w:t>
      </w:r>
      <w:r w:rsidRPr="00255CC5">
        <w:rPr>
          <w:rFonts w:eastAsia="標楷體"/>
        </w:rPr>
        <w:t>_h_12</w:t>
      </w:r>
      <w:r w:rsidRPr="00255CC5">
        <w:rPr>
          <w:rFonts w:eastAsia="標楷體"/>
        </w:rPr>
        <w:t>維持不變</w:t>
      </w:r>
      <w:r w:rsidR="005F13A6" w:rsidRPr="00255CC5">
        <w:rPr>
          <w:rFonts w:eastAsia="標楷體"/>
        </w:rPr>
        <w:t>；</w:t>
      </w:r>
      <w:r w:rsidR="005F13A6" w:rsidRPr="00255CC5">
        <w:rPr>
          <w:rFonts w:eastAsia="標楷體"/>
        </w:rPr>
        <w:t>pm &lt;= pm</w:t>
      </w:r>
    </w:p>
    <w:p w14:paraId="3053DAD1" w14:textId="6872825A" w:rsidR="00C74476" w:rsidRPr="00255CC5" w:rsidRDefault="005F13A6" w:rsidP="005F13A6">
      <w:pPr>
        <w:ind w:leftChars="200" w:left="480"/>
        <w:rPr>
          <w:rFonts w:eastAsia="標楷體"/>
        </w:rPr>
      </w:pPr>
      <w:r w:rsidRPr="00255CC5">
        <w:rPr>
          <w:rFonts w:eastAsia="標楷體"/>
        </w:rPr>
        <w:t>Input &amp; Output</w:t>
      </w:r>
    </w:p>
    <w:tbl>
      <w:tblPr>
        <w:tblW w:w="688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96"/>
        <w:gridCol w:w="1724"/>
        <w:gridCol w:w="1008"/>
        <w:gridCol w:w="932"/>
        <w:gridCol w:w="800"/>
        <w:gridCol w:w="1120"/>
      </w:tblGrid>
      <w:tr w:rsidR="005F13A6" w:rsidRPr="00255CC5" w14:paraId="441D43E9" w14:textId="77777777" w:rsidTr="005F13A6">
        <w:trPr>
          <w:trHeight w:val="340"/>
          <w:jc w:val="center"/>
        </w:trPr>
        <w:tc>
          <w:tcPr>
            <w:tcW w:w="3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47394" w14:textId="77777777" w:rsidR="005F13A6" w:rsidRPr="00255CC5" w:rsidRDefault="005F13A6" w:rsidP="005F13A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second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2C0AB" w14:textId="77777777" w:rsidR="005F13A6" w:rsidRPr="00255CC5" w:rsidRDefault="005F13A6" w:rsidP="005F13A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hour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63A0A" w14:textId="77777777" w:rsidR="005F13A6" w:rsidRPr="00255CC5" w:rsidRDefault="005F13A6" w:rsidP="005F13A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hour_12</w:t>
            </w:r>
          </w:p>
        </w:tc>
      </w:tr>
      <w:tr w:rsidR="005F13A6" w:rsidRPr="00255CC5" w14:paraId="51AFAE02" w14:textId="77777777" w:rsidTr="005F13A6">
        <w:trPr>
          <w:trHeight w:val="340"/>
          <w:jc w:val="center"/>
        </w:trPr>
        <w:tc>
          <w:tcPr>
            <w:tcW w:w="1296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316EA" w14:textId="77777777" w:rsidR="005F13A6" w:rsidRPr="00255CC5" w:rsidRDefault="005F13A6" w:rsidP="005F13A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input</w:t>
            </w:r>
          </w:p>
        </w:tc>
        <w:tc>
          <w:tcPr>
            <w:tcW w:w="1724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2DD9C" w14:textId="77777777" w:rsidR="005F13A6" w:rsidRPr="00255CC5" w:rsidRDefault="005F13A6" w:rsidP="005F13A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output</w:t>
            </w:r>
          </w:p>
        </w:tc>
        <w:tc>
          <w:tcPr>
            <w:tcW w:w="1008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C71E8" w14:textId="77777777" w:rsidR="005F13A6" w:rsidRPr="00255CC5" w:rsidRDefault="005F13A6" w:rsidP="005F13A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input</w:t>
            </w:r>
          </w:p>
        </w:tc>
        <w:tc>
          <w:tcPr>
            <w:tcW w:w="932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A88A7" w14:textId="77777777" w:rsidR="005F13A6" w:rsidRPr="00255CC5" w:rsidRDefault="005F13A6" w:rsidP="005F13A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output</w:t>
            </w:r>
          </w:p>
        </w:tc>
        <w:tc>
          <w:tcPr>
            <w:tcW w:w="800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9516C" w14:textId="77777777" w:rsidR="005F13A6" w:rsidRPr="00255CC5" w:rsidRDefault="005F13A6" w:rsidP="005F13A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input</w:t>
            </w:r>
          </w:p>
        </w:tc>
        <w:tc>
          <w:tcPr>
            <w:tcW w:w="1120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58583" w14:textId="77777777" w:rsidR="005F13A6" w:rsidRPr="00255CC5" w:rsidRDefault="005F13A6" w:rsidP="005F13A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output</w:t>
            </w:r>
          </w:p>
        </w:tc>
      </w:tr>
      <w:tr w:rsidR="005F13A6" w:rsidRPr="00255CC5" w14:paraId="1795A5A7" w14:textId="77777777" w:rsidTr="005F13A6">
        <w:trPr>
          <w:trHeight w:val="340"/>
          <w:jc w:val="center"/>
        </w:trPr>
        <w:tc>
          <w:tcPr>
            <w:tcW w:w="12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35E23" w14:textId="77777777" w:rsidR="005F13A6" w:rsidRPr="00255CC5" w:rsidRDefault="005F13A6" w:rsidP="005F13A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clk</w:t>
            </w:r>
            <w:proofErr w:type="spellEnd"/>
          </w:p>
        </w:tc>
        <w:tc>
          <w:tcPr>
            <w:tcW w:w="172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F55A3" w14:textId="77777777" w:rsidR="005F13A6" w:rsidRPr="00255CC5" w:rsidRDefault="005F13A6" w:rsidP="005F13A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one_s</w:t>
            </w:r>
            <w:proofErr w:type="spellEnd"/>
          </w:p>
        </w:tc>
        <w:tc>
          <w:tcPr>
            <w:tcW w:w="100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4F76D" w14:textId="77777777" w:rsidR="005F13A6" w:rsidRPr="00255CC5" w:rsidRDefault="005F13A6" w:rsidP="005F13A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clk</w:t>
            </w:r>
            <w:proofErr w:type="spellEnd"/>
          </w:p>
        </w:tc>
        <w:tc>
          <w:tcPr>
            <w:tcW w:w="93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4E6B1" w14:textId="77777777" w:rsidR="005F13A6" w:rsidRPr="00255CC5" w:rsidRDefault="005F13A6" w:rsidP="005F13A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one_h</w:t>
            </w:r>
            <w:proofErr w:type="spellEnd"/>
          </w:p>
        </w:tc>
        <w:tc>
          <w:tcPr>
            <w:tcW w:w="80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2E2D4" w14:textId="77777777" w:rsidR="005F13A6" w:rsidRPr="00255CC5" w:rsidRDefault="005F13A6" w:rsidP="005F13A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clk</w:t>
            </w:r>
            <w:proofErr w:type="spellEnd"/>
          </w:p>
        </w:tc>
        <w:tc>
          <w:tcPr>
            <w:tcW w:w="112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4A048" w14:textId="77777777" w:rsidR="005F13A6" w:rsidRPr="00255CC5" w:rsidRDefault="005F13A6" w:rsidP="005F13A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one_h_12</w:t>
            </w:r>
          </w:p>
        </w:tc>
      </w:tr>
      <w:tr w:rsidR="005F13A6" w:rsidRPr="00255CC5" w14:paraId="17686078" w14:textId="77777777" w:rsidTr="005F13A6">
        <w:trPr>
          <w:trHeight w:val="340"/>
          <w:jc w:val="center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0B3AF" w14:textId="77777777" w:rsidR="005F13A6" w:rsidRPr="00255CC5" w:rsidRDefault="005F13A6" w:rsidP="005F13A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rst_n</w:t>
            </w:r>
            <w:proofErr w:type="spellEnd"/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A2D5F" w14:textId="77777777" w:rsidR="005F13A6" w:rsidRPr="00255CC5" w:rsidRDefault="005F13A6" w:rsidP="005F13A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ten_s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B6577" w14:textId="77777777" w:rsidR="005F13A6" w:rsidRPr="00255CC5" w:rsidRDefault="005F13A6" w:rsidP="005F13A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rst_n</w:t>
            </w:r>
            <w:proofErr w:type="spellEnd"/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03271" w14:textId="77777777" w:rsidR="005F13A6" w:rsidRPr="00255CC5" w:rsidRDefault="005F13A6" w:rsidP="005F13A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ten_h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BD2F9" w14:textId="77777777" w:rsidR="005F13A6" w:rsidRPr="00255CC5" w:rsidRDefault="005F13A6" w:rsidP="005F13A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rst_n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95D97" w14:textId="77777777" w:rsidR="005F13A6" w:rsidRPr="00255CC5" w:rsidRDefault="005F13A6" w:rsidP="005F13A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ten_h_12</w:t>
            </w:r>
          </w:p>
        </w:tc>
      </w:tr>
      <w:tr w:rsidR="005F13A6" w:rsidRPr="00255CC5" w14:paraId="5FF9CBC8" w14:textId="77777777" w:rsidTr="0036190E">
        <w:trPr>
          <w:trHeight w:val="340"/>
          <w:jc w:val="center"/>
        </w:trPr>
        <w:tc>
          <w:tcPr>
            <w:tcW w:w="129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9A3C1" w14:textId="78042E12" w:rsidR="005F13A6" w:rsidRPr="00255CC5" w:rsidRDefault="005F13A6" w:rsidP="005F13A6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BD385" w14:textId="77777777" w:rsidR="005F13A6" w:rsidRPr="00255CC5" w:rsidRDefault="005F13A6" w:rsidP="005F13A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one_m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E55D4" w14:textId="77777777" w:rsidR="005F13A6" w:rsidRPr="00255CC5" w:rsidRDefault="005F13A6" w:rsidP="005F13A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minute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F8EEB" w14:textId="77777777" w:rsidR="005F13A6" w:rsidRPr="00255CC5" w:rsidRDefault="005F13A6" w:rsidP="005F13A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A8C3C" w14:textId="77777777" w:rsidR="005F13A6" w:rsidRPr="00255CC5" w:rsidRDefault="005F13A6" w:rsidP="005F13A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minute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2C2D9" w14:textId="77777777" w:rsidR="005F13A6" w:rsidRPr="00255CC5" w:rsidRDefault="005F13A6" w:rsidP="005F13A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pm</w:t>
            </w:r>
          </w:p>
        </w:tc>
      </w:tr>
      <w:tr w:rsidR="005F13A6" w:rsidRPr="00255CC5" w14:paraId="46C3D8D1" w14:textId="77777777" w:rsidTr="0036190E">
        <w:trPr>
          <w:trHeight w:val="340"/>
          <w:jc w:val="center"/>
        </w:trPr>
        <w:tc>
          <w:tcPr>
            <w:tcW w:w="12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BA667" w14:textId="06E1E161" w:rsidR="005F13A6" w:rsidRPr="00255CC5" w:rsidRDefault="005F13A6" w:rsidP="005F13A6">
            <w:pPr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B82BB" w14:textId="77777777" w:rsidR="005F13A6" w:rsidRPr="00255CC5" w:rsidRDefault="005F13A6" w:rsidP="005F13A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ten_m</w:t>
            </w:r>
            <w:proofErr w:type="spellEnd"/>
          </w:p>
        </w:tc>
        <w:tc>
          <w:tcPr>
            <w:tcW w:w="1940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AB3A8" w14:textId="5834FA1F" w:rsidR="005F13A6" w:rsidRPr="00255CC5" w:rsidRDefault="005F13A6" w:rsidP="005F13A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</w:p>
        </w:tc>
        <w:tc>
          <w:tcPr>
            <w:tcW w:w="1920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FD679" w14:textId="06326EA2" w:rsidR="005F13A6" w:rsidRPr="00255CC5" w:rsidRDefault="005F13A6" w:rsidP="005F13A6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</w:p>
        </w:tc>
      </w:tr>
      <w:tr w:rsidR="005F13A6" w:rsidRPr="00255CC5" w14:paraId="7EC2C575" w14:textId="77777777" w:rsidTr="0036190E">
        <w:trPr>
          <w:trHeight w:val="340"/>
          <w:jc w:val="center"/>
        </w:trPr>
        <w:tc>
          <w:tcPr>
            <w:tcW w:w="12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1A350" w14:textId="3130CBFF" w:rsidR="005F13A6" w:rsidRPr="00255CC5" w:rsidRDefault="005F13A6" w:rsidP="005F13A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328A6" w14:textId="77777777" w:rsidR="005F13A6" w:rsidRPr="00255CC5" w:rsidRDefault="005F13A6" w:rsidP="005F13A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minute</w:t>
            </w:r>
          </w:p>
        </w:tc>
        <w:tc>
          <w:tcPr>
            <w:tcW w:w="194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8AD37" w14:textId="4AA4E7CF" w:rsidR="005F13A6" w:rsidRPr="00255CC5" w:rsidRDefault="005F13A6" w:rsidP="005F13A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</w:p>
        </w:tc>
        <w:tc>
          <w:tcPr>
            <w:tcW w:w="192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6F006" w14:textId="76708704" w:rsidR="005F13A6" w:rsidRPr="00255CC5" w:rsidRDefault="005F13A6" w:rsidP="005F13A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</w:p>
        </w:tc>
      </w:tr>
    </w:tbl>
    <w:p w14:paraId="56C827DE" w14:textId="69217B9E" w:rsidR="006E3D8A" w:rsidRPr="00255CC5" w:rsidRDefault="005F13A6" w:rsidP="009A2C83">
      <w:pPr>
        <w:pStyle w:val="af6"/>
        <w:numPr>
          <w:ilvl w:val="0"/>
          <w:numId w:val="31"/>
        </w:numPr>
        <w:ind w:leftChars="0"/>
        <w:rPr>
          <w:rFonts w:eastAsia="標楷體"/>
        </w:rPr>
      </w:pPr>
      <w:r w:rsidRPr="00255CC5">
        <w:rPr>
          <w:rFonts w:eastAsia="標楷體"/>
        </w:rPr>
        <w:t>Display</w:t>
      </w:r>
    </w:p>
    <w:p w14:paraId="70E9809C" w14:textId="16D3CD2C" w:rsidR="005F13A6" w:rsidRPr="00255CC5" w:rsidRDefault="00432E1E" w:rsidP="005F13A6">
      <w:pPr>
        <w:pStyle w:val="af6"/>
        <w:ind w:leftChars="0"/>
        <w:rPr>
          <w:rFonts w:eastAsia="標楷體"/>
        </w:rPr>
      </w:pPr>
      <w:r w:rsidRPr="00255CC5">
        <w:rPr>
          <w:rFonts w:eastAsia="標楷體"/>
        </w:rPr>
        <w:t>此為控制螢幕顯示時間的裝置，其中</w:t>
      </w:r>
      <w:r w:rsidRPr="00255CC5">
        <w:rPr>
          <w:rFonts w:eastAsia="標楷體"/>
        </w:rPr>
        <w:t>switch</w:t>
      </w:r>
      <w:r w:rsidRPr="00255CC5">
        <w:rPr>
          <w:rFonts w:eastAsia="標楷體"/>
        </w:rPr>
        <w:t>為控制顯示</w:t>
      </w:r>
      <w:proofErr w:type="gramStart"/>
      <w:r w:rsidRPr="00255CC5">
        <w:rPr>
          <w:rFonts w:eastAsia="標楷體"/>
        </w:rPr>
        <w:t>時分或秒</w:t>
      </w:r>
      <w:proofErr w:type="gramEnd"/>
      <w:r w:rsidRPr="00255CC5">
        <w:rPr>
          <w:rFonts w:eastAsia="標楷體"/>
        </w:rPr>
        <w:t>，</w:t>
      </w:r>
      <w:r w:rsidRPr="00255CC5">
        <w:rPr>
          <w:rFonts w:eastAsia="標楷體"/>
        </w:rPr>
        <w:t>mode</w:t>
      </w:r>
      <w:r w:rsidRPr="00255CC5">
        <w:rPr>
          <w:rFonts w:eastAsia="標楷體"/>
        </w:rPr>
        <w:t>為控制時制。表中的</w:t>
      </w:r>
      <w:r w:rsidRPr="00255CC5">
        <w:rPr>
          <w:rFonts w:eastAsia="標楷體"/>
        </w:rPr>
        <w:t>c</w:t>
      </w:r>
      <w:r w:rsidRPr="00255CC5">
        <w:rPr>
          <w:rFonts w:eastAsia="標楷體"/>
        </w:rPr>
        <w:t>隨頻率改變，每</w:t>
      </w:r>
      <w:proofErr w:type="gramStart"/>
      <w:r w:rsidRPr="00255CC5">
        <w:rPr>
          <w:rFonts w:eastAsia="標楷體"/>
        </w:rPr>
        <w:t>個</w:t>
      </w:r>
      <w:proofErr w:type="gramEnd"/>
      <w:r w:rsidRPr="00255CC5">
        <w:rPr>
          <w:rFonts w:eastAsia="標楷體"/>
        </w:rPr>
        <w:t>頻率所顯示的時間位數不同，透過視覺</w:t>
      </w:r>
      <w:proofErr w:type="gramStart"/>
      <w:r w:rsidRPr="00255CC5">
        <w:rPr>
          <w:rFonts w:eastAsia="標楷體"/>
        </w:rPr>
        <w:t>暫留讓我們</w:t>
      </w:r>
      <w:proofErr w:type="gramEnd"/>
      <w:r w:rsidRPr="00255CC5">
        <w:rPr>
          <w:rFonts w:eastAsia="標楷體"/>
        </w:rPr>
        <w:t>同時看到不同數字；</w:t>
      </w:r>
      <w:r w:rsidRPr="00255CC5">
        <w:rPr>
          <w:rFonts w:eastAsia="標楷體"/>
        </w:rPr>
        <w:t>d</w:t>
      </w:r>
      <w:r w:rsidRPr="00255CC5">
        <w:rPr>
          <w:rFonts w:eastAsia="標楷體"/>
        </w:rPr>
        <w:t>則是控制</w:t>
      </w:r>
      <w:r w:rsidRPr="00255CC5">
        <w:rPr>
          <w:rFonts w:eastAsia="標楷體"/>
        </w:rPr>
        <w:t>4</w:t>
      </w:r>
      <w:r w:rsidRPr="00255CC5">
        <w:rPr>
          <w:rFonts w:eastAsia="標楷體"/>
        </w:rPr>
        <w:t>個</w:t>
      </w:r>
      <w:r w:rsidRPr="00255CC5">
        <w:rPr>
          <w:rFonts w:eastAsia="標楷體"/>
        </w:rPr>
        <w:t>7-segment display</w:t>
      </w:r>
      <w:r w:rsidRPr="00255CC5">
        <w:rPr>
          <w:rFonts w:eastAsia="標楷體"/>
        </w:rPr>
        <w:t>亮。</w:t>
      </w:r>
    </w:p>
    <w:tbl>
      <w:tblPr>
        <w:tblW w:w="470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20"/>
        <w:gridCol w:w="640"/>
        <w:gridCol w:w="760"/>
        <w:gridCol w:w="1740"/>
        <w:gridCol w:w="840"/>
      </w:tblGrid>
      <w:tr w:rsidR="00432E1E" w:rsidRPr="00255CC5" w14:paraId="414ACF45" w14:textId="77777777" w:rsidTr="00432E1E">
        <w:trPr>
          <w:trHeight w:val="340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41264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switch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2815D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mode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98A01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c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00B33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D_ssd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A7E44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d</w:t>
            </w:r>
          </w:p>
        </w:tc>
      </w:tr>
      <w:tr w:rsidR="00432E1E" w:rsidRPr="00255CC5" w14:paraId="45689345" w14:textId="77777777" w:rsidTr="00432E1E">
        <w:trPr>
          <w:trHeight w:val="34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E585D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0E0DE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X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F92DE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22FE7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D_ssd_one_s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4A847" w14:textId="77777777" w:rsidR="00432E1E" w:rsidRPr="00255CC5" w:rsidRDefault="00432E1E" w:rsidP="00432E1E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4'd1110</w:t>
            </w:r>
          </w:p>
        </w:tc>
      </w:tr>
      <w:tr w:rsidR="00432E1E" w:rsidRPr="00255CC5" w14:paraId="2DEC9416" w14:textId="77777777" w:rsidTr="00432E1E">
        <w:trPr>
          <w:trHeight w:val="34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6920F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E3B0A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X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BD68F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30351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D_ssd_ten_s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30C52" w14:textId="77777777" w:rsidR="00432E1E" w:rsidRPr="00255CC5" w:rsidRDefault="00432E1E" w:rsidP="00432E1E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4'd1101</w:t>
            </w:r>
          </w:p>
        </w:tc>
      </w:tr>
      <w:tr w:rsidR="00432E1E" w:rsidRPr="00255CC5" w14:paraId="19AAA307" w14:textId="77777777" w:rsidTr="00432E1E">
        <w:trPr>
          <w:trHeight w:val="34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9D1DA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48B6F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X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6091A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default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F3F3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8'b11111111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69262" w14:textId="77777777" w:rsidR="00432E1E" w:rsidRPr="00255CC5" w:rsidRDefault="00432E1E" w:rsidP="00432E1E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4'd0000</w:t>
            </w:r>
          </w:p>
        </w:tc>
      </w:tr>
      <w:tr w:rsidR="00432E1E" w:rsidRPr="00255CC5" w14:paraId="6BD85E68" w14:textId="77777777" w:rsidTr="00432E1E">
        <w:trPr>
          <w:trHeight w:val="34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D0CD3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1C6DB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68EFC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821B4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D_ssd_one_m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1CD29" w14:textId="77777777" w:rsidR="00432E1E" w:rsidRPr="00255CC5" w:rsidRDefault="00432E1E" w:rsidP="00432E1E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4'd1110</w:t>
            </w:r>
          </w:p>
        </w:tc>
      </w:tr>
      <w:tr w:rsidR="00432E1E" w:rsidRPr="00255CC5" w14:paraId="1885C567" w14:textId="77777777" w:rsidTr="00432E1E">
        <w:trPr>
          <w:trHeight w:val="34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AA4AE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C8C71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48DBD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E5875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D_ssd_ten_m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487AD" w14:textId="77777777" w:rsidR="00432E1E" w:rsidRPr="00255CC5" w:rsidRDefault="00432E1E" w:rsidP="00432E1E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4'd1101</w:t>
            </w:r>
          </w:p>
        </w:tc>
      </w:tr>
      <w:tr w:rsidR="00432E1E" w:rsidRPr="00255CC5" w14:paraId="2268691B" w14:textId="77777777" w:rsidTr="00432E1E">
        <w:trPr>
          <w:trHeight w:val="34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2B3D1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949FF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872C8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856DF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D_ssd_one_h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9784A" w14:textId="77777777" w:rsidR="00432E1E" w:rsidRPr="00255CC5" w:rsidRDefault="00432E1E" w:rsidP="00432E1E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4'd1011</w:t>
            </w:r>
          </w:p>
        </w:tc>
      </w:tr>
      <w:tr w:rsidR="00432E1E" w:rsidRPr="00255CC5" w14:paraId="0706F123" w14:textId="77777777" w:rsidTr="00432E1E">
        <w:trPr>
          <w:trHeight w:val="34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4E975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CED44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739A6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B5705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D_ssd_ten_h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619C2" w14:textId="77777777" w:rsidR="00432E1E" w:rsidRPr="00255CC5" w:rsidRDefault="00432E1E" w:rsidP="00432E1E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4'd0111</w:t>
            </w:r>
          </w:p>
        </w:tc>
      </w:tr>
      <w:tr w:rsidR="00432E1E" w:rsidRPr="00255CC5" w14:paraId="6E26D7CB" w14:textId="77777777" w:rsidTr="00432E1E">
        <w:trPr>
          <w:trHeight w:val="34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D6E09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30A17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6DE63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default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E4121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8'b11111111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53533" w14:textId="77777777" w:rsidR="00432E1E" w:rsidRPr="00255CC5" w:rsidRDefault="00432E1E" w:rsidP="00432E1E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4'd0000</w:t>
            </w:r>
          </w:p>
        </w:tc>
      </w:tr>
      <w:tr w:rsidR="00432E1E" w:rsidRPr="00255CC5" w14:paraId="4519AD38" w14:textId="77777777" w:rsidTr="00432E1E">
        <w:trPr>
          <w:trHeight w:val="34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16C1F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DD852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0B3AF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9F7A5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D_ssd_one_m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E6230" w14:textId="77777777" w:rsidR="00432E1E" w:rsidRPr="00255CC5" w:rsidRDefault="00432E1E" w:rsidP="00432E1E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4'd1110</w:t>
            </w:r>
          </w:p>
        </w:tc>
      </w:tr>
      <w:tr w:rsidR="00432E1E" w:rsidRPr="00255CC5" w14:paraId="2A186C8E" w14:textId="77777777" w:rsidTr="00432E1E">
        <w:trPr>
          <w:trHeight w:val="34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718C3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D9507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B237B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CFBC8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D_ssd_ten_m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3CFD2" w14:textId="77777777" w:rsidR="00432E1E" w:rsidRPr="00255CC5" w:rsidRDefault="00432E1E" w:rsidP="00432E1E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4'd1101</w:t>
            </w:r>
          </w:p>
        </w:tc>
      </w:tr>
      <w:tr w:rsidR="00432E1E" w:rsidRPr="00255CC5" w14:paraId="6AD3EC16" w14:textId="77777777" w:rsidTr="00432E1E">
        <w:trPr>
          <w:trHeight w:val="34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93F16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5DBA7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85308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6510A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D_ssd_one_h_12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FE57D" w14:textId="77777777" w:rsidR="00432E1E" w:rsidRPr="00255CC5" w:rsidRDefault="00432E1E" w:rsidP="00432E1E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4'd1011</w:t>
            </w:r>
          </w:p>
        </w:tc>
      </w:tr>
      <w:tr w:rsidR="00432E1E" w:rsidRPr="00255CC5" w14:paraId="7D6549DD" w14:textId="77777777" w:rsidTr="00432E1E">
        <w:trPr>
          <w:trHeight w:val="34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4F59C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F57FC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F311E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C2C2E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D_ssd_ten_h_12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7CA36" w14:textId="77777777" w:rsidR="00432E1E" w:rsidRPr="00255CC5" w:rsidRDefault="00432E1E" w:rsidP="00432E1E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4'd0111</w:t>
            </w:r>
          </w:p>
        </w:tc>
      </w:tr>
      <w:tr w:rsidR="00432E1E" w:rsidRPr="00255CC5" w14:paraId="5CA45202" w14:textId="77777777" w:rsidTr="00432E1E">
        <w:trPr>
          <w:trHeight w:val="34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F91BB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682E3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7EAAD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default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2A8C4" w14:textId="77777777" w:rsidR="00432E1E" w:rsidRPr="00255CC5" w:rsidRDefault="00432E1E" w:rsidP="00432E1E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8'b11111111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167B5" w14:textId="77777777" w:rsidR="00432E1E" w:rsidRPr="00255CC5" w:rsidRDefault="00432E1E" w:rsidP="00432E1E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4'd0000</w:t>
            </w:r>
          </w:p>
        </w:tc>
      </w:tr>
    </w:tbl>
    <w:p w14:paraId="7A2F8561" w14:textId="387F1773" w:rsidR="00E80E75" w:rsidRPr="00255CC5" w:rsidRDefault="00E80E75" w:rsidP="00E80E75">
      <w:pPr>
        <w:pStyle w:val="af6"/>
        <w:numPr>
          <w:ilvl w:val="0"/>
          <w:numId w:val="28"/>
        </w:numPr>
        <w:ind w:leftChars="0"/>
        <w:rPr>
          <w:rFonts w:eastAsia="標楷體"/>
        </w:rPr>
      </w:pPr>
      <w:r w:rsidRPr="00255CC5">
        <w:rPr>
          <w:rFonts w:eastAsia="標楷體"/>
          <w:szCs w:val="24"/>
        </w:rPr>
        <w:t>I/O pin</w:t>
      </w:r>
    </w:p>
    <w:tbl>
      <w:tblPr>
        <w:tblW w:w="864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32E1E" w:rsidRPr="00255CC5" w14:paraId="663434F5" w14:textId="77777777" w:rsidTr="00432E1E">
        <w:trPr>
          <w:trHeight w:val="34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BD22" w14:textId="77777777" w:rsidR="00432E1E" w:rsidRPr="00255CC5" w:rsidRDefault="00432E1E" w:rsidP="00432E1E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I/O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7AEE6" w14:textId="77777777" w:rsidR="00432E1E" w:rsidRPr="00255CC5" w:rsidRDefault="00432E1E" w:rsidP="00432E1E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D_</w:t>
            </w:r>
            <w:proofErr w:type="gramStart"/>
            <w:r w:rsidRPr="00255CC5">
              <w:rPr>
                <w:rFonts w:eastAsia="標楷體"/>
                <w:color w:val="000000"/>
                <w:kern w:val="0"/>
                <w:szCs w:val="24"/>
              </w:rPr>
              <w:t>ssd</w:t>
            </w:r>
            <w:proofErr w:type="spellEnd"/>
            <w:r w:rsidRPr="00255CC5">
              <w:rPr>
                <w:rFonts w:eastAsia="標楷體"/>
                <w:color w:val="000000"/>
                <w:kern w:val="0"/>
                <w:szCs w:val="24"/>
              </w:rPr>
              <w:t>[</w:t>
            </w:r>
            <w:proofErr w:type="gramEnd"/>
            <w:r w:rsidRPr="00255CC5">
              <w:rPr>
                <w:rFonts w:eastAsia="標楷體"/>
                <w:color w:val="000000"/>
                <w:kern w:val="0"/>
                <w:szCs w:val="24"/>
              </w:rPr>
              <w:t>7]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D7676" w14:textId="77777777" w:rsidR="00432E1E" w:rsidRPr="00255CC5" w:rsidRDefault="00432E1E" w:rsidP="00432E1E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D_</w:t>
            </w:r>
            <w:proofErr w:type="gramStart"/>
            <w:r w:rsidRPr="00255CC5">
              <w:rPr>
                <w:rFonts w:eastAsia="標楷體"/>
                <w:color w:val="000000"/>
                <w:kern w:val="0"/>
                <w:szCs w:val="24"/>
              </w:rPr>
              <w:t>ssd</w:t>
            </w:r>
            <w:proofErr w:type="spellEnd"/>
            <w:r w:rsidRPr="00255CC5">
              <w:rPr>
                <w:rFonts w:eastAsia="標楷體"/>
                <w:color w:val="000000"/>
                <w:kern w:val="0"/>
                <w:szCs w:val="24"/>
              </w:rPr>
              <w:t>[</w:t>
            </w:r>
            <w:proofErr w:type="gramEnd"/>
            <w:r w:rsidRPr="00255CC5">
              <w:rPr>
                <w:rFonts w:eastAsia="標楷體"/>
                <w:color w:val="000000"/>
                <w:kern w:val="0"/>
                <w:szCs w:val="24"/>
              </w:rPr>
              <w:t>6]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65C97" w14:textId="77777777" w:rsidR="00432E1E" w:rsidRPr="00255CC5" w:rsidRDefault="00432E1E" w:rsidP="00432E1E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D_</w:t>
            </w:r>
            <w:proofErr w:type="gramStart"/>
            <w:r w:rsidRPr="00255CC5">
              <w:rPr>
                <w:rFonts w:eastAsia="標楷體"/>
                <w:color w:val="000000"/>
                <w:kern w:val="0"/>
                <w:szCs w:val="24"/>
              </w:rPr>
              <w:t>ssd</w:t>
            </w:r>
            <w:proofErr w:type="spellEnd"/>
            <w:r w:rsidRPr="00255CC5">
              <w:rPr>
                <w:rFonts w:eastAsia="標楷體"/>
                <w:color w:val="000000"/>
                <w:kern w:val="0"/>
                <w:szCs w:val="24"/>
              </w:rPr>
              <w:t>[</w:t>
            </w:r>
            <w:proofErr w:type="gramEnd"/>
            <w:r w:rsidRPr="00255CC5">
              <w:rPr>
                <w:rFonts w:eastAsia="標楷體"/>
                <w:color w:val="000000"/>
                <w:kern w:val="0"/>
                <w:szCs w:val="24"/>
              </w:rPr>
              <w:t>5]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AF0E3" w14:textId="77777777" w:rsidR="00432E1E" w:rsidRPr="00255CC5" w:rsidRDefault="00432E1E" w:rsidP="00432E1E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D_</w:t>
            </w:r>
            <w:proofErr w:type="gramStart"/>
            <w:r w:rsidRPr="00255CC5">
              <w:rPr>
                <w:rFonts w:eastAsia="標楷體"/>
                <w:color w:val="000000"/>
                <w:kern w:val="0"/>
                <w:szCs w:val="24"/>
              </w:rPr>
              <w:t>ssd</w:t>
            </w:r>
            <w:proofErr w:type="spellEnd"/>
            <w:r w:rsidRPr="00255CC5">
              <w:rPr>
                <w:rFonts w:eastAsia="標楷體"/>
                <w:color w:val="000000"/>
                <w:kern w:val="0"/>
                <w:szCs w:val="24"/>
              </w:rPr>
              <w:t>[</w:t>
            </w:r>
            <w:proofErr w:type="gramEnd"/>
            <w:r w:rsidRPr="00255CC5">
              <w:rPr>
                <w:rFonts w:eastAsia="標楷體"/>
                <w:color w:val="000000"/>
                <w:kern w:val="0"/>
                <w:szCs w:val="24"/>
              </w:rPr>
              <w:t>4]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7FABF" w14:textId="77777777" w:rsidR="00432E1E" w:rsidRPr="00255CC5" w:rsidRDefault="00432E1E" w:rsidP="00432E1E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D_</w:t>
            </w:r>
            <w:proofErr w:type="gramStart"/>
            <w:r w:rsidRPr="00255CC5">
              <w:rPr>
                <w:rFonts w:eastAsia="標楷體"/>
                <w:color w:val="000000"/>
                <w:kern w:val="0"/>
                <w:szCs w:val="24"/>
              </w:rPr>
              <w:t>ssd</w:t>
            </w:r>
            <w:proofErr w:type="spellEnd"/>
            <w:r w:rsidRPr="00255CC5">
              <w:rPr>
                <w:rFonts w:eastAsia="標楷體"/>
                <w:color w:val="000000"/>
                <w:kern w:val="0"/>
                <w:szCs w:val="24"/>
              </w:rPr>
              <w:t>[</w:t>
            </w:r>
            <w:proofErr w:type="gramEnd"/>
            <w:r w:rsidRPr="00255CC5">
              <w:rPr>
                <w:rFonts w:eastAsia="標楷體"/>
                <w:color w:val="000000"/>
                <w:kern w:val="0"/>
                <w:szCs w:val="24"/>
              </w:rPr>
              <w:t>3]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B59C3" w14:textId="77777777" w:rsidR="00432E1E" w:rsidRPr="00255CC5" w:rsidRDefault="00432E1E" w:rsidP="00432E1E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D_</w:t>
            </w:r>
            <w:proofErr w:type="gramStart"/>
            <w:r w:rsidRPr="00255CC5">
              <w:rPr>
                <w:rFonts w:eastAsia="標楷體"/>
                <w:color w:val="000000"/>
                <w:kern w:val="0"/>
                <w:szCs w:val="24"/>
              </w:rPr>
              <w:t>ssd</w:t>
            </w:r>
            <w:proofErr w:type="spellEnd"/>
            <w:r w:rsidRPr="00255CC5">
              <w:rPr>
                <w:rFonts w:eastAsia="標楷體"/>
                <w:color w:val="000000"/>
                <w:kern w:val="0"/>
                <w:szCs w:val="24"/>
              </w:rPr>
              <w:t>[</w:t>
            </w:r>
            <w:proofErr w:type="gramEnd"/>
            <w:r w:rsidRPr="00255CC5">
              <w:rPr>
                <w:rFonts w:eastAsia="標楷體"/>
                <w:color w:val="000000"/>
                <w:kern w:val="0"/>
                <w:szCs w:val="24"/>
              </w:rPr>
              <w:t>2]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F68BA" w14:textId="77777777" w:rsidR="00432E1E" w:rsidRPr="00255CC5" w:rsidRDefault="00432E1E" w:rsidP="00432E1E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D_</w:t>
            </w:r>
            <w:proofErr w:type="gramStart"/>
            <w:r w:rsidRPr="00255CC5">
              <w:rPr>
                <w:rFonts w:eastAsia="標楷體"/>
                <w:color w:val="000000"/>
                <w:kern w:val="0"/>
                <w:szCs w:val="24"/>
              </w:rPr>
              <w:t>ssd</w:t>
            </w:r>
            <w:proofErr w:type="spellEnd"/>
            <w:r w:rsidRPr="00255CC5">
              <w:rPr>
                <w:rFonts w:eastAsia="標楷體"/>
                <w:color w:val="000000"/>
                <w:kern w:val="0"/>
                <w:szCs w:val="24"/>
              </w:rPr>
              <w:t>[</w:t>
            </w:r>
            <w:proofErr w:type="gramEnd"/>
            <w:r w:rsidRPr="00255CC5">
              <w:rPr>
                <w:rFonts w:eastAsia="標楷體"/>
                <w:color w:val="000000"/>
                <w:kern w:val="0"/>
                <w:szCs w:val="24"/>
              </w:rPr>
              <w:t>1]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18E12" w14:textId="77777777" w:rsidR="00432E1E" w:rsidRPr="00255CC5" w:rsidRDefault="00432E1E" w:rsidP="00432E1E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D_</w:t>
            </w:r>
            <w:proofErr w:type="gramStart"/>
            <w:r w:rsidRPr="00255CC5">
              <w:rPr>
                <w:rFonts w:eastAsia="標楷體"/>
                <w:color w:val="000000"/>
                <w:kern w:val="0"/>
                <w:szCs w:val="24"/>
              </w:rPr>
              <w:t>ssd</w:t>
            </w:r>
            <w:proofErr w:type="spellEnd"/>
            <w:r w:rsidRPr="00255CC5">
              <w:rPr>
                <w:rFonts w:eastAsia="標楷體"/>
                <w:color w:val="000000"/>
                <w:kern w:val="0"/>
                <w:szCs w:val="24"/>
              </w:rPr>
              <w:t>[</w:t>
            </w:r>
            <w:proofErr w:type="gramEnd"/>
            <w:r w:rsidRPr="00255CC5">
              <w:rPr>
                <w:rFonts w:eastAsia="標楷體"/>
                <w:color w:val="000000"/>
                <w:kern w:val="0"/>
                <w:szCs w:val="24"/>
              </w:rPr>
              <w:t>0]</w:t>
            </w:r>
          </w:p>
        </w:tc>
      </w:tr>
      <w:tr w:rsidR="00432E1E" w:rsidRPr="00255CC5" w14:paraId="45221E39" w14:textId="77777777" w:rsidTr="00432E1E">
        <w:trPr>
          <w:trHeight w:val="34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094D5" w14:textId="77777777" w:rsidR="00432E1E" w:rsidRPr="00255CC5" w:rsidRDefault="00432E1E" w:rsidP="00432E1E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VOC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ABCEA" w14:textId="77777777" w:rsidR="00432E1E" w:rsidRPr="00255CC5" w:rsidRDefault="00432E1E" w:rsidP="00432E1E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W7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E61DC" w14:textId="77777777" w:rsidR="00432E1E" w:rsidRPr="00255CC5" w:rsidRDefault="00432E1E" w:rsidP="00432E1E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W6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CEA59" w14:textId="77777777" w:rsidR="00432E1E" w:rsidRPr="00255CC5" w:rsidRDefault="00432E1E" w:rsidP="00432E1E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U8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71F5D" w14:textId="77777777" w:rsidR="00432E1E" w:rsidRPr="00255CC5" w:rsidRDefault="00432E1E" w:rsidP="00432E1E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V8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B141E" w14:textId="77777777" w:rsidR="00432E1E" w:rsidRPr="00255CC5" w:rsidRDefault="00432E1E" w:rsidP="00432E1E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U5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F9ADD" w14:textId="77777777" w:rsidR="00432E1E" w:rsidRPr="00255CC5" w:rsidRDefault="00432E1E" w:rsidP="00432E1E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V5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4F391" w14:textId="77777777" w:rsidR="00432E1E" w:rsidRPr="00255CC5" w:rsidRDefault="00432E1E" w:rsidP="00432E1E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U7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0CF00" w14:textId="77777777" w:rsidR="00432E1E" w:rsidRPr="00255CC5" w:rsidRDefault="00432E1E" w:rsidP="00432E1E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V7</w:t>
            </w:r>
          </w:p>
        </w:tc>
      </w:tr>
      <w:tr w:rsidR="00432E1E" w:rsidRPr="00255CC5" w14:paraId="300267B9" w14:textId="77777777" w:rsidTr="00432E1E">
        <w:trPr>
          <w:trHeight w:val="34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E47C6" w14:textId="77777777" w:rsidR="00432E1E" w:rsidRPr="00255CC5" w:rsidRDefault="00432E1E" w:rsidP="00432E1E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I/O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45350" w14:textId="77777777" w:rsidR="00432E1E" w:rsidRPr="00255CC5" w:rsidRDefault="00432E1E" w:rsidP="00432E1E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proofErr w:type="gramStart"/>
            <w:r w:rsidRPr="00255CC5">
              <w:rPr>
                <w:rFonts w:eastAsia="標楷體"/>
                <w:color w:val="000000"/>
                <w:kern w:val="0"/>
                <w:szCs w:val="24"/>
              </w:rPr>
              <w:t>d[</w:t>
            </w:r>
            <w:proofErr w:type="gramEnd"/>
            <w:r w:rsidRPr="00255CC5">
              <w:rPr>
                <w:rFonts w:eastAsia="標楷體"/>
                <w:color w:val="000000"/>
                <w:kern w:val="0"/>
                <w:szCs w:val="24"/>
              </w:rPr>
              <w:t>3]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D22D7" w14:textId="77777777" w:rsidR="00432E1E" w:rsidRPr="00255CC5" w:rsidRDefault="00432E1E" w:rsidP="00432E1E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proofErr w:type="gramStart"/>
            <w:r w:rsidRPr="00255CC5">
              <w:rPr>
                <w:rFonts w:eastAsia="標楷體"/>
                <w:color w:val="000000"/>
                <w:kern w:val="0"/>
                <w:szCs w:val="24"/>
              </w:rPr>
              <w:t>d[</w:t>
            </w:r>
            <w:proofErr w:type="gramEnd"/>
            <w:r w:rsidRPr="00255CC5">
              <w:rPr>
                <w:rFonts w:eastAsia="標楷體"/>
                <w:color w:val="000000"/>
                <w:kern w:val="0"/>
                <w:szCs w:val="24"/>
              </w:rPr>
              <w:t>2]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E78D4" w14:textId="77777777" w:rsidR="00432E1E" w:rsidRPr="00255CC5" w:rsidRDefault="00432E1E" w:rsidP="00432E1E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proofErr w:type="gramStart"/>
            <w:r w:rsidRPr="00255CC5">
              <w:rPr>
                <w:rFonts w:eastAsia="標楷體"/>
                <w:color w:val="000000"/>
                <w:kern w:val="0"/>
                <w:szCs w:val="24"/>
              </w:rPr>
              <w:t>d[</w:t>
            </w:r>
            <w:proofErr w:type="gramEnd"/>
            <w:r w:rsidRPr="00255CC5">
              <w:rPr>
                <w:rFonts w:eastAsia="標楷體"/>
                <w:color w:val="000000"/>
                <w:kern w:val="0"/>
                <w:szCs w:val="24"/>
              </w:rPr>
              <w:t>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E5E6B" w14:textId="77777777" w:rsidR="00432E1E" w:rsidRPr="00255CC5" w:rsidRDefault="00432E1E" w:rsidP="00432E1E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proofErr w:type="gramStart"/>
            <w:r w:rsidRPr="00255CC5">
              <w:rPr>
                <w:rFonts w:eastAsia="標楷體"/>
                <w:color w:val="000000"/>
                <w:kern w:val="0"/>
                <w:szCs w:val="24"/>
              </w:rPr>
              <w:t>d[</w:t>
            </w:r>
            <w:proofErr w:type="gramEnd"/>
            <w:r w:rsidRPr="00255CC5">
              <w:rPr>
                <w:rFonts w:eastAsia="標楷體"/>
                <w:color w:val="000000"/>
                <w:kern w:val="0"/>
                <w:szCs w:val="24"/>
              </w:rPr>
              <w:t>0]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8FD06" w14:textId="77777777" w:rsidR="00432E1E" w:rsidRPr="00255CC5" w:rsidRDefault="00432E1E" w:rsidP="00432E1E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clk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F93F6" w14:textId="77777777" w:rsidR="00432E1E" w:rsidRPr="00255CC5" w:rsidRDefault="00432E1E" w:rsidP="00432E1E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rst_n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C3AD5" w14:textId="77777777" w:rsidR="00432E1E" w:rsidRPr="00255CC5" w:rsidRDefault="00432E1E" w:rsidP="00432E1E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mode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9B786" w14:textId="77777777" w:rsidR="00432E1E" w:rsidRPr="00255CC5" w:rsidRDefault="00432E1E" w:rsidP="00432E1E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switch</w:t>
            </w:r>
          </w:p>
        </w:tc>
      </w:tr>
      <w:tr w:rsidR="00432E1E" w:rsidRPr="00255CC5" w14:paraId="64F1793D" w14:textId="77777777" w:rsidTr="00432E1E">
        <w:trPr>
          <w:trHeight w:val="34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1E817" w14:textId="77777777" w:rsidR="00432E1E" w:rsidRPr="00255CC5" w:rsidRDefault="00432E1E" w:rsidP="00432E1E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VOC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1A9EC" w14:textId="77777777" w:rsidR="00432E1E" w:rsidRPr="00255CC5" w:rsidRDefault="00432E1E" w:rsidP="00432E1E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W4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0AE56" w14:textId="77777777" w:rsidR="00432E1E" w:rsidRPr="00255CC5" w:rsidRDefault="00432E1E" w:rsidP="00432E1E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V4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CC66D" w14:textId="77777777" w:rsidR="00432E1E" w:rsidRPr="00255CC5" w:rsidRDefault="00432E1E" w:rsidP="00432E1E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U4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50B61" w14:textId="77777777" w:rsidR="00432E1E" w:rsidRPr="00255CC5" w:rsidRDefault="00432E1E" w:rsidP="00432E1E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U2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26288" w14:textId="77777777" w:rsidR="00432E1E" w:rsidRPr="00255CC5" w:rsidRDefault="00432E1E" w:rsidP="00432E1E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W5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AAA2A" w14:textId="77777777" w:rsidR="00432E1E" w:rsidRPr="00255CC5" w:rsidRDefault="00432E1E" w:rsidP="00432E1E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V17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ECDEC" w14:textId="77777777" w:rsidR="00432E1E" w:rsidRPr="00255CC5" w:rsidRDefault="00432E1E" w:rsidP="00432E1E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V16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EA734" w14:textId="77777777" w:rsidR="00432E1E" w:rsidRPr="00255CC5" w:rsidRDefault="00432E1E" w:rsidP="00432E1E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W16</w:t>
            </w:r>
          </w:p>
        </w:tc>
      </w:tr>
    </w:tbl>
    <w:p w14:paraId="7EB361ED" w14:textId="6ABA1472" w:rsidR="0061046E" w:rsidRPr="00255CC5" w:rsidRDefault="0061046E" w:rsidP="000924E2">
      <w:pPr>
        <w:pStyle w:val="af6"/>
        <w:ind w:leftChars="0"/>
        <w:jc w:val="center"/>
        <w:rPr>
          <w:rFonts w:eastAsia="標楷體"/>
        </w:rPr>
      </w:pPr>
    </w:p>
    <w:p w14:paraId="7FAF3BF1" w14:textId="77777777" w:rsidR="0061046E" w:rsidRPr="00255CC5" w:rsidRDefault="0061046E">
      <w:pPr>
        <w:widowControl/>
        <w:rPr>
          <w:rFonts w:eastAsia="標楷體"/>
        </w:rPr>
      </w:pPr>
      <w:r w:rsidRPr="00255CC5">
        <w:rPr>
          <w:rFonts w:eastAsia="標楷體"/>
        </w:rPr>
        <w:br w:type="page"/>
      </w:r>
    </w:p>
    <w:p w14:paraId="3BB771A1" w14:textId="58A905FE" w:rsidR="00F5629C" w:rsidRPr="00255CC5" w:rsidRDefault="00F5629C" w:rsidP="00DB446D">
      <w:pPr>
        <w:rPr>
          <w:rFonts w:eastAsia="標楷體"/>
          <w:b/>
          <w:sz w:val="28"/>
          <w:szCs w:val="28"/>
        </w:rPr>
      </w:pPr>
      <w:r w:rsidRPr="00255CC5">
        <w:rPr>
          <w:rFonts w:eastAsia="標楷體"/>
          <w:b/>
          <w:sz w:val="28"/>
          <w:szCs w:val="28"/>
        </w:rPr>
        <w:lastRenderedPageBreak/>
        <w:t>Lab</w:t>
      </w:r>
      <w:r w:rsidR="00432E1E" w:rsidRPr="00255CC5">
        <w:rPr>
          <w:rFonts w:eastAsia="標楷體"/>
          <w:b/>
          <w:sz w:val="28"/>
          <w:szCs w:val="28"/>
        </w:rPr>
        <w:t>6</w:t>
      </w:r>
      <w:r w:rsidRPr="00255CC5">
        <w:rPr>
          <w:rFonts w:eastAsia="標楷體"/>
          <w:b/>
          <w:sz w:val="28"/>
          <w:szCs w:val="28"/>
        </w:rPr>
        <w:t>_2</w:t>
      </w:r>
    </w:p>
    <w:p w14:paraId="1C0F2D88" w14:textId="7048EBAF" w:rsidR="00DB446D" w:rsidRPr="00255CC5" w:rsidRDefault="0070410A" w:rsidP="00DB446D">
      <w:pPr>
        <w:rPr>
          <w:rFonts w:eastAsia="標楷體"/>
          <w:b/>
          <w:sz w:val="28"/>
          <w:szCs w:val="28"/>
        </w:rPr>
      </w:pPr>
      <w:r w:rsidRPr="00255CC5">
        <w:rPr>
          <w:rFonts w:eastAsia="標楷體"/>
          <w:b/>
          <w:sz w:val="28"/>
          <w:szCs w:val="28"/>
        </w:rPr>
        <w:t>Design Specification</w:t>
      </w:r>
    </w:p>
    <w:p w14:paraId="5C2E28AB" w14:textId="2095A39B" w:rsidR="00C4696E" w:rsidRPr="00255CC5" w:rsidRDefault="00C4696E" w:rsidP="00C4696E">
      <w:pPr>
        <w:numPr>
          <w:ilvl w:val="0"/>
          <w:numId w:val="17"/>
        </w:numPr>
        <w:rPr>
          <w:rFonts w:eastAsia="標楷體"/>
          <w:szCs w:val="24"/>
        </w:rPr>
      </w:pPr>
      <w:r w:rsidRPr="00255CC5">
        <w:rPr>
          <w:rFonts w:eastAsia="標楷體"/>
          <w:szCs w:val="24"/>
        </w:rPr>
        <w:t xml:space="preserve">For a </w:t>
      </w:r>
      <w:r w:rsidR="00432E1E" w:rsidRPr="00255CC5">
        <w:rPr>
          <w:rFonts w:eastAsia="標楷體"/>
          <w:szCs w:val="24"/>
        </w:rPr>
        <w:t>calendar</w:t>
      </w:r>
      <w:r w:rsidR="00014395" w:rsidRPr="00255CC5">
        <w:rPr>
          <w:rFonts w:eastAsia="標楷體"/>
          <w:szCs w:val="24"/>
        </w:rPr>
        <w:t>:</w:t>
      </w:r>
      <w:r w:rsidRPr="00255CC5">
        <w:rPr>
          <w:rFonts w:eastAsia="標楷體"/>
          <w:szCs w:val="24"/>
        </w:rPr>
        <w:t xml:space="preserve"> </w:t>
      </w:r>
    </w:p>
    <w:p w14:paraId="71DB1CEE" w14:textId="02EF8141" w:rsidR="00C4696E" w:rsidRPr="00255CC5" w:rsidRDefault="00C4696E" w:rsidP="00C4696E">
      <w:pPr>
        <w:ind w:left="480"/>
        <w:rPr>
          <w:rFonts w:eastAsia="標楷體"/>
        </w:rPr>
      </w:pPr>
      <w:r w:rsidRPr="00255CC5">
        <w:rPr>
          <w:rFonts w:eastAsia="標楷體"/>
        </w:rPr>
        <w:t xml:space="preserve">Input: </w:t>
      </w:r>
      <w:proofErr w:type="spellStart"/>
      <w:r w:rsidR="00014395" w:rsidRPr="00255CC5">
        <w:rPr>
          <w:rFonts w:eastAsia="標楷體"/>
        </w:rPr>
        <w:t>clk</w:t>
      </w:r>
      <w:proofErr w:type="spellEnd"/>
      <w:r w:rsidR="0061046E" w:rsidRPr="00255CC5">
        <w:rPr>
          <w:rFonts w:eastAsia="標楷體"/>
        </w:rPr>
        <w:t>,</w:t>
      </w:r>
    </w:p>
    <w:p w14:paraId="393E4A0B" w14:textId="403FB4E8" w:rsidR="0061046E" w:rsidRPr="00255CC5" w:rsidRDefault="0061046E" w:rsidP="00C4696E">
      <w:pPr>
        <w:ind w:left="480"/>
        <w:rPr>
          <w:rFonts w:eastAsia="標楷體"/>
        </w:rPr>
      </w:pPr>
      <w:r w:rsidRPr="00255CC5">
        <w:rPr>
          <w:rFonts w:eastAsia="標楷體"/>
        </w:rPr>
        <w:tab/>
        <w:t xml:space="preserve"> rst_n,</w:t>
      </w:r>
    </w:p>
    <w:p w14:paraId="670BEF9C" w14:textId="36157B68" w:rsidR="0061046E" w:rsidRPr="00255CC5" w:rsidRDefault="0061046E" w:rsidP="00C4696E">
      <w:pPr>
        <w:ind w:left="480"/>
        <w:rPr>
          <w:rFonts w:eastAsia="標楷體"/>
        </w:rPr>
      </w:pPr>
      <w:r w:rsidRPr="00255CC5">
        <w:rPr>
          <w:rFonts w:eastAsia="標楷體"/>
        </w:rPr>
        <w:tab/>
        <w:t xml:space="preserve"> switch    // </w:t>
      </w:r>
      <w:r w:rsidRPr="00255CC5">
        <w:rPr>
          <w:rFonts w:eastAsia="標楷體"/>
        </w:rPr>
        <w:t>切換年與月日</w:t>
      </w:r>
    </w:p>
    <w:p w14:paraId="7DF1DD7A" w14:textId="451E08FF" w:rsidR="00C4696E" w:rsidRPr="00255CC5" w:rsidRDefault="00C4696E" w:rsidP="00C4696E">
      <w:pPr>
        <w:ind w:left="480"/>
        <w:rPr>
          <w:rFonts w:eastAsia="標楷體"/>
        </w:rPr>
      </w:pPr>
      <w:r w:rsidRPr="00255CC5">
        <w:rPr>
          <w:rFonts w:eastAsia="標楷體"/>
        </w:rPr>
        <w:t xml:space="preserve">Output: </w:t>
      </w:r>
      <w:proofErr w:type="spellStart"/>
      <w:r w:rsidR="00EC6041" w:rsidRPr="00255CC5">
        <w:rPr>
          <w:rFonts w:eastAsia="標楷體"/>
        </w:rPr>
        <w:t>D_</w:t>
      </w:r>
      <w:proofErr w:type="gramStart"/>
      <w:r w:rsidR="00EC6041" w:rsidRPr="00255CC5">
        <w:rPr>
          <w:rFonts w:eastAsia="標楷體"/>
        </w:rPr>
        <w:t>ssd</w:t>
      </w:r>
      <w:proofErr w:type="spellEnd"/>
      <w:r w:rsidR="000F6D4F" w:rsidRPr="00255CC5">
        <w:rPr>
          <w:rFonts w:eastAsia="標楷體"/>
        </w:rPr>
        <w:t>[</w:t>
      </w:r>
      <w:proofErr w:type="gramEnd"/>
      <w:r w:rsidR="000F6D4F" w:rsidRPr="00255CC5">
        <w:rPr>
          <w:rFonts w:eastAsia="標楷體"/>
        </w:rPr>
        <w:t xml:space="preserve">7:0], </w:t>
      </w:r>
      <w:r w:rsidR="00014395" w:rsidRPr="00255CC5">
        <w:rPr>
          <w:rFonts w:eastAsia="標楷體"/>
        </w:rPr>
        <w:t>d</w:t>
      </w:r>
      <w:r w:rsidR="000F6D4F" w:rsidRPr="00255CC5">
        <w:rPr>
          <w:rFonts w:eastAsia="標楷體"/>
        </w:rPr>
        <w:t>[3:0]</w:t>
      </w:r>
    </w:p>
    <w:p w14:paraId="6FF69CED" w14:textId="768215BA" w:rsidR="00DB446D" w:rsidRPr="00255CC5" w:rsidRDefault="0070410A" w:rsidP="00DB446D">
      <w:pPr>
        <w:numPr>
          <w:ilvl w:val="0"/>
          <w:numId w:val="17"/>
        </w:numPr>
        <w:rPr>
          <w:rFonts w:eastAsia="標楷體"/>
        </w:rPr>
      </w:pPr>
      <w:r w:rsidRPr="00255CC5">
        <w:rPr>
          <w:rFonts w:eastAsia="標楷體"/>
        </w:rPr>
        <w:t>Draw the block diagram of the design.</w:t>
      </w:r>
    </w:p>
    <w:p w14:paraId="62EF2356" w14:textId="2F657F94" w:rsidR="00DB446D" w:rsidRPr="00255CC5" w:rsidRDefault="00FA6248" w:rsidP="004710C1">
      <w:pPr>
        <w:ind w:left="480"/>
        <w:jc w:val="center"/>
        <w:rPr>
          <w:rFonts w:eastAsia="標楷體"/>
        </w:rPr>
      </w:pPr>
      <w:r w:rsidRPr="00255CC5">
        <w:rPr>
          <w:rFonts w:eastAsia="標楷體"/>
          <w:noProof/>
        </w:rPr>
        <w:drawing>
          <wp:inline distT="0" distB="0" distL="0" distR="0" wp14:anchorId="3C49A5E8" wp14:editId="220D27F8">
            <wp:extent cx="1977783" cy="4523864"/>
            <wp:effectExtent l="3175" t="0" r="6985" b="698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7213721_820709441617057_4866372214666035200_n.jpg"/>
                    <pic:cNvPicPr/>
                  </pic:nvPicPr>
                  <pic:blipFill rotWithShape="1">
                    <a:blip r:embed="rId10"/>
                    <a:srcRect l="33773" t="1130" r="9113" b="7224"/>
                    <a:stretch/>
                  </pic:blipFill>
                  <pic:spPr bwMode="auto">
                    <a:xfrm rot="16200000">
                      <a:off x="0" y="0"/>
                      <a:ext cx="1982334" cy="4534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B822C" w14:textId="66724941" w:rsidR="00DB446D" w:rsidRPr="00255CC5" w:rsidRDefault="0070410A" w:rsidP="00DB446D">
      <w:pPr>
        <w:rPr>
          <w:rFonts w:eastAsia="標楷體"/>
          <w:b/>
          <w:sz w:val="28"/>
          <w:szCs w:val="28"/>
        </w:rPr>
      </w:pPr>
      <w:r w:rsidRPr="00255CC5">
        <w:rPr>
          <w:rFonts w:eastAsia="標楷體"/>
          <w:b/>
          <w:sz w:val="28"/>
          <w:szCs w:val="28"/>
        </w:rPr>
        <w:t>Design Implementation</w:t>
      </w:r>
    </w:p>
    <w:p w14:paraId="6410B555" w14:textId="264752EF" w:rsidR="00FA6248" w:rsidRPr="00255CC5" w:rsidRDefault="00FA6248" w:rsidP="00FA6248">
      <w:pPr>
        <w:pStyle w:val="af6"/>
        <w:numPr>
          <w:ilvl w:val="0"/>
          <w:numId w:val="28"/>
        </w:numPr>
        <w:ind w:leftChars="0"/>
        <w:rPr>
          <w:rFonts w:eastAsia="標楷體"/>
        </w:rPr>
      </w:pPr>
      <w:r w:rsidRPr="00255CC5">
        <w:rPr>
          <w:rFonts w:eastAsia="標楷體"/>
        </w:rPr>
        <w:t>此設計與</w:t>
      </w:r>
      <w:r w:rsidRPr="00255CC5">
        <w:rPr>
          <w:rFonts w:eastAsia="標楷體"/>
        </w:rPr>
        <w:t>lab6-1</w:t>
      </w:r>
      <w:r w:rsidRPr="00255CC5">
        <w:rPr>
          <w:rFonts w:eastAsia="標楷體"/>
        </w:rPr>
        <w:t>相似，由</w:t>
      </w:r>
      <w:proofErr w:type="spellStart"/>
      <w:r w:rsidRPr="00255CC5">
        <w:rPr>
          <w:rFonts w:eastAsia="標楷體"/>
        </w:rPr>
        <w:t>ssd_freqdiv</w:t>
      </w:r>
      <w:proofErr w:type="spellEnd"/>
      <w:r w:rsidRPr="00255CC5">
        <w:rPr>
          <w:rFonts w:eastAsia="標楷體"/>
        </w:rPr>
        <w:t>、</w:t>
      </w:r>
      <w:r w:rsidRPr="00255CC5">
        <w:rPr>
          <w:rFonts w:eastAsia="標楷體"/>
        </w:rPr>
        <w:t>divider26</w:t>
      </w:r>
      <w:r w:rsidRPr="00255CC5">
        <w:rPr>
          <w:rFonts w:eastAsia="標楷體"/>
        </w:rPr>
        <w:t>、</w:t>
      </w:r>
      <w:r w:rsidRPr="00255CC5">
        <w:rPr>
          <w:rFonts w:eastAsia="標楷體"/>
        </w:rPr>
        <w:t>day</w:t>
      </w:r>
      <w:r w:rsidRPr="00255CC5">
        <w:rPr>
          <w:rFonts w:eastAsia="標楷體"/>
        </w:rPr>
        <w:t>、</w:t>
      </w:r>
      <w:r w:rsidRPr="00255CC5">
        <w:rPr>
          <w:rFonts w:eastAsia="標楷體"/>
        </w:rPr>
        <w:t>year</w:t>
      </w:r>
      <w:r w:rsidRPr="00255CC5">
        <w:rPr>
          <w:rFonts w:eastAsia="標楷體"/>
        </w:rPr>
        <w:t>、</w:t>
      </w:r>
      <w:r w:rsidRPr="00255CC5">
        <w:rPr>
          <w:rFonts w:eastAsia="標楷體"/>
        </w:rPr>
        <w:t>decoder</w:t>
      </w:r>
      <w:r w:rsidRPr="00255CC5">
        <w:rPr>
          <w:rFonts w:eastAsia="標楷體"/>
        </w:rPr>
        <w:t>、</w:t>
      </w:r>
      <w:r w:rsidRPr="00255CC5">
        <w:rPr>
          <w:rFonts w:eastAsia="標楷體"/>
        </w:rPr>
        <w:t>display</w:t>
      </w:r>
      <w:r w:rsidRPr="00255CC5">
        <w:rPr>
          <w:rFonts w:eastAsia="標楷體"/>
        </w:rPr>
        <w:t>六個</w:t>
      </w:r>
      <w:r w:rsidRPr="00255CC5">
        <w:rPr>
          <w:rFonts w:eastAsia="標楷體"/>
        </w:rPr>
        <w:t>module</w:t>
      </w:r>
      <w:r w:rsidRPr="00255CC5">
        <w:rPr>
          <w:rFonts w:eastAsia="標楷體"/>
        </w:rPr>
        <w:t>組成，其中</w:t>
      </w:r>
      <w:r w:rsidRPr="00255CC5">
        <w:rPr>
          <w:rFonts w:eastAsia="標楷體"/>
        </w:rPr>
        <w:t>day</w:t>
      </w:r>
      <w:r w:rsidRPr="00255CC5">
        <w:rPr>
          <w:rFonts w:eastAsia="標楷體"/>
        </w:rPr>
        <w:t>與</w:t>
      </w:r>
      <w:r w:rsidRPr="00255CC5">
        <w:rPr>
          <w:rFonts w:eastAsia="標楷體"/>
        </w:rPr>
        <w:t>year</w:t>
      </w:r>
      <w:r w:rsidRPr="00255CC5">
        <w:rPr>
          <w:rFonts w:eastAsia="標楷體"/>
        </w:rPr>
        <w:t>皆為</w:t>
      </w:r>
      <w:proofErr w:type="spellStart"/>
      <w:r w:rsidRPr="00255CC5">
        <w:rPr>
          <w:rFonts w:eastAsia="標楷體"/>
        </w:rPr>
        <w:t>upcounter</w:t>
      </w:r>
      <w:proofErr w:type="spellEnd"/>
      <w:r w:rsidRPr="00255CC5">
        <w:rPr>
          <w:rFonts w:eastAsia="標楷體"/>
        </w:rPr>
        <w:t>，其差異進位條件不同。以下將分別說明</w:t>
      </w:r>
      <w:r w:rsidRPr="00255CC5">
        <w:rPr>
          <w:rFonts w:eastAsia="標楷體"/>
        </w:rPr>
        <w:t>day</w:t>
      </w:r>
      <w:r w:rsidRPr="00255CC5">
        <w:rPr>
          <w:rFonts w:eastAsia="標楷體"/>
        </w:rPr>
        <w:t>與</w:t>
      </w:r>
      <w:r w:rsidRPr="00255CC5">
        <w:rPr>
          <w:rFonts w:eastAsia="標楷體"/>
        </w:rPr>
        <w:t>year</w:t>
      </w:r>
      <w:r w:rsidRPr="00255CC5">
        <w:rPr>
          <w:rFonts w:eastAsia="標楷體"/>
        </w:rPr>
        <w:t>的功能，其餘與</w:t>
      </w:r>
      <w:r w:rsidRPr="00255CC5">
        <w:rPr>
          <w:rFonts w:eastAsia="標楷體"/>
        </w:rPr>
        <w:t>lab6-1</w:t>
      </w:r>
      <w:r w:rsidRPr="00255CC5">
        <w:rPr>
          <w:rFonts w:eastAsia="標楷體"/>
        </w:rPr>
        <w:t>相同，將不再贅述。</w:t>
      </w:r>
    </w:p>
    <w:p w14:paraId="7235B388" w14:textId="6C58000B" w:rsidR="00084694" w:rsidRPr="00255CC5" w:rsidRDefault="009A2C83" w:rsidP="00EB0AB9">
      <w:pPr>
        <w:pStyle w:val="af6"/>
        <w:numPr>
          <w:ilvl w:val="0"/>
          <w:numId w:val="28"/>
        </w:numPr>
        <w:ind w:leftChars="0"/>
        <w:rPr>
          <w:rFonts w:eastAsia="標楷體"/>
        </w:rPr>
      </w:pPr>
      <w:r w:rsidRPr="00255CC5">
        <w:rPr>
          <w:rFonts w:eastAsia="標楷體"/>
        </w:rPr>
        <w:t>day</w:t>
      </w:r>
      <w:r w:rsidRPr="00255CC5">
        <w:rPr>
          <w:rFonts w:eastAsia="標楷體"/>
        </w:rPr>
        <w:t>與</w:t>
      </w:r>
      <w:r w:rsidRPr="00255CC5">
        <w:rPr>
          <w:rFonts w:eastAsia="標楷體"/>
        </w:rPr>
        <w:t>year</w:t>
      </w:r>
    </w:p>
    <w:p w14:paraId="1F7B7939" w14:textId="658C9725" w:rsidR="009A2C83" w:rsidRPr="00255CC5" w:rsidRDefault="009A2C83" w:rsidP="009A2C83">
      <w:pPr>
        <w:pStyle w:val="af6"/>
        <w:ind w:leftChars="0"/>
        <w:rPr>
          <w:rFonts w:eastAsia="標楷體"/>
        </w:rPr>
      </w:pPr>
      <w:r w:rsidRPr="00255CC5">
        <w:rPr>
          <w:rFonts w:eastAsia="標楷體"/>
        </w:rPr>
        <w:t>兩者與第一題的</w:t>
      </w:r>
      <w:r w:rsidRPr="00255CC5">
        <w:rPr>
          <w:rFonts w:eastAsia="標楷體"/>
        </w:rPr>
        <w:t>second</w:t>
      </w:r>
      <w:r w:rsidRPr="00255CC5">
        <w:rPr>
          <w:rFonts w:eastAsia="標楷體"/>
        </w:rPr>
        <w:t>結構相似，因此在此不再作圖，將以文字敘述</w:t>
      </w:r>
      <w:r w:rsidRPr="00255CC5">
        <w:rPr>
          <w:rFonts w:eastAsia="標楷體"/>
        </w:rPr>
        <w:t>MUX</w:t>
      </w:r>
      <w:r w:rsidRPr="00255CC5">
        <w:rPr>
          <w:rFonts w:eastAsia="標楷體"/>
        </w:rPr>
        <w:t>的判斷。</w:t>
      </w:r>
    </w:p>
    <w:p w14:paraId="5D8F5901" w14:textId="1BC542FB" w:rsidR="009A2C83" w:rsidRPr="00255CC5" w:rsidRDefault="009A2C83" w:rsidP="009A2C83">
      <w:pPr>
        <w:pStyle w:val="af6"/>
        <w:ind w:leftChars="0"/>
        <w:rPr>
          <w:rFonts w:eastAsia="標楷體"/>
        </w:rPr>
      </w:pPr>
      <w:r w:rsidRPr="00255CC5">
        <w:rPr>
          <w:rFonts w:eastAsia="標楷體"/>
        </w:rPr>
        <w:t>day</w:t>
      </w:r>
      <w:r w:rsidRPr="00255CC5">
        <w:rPr>
          <w:rFonts w:eastAsia="標楷體"/>
        </w:rPr>
        <w:t>：</w:t>
      </w:r>
    </w:p>
    <w:p w14:paraId="5757BE1D" w14:textId="7B39872A" w:rsidR="009A2C83" w:rsidRPr="00255CC5" w:rsidRDefault="006B1596" w:rsidP="009A2C83">
      <w:pPr>
        <w:pStyle w:val="af6"/>
        <w:ind w:leftChars="0"/>
        <w:rPr>
          <w:rFonts w:eastAsia="標楷體"/>
          <w:kern w:val="0"/>
          <w:sz w:val="22"/>
          <w:szCs w:val="22"/>
        </w:rPr>
      </w:pPr>
      <w:r w:rsidRPr="00255CC5">
        <w:rPr>
          <w:rFonts w:eastAsia="標楷體"/>
        </w:rPr>
        <w:t>在這裡我加入了</w:t>
      </w:r>
      <w:proofErr w:type="spellStart"/>
      <w:r w:rsidRPr="00255CC5">
        <w:rPr>
          <w:rFonts w:eastAsia="標楷體"/>
          <w:kern w:val="0"/>
          <w:sz w:val="22"/>
          <w:szCs w:val="22"/>
          <w:lang w:eastAsia="en-US"/>
        </w:rPr>
        <w:t>month_ctl_one</w:t>
      </w:r>
      <w:proofErr w:type="spellEnd"/>
      <w:r w:rsidRPr="00255CC5">
        <w:rPr>
          <w:rFonts w:eastAsia="標楷體"/>
          <w:kern w:val="0"/>
          <w:sz w:val="22"/>
          <w:szCs w:val="22"/>
        </w:rPr>
        <w:t>與</w:t>
      </w:r>
      <w:proofErr w:type="spellStart"/>
      <w:r w:rsidRPr="00255CC5">
        <w:rPr>
          <w:rFonts w:eastAsia="標楷體"/>
          <w:kern w:val="0"/>
          <w:sz w:val="22"/>
          <w:szCs w:val="22"/>
          <w:lang w:eastAsia="en-US"/>
        </w:rPr>
        <w:t>month_ctl_ten</w:t>
      </w:r>
      <w:proofErr w:type="spellEnd"/>
      <w:r w:rsidRPr="00255CC5">
        <w:rPr>
          <w:rFonts w:eastAsia="標楷體"/>
          <w:kern w:val="0"/>
          <w:sz w:val="22"/>
          <w:szCs w:val="22"/>
        </w:rPr>
        <w:t>作為月份天數的判斷，用以判斷天數是否進位或改變。</w:t>
      </w:r>
      <w:r w:rsidR="00500DAE" w:rsidRPr="00255CC5">
        <w:rPr>
          <w:rFonts w:eastAsia="標楷體"/>
          <w:kern w:val="0"/>
          <w:sz w:val="22"/>
          <w:szCs w:val="22"/>
        </w:rPr>
        <w:t>當</w:t>
      </w:r>
      <w:proofErr w:type="spellStart"/>
      <w:r w:rsidR="00500DAE" w:rsidRPr="00255CC5">
        <w:rPr>
          <w:rFonts w:eastAsia="標楷體"/>
          <w:color w:val="000000"/>
          <w:kern w:val="0"/>
          <w:szCs w:val="24"/>
        </w:rPr>
        <w:t>one_d</w:t>
      </w:r>
      <w:proofErr w:type="spellEnd"/>
      <w:r w:rsidR="00500DAE" w:rsidRPr="00255CC5">
        <w:rPr>
          <w:rFonts w:eastAsia="標楷體"/>
          <w:color w:val="000000"/>
          <w:kern w:val="0"/>
          <w:szCs w:val="24"/>
        </w:rPr>
        <w:t xml:space="preserve"> == </w:t>
      </w:r>
      <w:proofErr w:type="spellStart"/>
      <w:r w:rsidR="00500DAE" w:rsidRPr="00255CC5">
        <w:rPr>
          <w:rFonts w:eastAsia="標楷體"/>
          <w:color w:val="000000"/>
          <w:kern w:val="0"/>
          <w:szCs w:val="24"/>
        </w:rPr>
        <w:t>month_ctl_one</w:t>
      </w:r>
      <w:proofErr w:type="spellEnd"/>
      <w:r w:rsidR="00500DAE" w:rsidRPr="00255CC5">
        <w:rPr>
          <w:rFonts w:eastAsia="標楷體"/>
          <w:color w:val="000000"/>
          <w:kern w:val="0"/>
          <w:szCs w:val="24"/>
        </w:rPr>
        <w:t>且</w:t>
      </w:r>
      <w:proofErr w:type="spellStart"/>
      <w:r w:rsidR="00500DAE" w:rsidRPr="00255CC5">
        <w:rPr>
          <w:rFonts w:eastAsia="標楷體"/>
          <w:color w:val="000000"/>
          <w:kern w:val="0"/>
          <w:szCs w:val="24"/>
        </w:rPr>
        <w:t>ten_d</w:t>
      </w:r>
      <w:proofErr w:type="spellEnd"/>
      <w:r w:rsidR="00500DAE" w:rsidRPr="00255CC5">
        <w:rPr>
          <w:rFonts w:eastAsia="標楷體"/>
          <w:color w:val="000000"/>
          <w:kern w:val="0"/>
          <w:szCs w:val="24"/>
        </w:rPr>
        <w:t xml:space="preserve"> == </w:t>
      </w:r>
      <w:proofErr w:type="spellStart"/>
      <w:r w:rsidR="00500DAE" w:rsidRPr="00255CC5">
        <w:rPr>
          <w:rFonts w:eastAsia="標楷體"/>
          <w:color w:val="000000"/>
          <w:kern w:val="0"/>
          <w:szCs w:val="24"/>
        </w:rPr>
        <w:t>month_ctl_ten</w:t>
      </w:r>
      <w:proofErr w:type="spellEnd"/>
      <w:r w:rsidR="00500DAE" w:rsidRPr="00255CC5">
        <w:rPr>
          <w:rFonts w:eastAsia="標楷體"/>
          <w:color w:val="000000"/>
          <w:kern w:val="0"/>
          <w:szCs w:val="24"/>
        </w:rPr>
        <w:t>時，代表過了一個月。</w:t>
      </w:r>
    </w:p>
    <w:p w14:paraId="60303859" w14:textId="5D60B091" w:rsidR="006B1596" w:rsidRPr="00255CC5" w:rsidRDefault="006B1596" w:rsidP="006B1596">
      <w:pPr>
        <w:pStyle w:val="af6"/>
        <w:numPr>
          <w:ilvl w:val="0"/>
          <w:numId w:val="32"/>
        </w:numPr>
        <w:ind w:leftChars="0"/>
        <w:rPr>
          <w:rFonts w:eastAsia="標楷體"/>
          <w:kern w:val="0"/>
          <w:sz w:val="22"/>
          <w:szCs w:val="22"/>
        </w:rPr>
      </w:pPr>
      <w:r w:rsidRPr="00255CC5">
        <w:rPr>
          <w:rFonts w:eastAsia="標楷體"/>
          <w:kern w:val="0"/>
          <w:sz w:val="22"/>
          <w:szCs w:val="22"/>
        </w:rPr>
        <w:t>日的個位數部分</w:t>
      </w:r>
    </w:p>
    <w:tbl>
      <w:tblPr>
        <w:tblW w:w="772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32"/>
        <w:gridCol w:w="2422"/>
        <w:gridCol w:w="1466"/>
        <w:gridCol w:w="1300"/>
      </w:tblGrid>
      <w:tr w:rsidR="006B1596" w:rsidRPr="00255CC5" w14:paraId="6EDC5CAF" w14:textId="77777777" w:rsidTr="006B1596">
        <w:trPr>
          <w:trHeight w:val="340"/>
          <w:jc w:val="center"/>
        </w:trPr>
        <w:tc>
          <w:tcPr>
            <w:tcW w:w="6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EED7C" w14:textId="77777777" w:rsidR="006B1596" w:rsidRPr="00255CC5" w:rsidRDefault="006B1596" w:rsidP="006B159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MUX</w:t>
            </w:r>
            <w:r w:rsidRPr="00255CC5">
              <w:rPr>
                <w:rFonts w:eastAsia="標楷體"/>
                <w:color w:val="000000"/>
                <w:kern w:val="0"/>
                <w:szCs w:val="24"/>
              </w:rPr>
              <w:t>條件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99D17" w14:textId="77777777" w:rsidR="006B1596" w:rsidRPr="00255CC5" w:rsidRDefault="006B1596" w:rsidP="006B1596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MUX output</w:t>
            </w:r>
          </w:p>
        </w:tc>
      </w:tr>
      <w:tr w:rsidR="006B1596" w:rsidRPr="00255CC5" w14:paraId="366E4F6B" w14:textId="77777777" w:rsidTr="006B1596">
        <w:trPr>
          <w:trHeight w:val="340"/>
          <w:jc w:val="center"/>
        </w:trPr>
        <w:tc>
          <w:tcPr>
            <w:tcW w:w="2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A3E8" w14:textId="77777777" w:rsidR="006B1596" w:rsidRPr="00255CC5" w:rsidRDefault="006B1596" w:rsidP="006B159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one_d</w:t>
            </w:r>
            <w:proofErr w:type="spellEnd"/>
            <w:r w:rsidRPr="00255CC5">
              <w:rPr>
                <w:rFonts w:eastAsia="標楷體"/>
                <w:color w:val="000000"/>
                <w:kern w:val="0"/>
                <w:szCs w:val="24"/>
              </w:rPr>
              <w:t xml:space="preserve"> == </w:t>
            </w: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month_ctl_one</w:t>
            </w:r>
            <w:proofErr w:type="spellEnd"/>
            <w:r w:rsidRPr="00255CC5">
              <w:rPr>
                <w:rFonts w:eastAsia="標楷體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8B859" w14:textId="77777777" w:rsidR="006B1596" w:rsidRPr="00255CC5" w:rsidRDefault="006B1596" w:rsidP="006B159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ten_d</w:t>
            </w:r>
            <w:proofErr w:type="spellEnd"/>
            <w:r w:rsidRPr="00255CC5">
              <w:rPr>
                <w:rFonts w:eastAsia="標楷體"/>
                <w:color w:val="000000"/>
                <w:kern w:val="0"/>
                <w:szCs w:val="24"/>
              </w:rPr>
              <w:t xml:space="preserve"> == </w:t>
            </w: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month_ctl_ten</w:t>
            </w:r>
            <w:proofErr w:type="spellEnd"/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50997" w14:textId="77777777" w:rsidR="006B1596" w:rsidRPr="00255CC5" w:rsidRDefault="006B1596" w:rsidP="006B159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one_d</w:t>
            </w:r>
            <w:proofErr w:type="spellEnd"/>
            <w:r w:rsidRPr="00255CC5">
              <w:rPr>
                <w:rFonts w:eastAsia="標楷體"/>
                <w:color w:val="000000"/>
                <w:kern w:val="0"/>
                <w:szCs w:val="24"/>
              </w:rPr>
              <w:t xml:space="preserve"> == 4'd9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DEF33" w14:textId="77777777" w:rsidR="006B1596" w:rsidRPr="00255CC5" w:rsidRDefault="006B1596" w:rsidP="006B159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one_d</w:t>
            </w:r>
            <w:proofErr w:type="spellEnd"/>
          </w:p>
        </w:tc>
      </w:tr>
      <w:tr w:rsidR="006B1596" w:rsidRPr="00255CC5" w14:paraId="16BF8577" w14:textId="77777777" w:rsidTr="006B1596">
        <w:trPr>
          <w:trHeight w:val="340"/>
          <w:jc w:val="center"/>
        </w:trPr>
        <w:tc>
          <w:tcPr>
            <w:tcW w:w="2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9982F" w14:textId="77777777" w:rsidR="006B1596" w:rsidRPr="00255CC5" w:rsidRDefault="006B1596" w:rsidP="006B159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01485" w14:textId="77777777" w:rsidR="006B1596" w:rsidRPr="00255CC5" w:rsidRDefault="006B1596" w:rsidP="006B159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01D2A" w14:textId="77777777" w:rsidR="006B1596" w:rsidRPr="00255CC5" w:rsidRDefault="006B1596" w:rsidP="006B159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BAED8" w14:textId="77777777" w:rsidR="006B1596" w:rsidRPr="00255CC5" w:rsidRDefault="006B1596" w:rsidP="006B159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4'd1</w:t>
            </w:r>
          </w:p>
        </w:tc>
      </w:tr>
      <w:tr w:rsidR="006B1596" w:rsidRPr="00255CC5" w14:paraId="6DBABA2D" w14:textId="77777777" w:rsidTr="006B1596">
        <w:trPr>
          <w:trHeight w:val="340"/>
          <w:jc w:val="center"/>
        </w:trPr>
        <w:tc>
          <w:tcPr>
            <w:tcW w:w="2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FD669" w14:textId="77777777" w:rsidR="006B1596" w:rsidRPr="00255CC5" w:rsidRDefault="006B1596" w:rsidP="006B159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X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14C1D" w14:textId="77777777" w:rsidR="006B1596" w:rsidRPr="00255CC5" w:rsidRDefault="006B1596" w:rsidP="006B159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1E9CC" w14:textId="77777777" w:rsidR="006B1596" w:rsidRPr="00255CC5" w:rsidRDefault="006B1596" w:rsidP="006B159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31B4B" w14:textId="77777777" w:rsidR="006B1596" w:rsidRPr="00255CC5" w:rsidRDefault="006B1596" w:rsidP="006B159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4'd0</w:t>
            </w:r>
          </w:p>
        </w:tc>
      </w:tr>
      <w:tr w:rsidR="006B1596" w:rsidRPr="00255CC5" w14:paraId="7339F832" w14:textId="77777777" w:rsidTr="006B1596">
        <w:trPr>
          <w:trHeight w:val="340"/>
          <w:jc w:val="center"/>
        </w:trPr>
        <w:tc>
          <w:tcPr>
            <w:tcW w:w="2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53773" w14:textId="77777777" w:rsidR="006B1596" w:rsidRPr="00255CC5" w:rsidRDefault="006B1596" w:rsidP="006B159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D0E38" w14:textId="77777777" w:rsidR="006B1596" w:rsidRPr="00255CC5" w:rsidRDefault="006B1596" w:rsidP="006B159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X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75336" w14:textId="77777777" w:rsidR="006B1596" w:rsidRPr="00255CC5" w:rsidRDefault="006B1596" w:rsidP="006B159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0026E" w14:textId="77777777" w:rsidR="006B1596" w:rsidRPr="00255CC5" w:rsidRDefault="006B1596" w:rsidP="006B159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4'd0</w:t>
            </w:r>
          </w:p>
        </w:tc>
      </w:tr>
      <w:tr w:rsidR="006B1596" w:rsidRPr="00255CC5" w14:paraId="05BAE29B" w14:textId="77777777" w:rsidTr="006B1596">
        <w:trPr>
          <w:trHeight w:val="340"/>
          <w:jc w:val="center"/>
        </w:trPr>
        <w:tc>
          <w:tcPr>
            <w:tcW w:w="6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385E3" w14:textId="77777777" w:rsidR="006B1596" w:rsidRPr="00255CC5" w:rsidRDefault="006B1596" w:rsidP="006B159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default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40259" w14:textId="77777777" w:rsidR="006B1596" w:rsidRPr="00255CC5" w:rsidRDefault="006B1596" w:rsidP="006B1596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tmp_one_d</w:t>
            </w:r>
            <w:proofErr w:type="spellEnd"/>
          </w:p>
        </w:tc>
      </w:tr>
    </w:tbl>
    <w:p w14:paraId="3D112078" w14:textId="552FDB22" w:rsidR="006B1596" w:rsidRPr="00255CC5" w:rsidRDefault="006B1596" w:rsidP="006B1596">
      <w:pPr>
        <w:pStyle w:val="af6"/>
        <w:numPr>
          <w:ilvl w:val="0"/>
          <w:numId w:val="32"/>
        </w:numPr>
        <w:ind w:leftChars="0"/>
        <w:rPr>
          <w:rFonts w:eastAsia="標楷體"/>
        </w:rPr>
      </w:pPr>
      <w:r w:rsidRPr="00255CC5">
        <w:rPr>
          <w:rFonts w:eastAsia="標楷體"/>
        </w:rPr>
        <w:t>日的十位數部分</w:t>
      </w:r>
    </w:p>
    <w:tbl>
      <w:tblPr>
        <w:tblW w:w="772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32"/>
        <w:gridCol w:w="2422"/>
        <w:gridCol w:w="1466"/>
        <w:gridCol w:w="1300"/>
      </w:tblGrid>
      <w:tr w:rsidR="006B1596" w:rsidRPr="00255CC5" w14:paraId="72212B16" w14:textId="77777777" w:rsidTr="006B1596">
        <w:trPr>
          <w:trHeight w:val="340"/>
          <w:jc w:val="center"/>
        </w:trPr>
        <w:tc>
          <w:tcPr>
            <w:tcW w:w="6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AB07F" w14:textId="77777777" w:rsidR="006B1596" w:rsidRPr="00255CC5" w:rsidRDefault="006B1596" w:rsidP="006B159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MUX</w:t>
            </w:r>
            <w:r w:rsidRPr="00255CC5">
              <w:rPr>
                <w:rFonts w:eastAsia="標楷體"/>
                <w:color w:val="000000"/>
                <w:kern w:val="0"/>
                <w:szCs w:val="24"/>
              </w:rPr>
              <w:t>條件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1C576" w14:textId="77777777" w:rsidR="006B1596" w:rsidRPr="00255CC5" w:rsidRDefault="006B1596" w:rsidP="006B1596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MUX output</w:t>
            </w:r>
          </w:p>
        </w:tc>
      </w:tr>
      <w:tr w:rsidR="006B1596" w:rsidRPr="00255CC5" w14:paraId="57C7E154" w14:textId="77777777" w:rsidTr="006B1596">
        <w:trPr>
          <w:trHeight w:val="340"/>
          <w:jc w:val="center"/>
        </w:trPr>
        <w:tc>
          <w:tcPr>
            <w:tcW w:w="2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EE87E" w14:textId="77777777" w:rsidR="006B1596" w:rsidRPr="00255CC5" w:rsidRDefault="006B1596" w:rsidP="006B159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one_d</w:t>
            </w:r>
            <w:proofErr w:type="spellEnd"/>
            <w:r w:rsidRPr="00255CC5">
              <w:rPr>
                <w:rFonts w:eastAsia="標楷體"/>
                <w:color w:val="000000"/>
                <w:kern w:val="0"/>
                <w:szCs w:val="24"/>
              </w:rPr>
              <w:t xml:space="preserve"> == </w:t>
            </w: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month_ctl_one</w:t>
            </w:r>
            <w:proofErr w:type="spellEnd"/>
            <w:r w:rsidRPr="00255CC5">
              <w:rPr>
                <w:rFonts w:eastAsia="標楷體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A3392" w14:textId="77777777" w:rsidR="006B1596" w:rsidRPr="00255CC5" w:rsidRDefault="006B1596" w:rsidP="006B159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ten_d</w:t>
            </w:r>
            <w:proofErr w:type="spellEnd"/>
            <w:r w:rsidRPr="00255CC5">
              <w:rPr>
                <w:rFonts w:eastAsia="標楷體"/>
                <w:color w:val="000000"/>
                <w:kern w:val="0"/>
                <w:szCs w:val="24"/>
              </w:rPr>
              <w:t xml:space="preserve"> == </w:t>
            </w: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month_ctl_ten</w:t>
            </w:r>
            <w:proofErr w:type="spellEnd"/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91D04" w14:textId="77777777" w:rsidR="006B1596" w:rsidRPr="00255CC5" w:rsidRDefault="006B1596" w:rsidP="006B159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one_d</w:t>
            </w:r>
            <w:proofErr w:type="spellEnd"/>
            <w:r w:rsidRPr="00255CC5">
              <w:rPr>
                <w:rFonts w:eastAsia="標楷體"/>
                <w:color w:val="000000"/>
                <w:kern w:val="0"/>
                <w:szCs w:val="24"/>
              </w:rPr>
              <w:t xml:space="preserve"> == 4'd9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AE60B" w14:textId="77777777" w:rsidR="006B1596" w:rsidRPr="00255CC5" w:rsidRDefault="006B1596" w:rsidP="006B159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ten_d</w:t>
            </w:r>
            <w:proofErr w:type="spellEnd"/>
          </w:p>
        </w:tc>
      </w:tr>
      <w:tr w:rsidR="006B1596" w:rsidRPr="00255CC5" w14:paraId="4BE6ADB2" w14:textId="77777777" w:rsidTr="006B1596">
        <w:trPr>
          <w:trHeight w:val="340"/>
          <w:jc w:val="center"/>
        </w:trPr>
        <w:tc>
          <w:tcPr>
            <w:tcW w:w="2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C293C" w14:textId="77777777" w:rsidR="006B1596" w:rsidRPr="00255CC5" w:rsidRDefault="006B1596" w:rsidP="006B159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6B4D9" w14:textId="77777777" w:rsidR="006B1596" w:rsidRPr="00255CC5" w:rsidRDefault="006B1596" w:rsidP="006B159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49857" w14:textId="77777777" w:rsidR="006B1596" w:rsidRPr="00255CC5" w:rsidRDefault="006B1596" w:rsidP="006B159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4FB3A" w14:textId="77777777" w:rsidR="006B1596" w:rsidRPr="00255CC5" w:rsidRDefault="006B1596" w:rsidP="006B159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4'd0</w:t>
            </w:r>
          </w:p>
        </w:tc>
      </w:tr>
      <w:tr w:rsidR="006B1596" w:rsidRPr="00255CC5" w14:paraId="5B4B67BE" w14:textId="77777777" w:rsidTr="006B1596">
        <w:trPr>
          <w:trHeight w:val="340"/>
          <w:jc w:val="center"/>
        </w:trPr>
        <w:tc>
          <w:tcPr>
            <w:tcW w:w="2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26665" w14:textId="77777777" w:rsidR="006B1596" w:rsidRPr="00255CC5" w:rsidRDefault="006B1596" w:rsidP="006B159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X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1DA3" w14:textId="77777777" w:rsidR="006B1596" w:rsidRPr="00255CC5" w:rsidRDefault="006B1596" w:rsidP="006B159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0D441" w14:textId="77777777" w:rsidR="006B1596" w:rsidRPr="00255CC5" w:rsidRDefault="006B1596" w:rsidP="006B159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B7384" w14:textId="77777777" w:rsidR="006B1596" w:rsidRPr="00255CC5" w:rsidRDefault="006B1596" w:rsidP="006B1596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tmp_ten_d</w:t>
            </w:r>
            <w:proofErr w:type="spellEnd"/>
          </w:p>
        </w:tc>
      </w:tr>
      <w:tr w:rsidR="006B1596" w:rsidRPr="00255CC5" w14:paraId="00C9CE25" w14:textId="77777777" w:rsidTr="006B1596">
        <w:trPr>
          <w:trHeight w:val="340"/>
          <w:jc w:val="center"/>
        </w:trPr>
        <w:tc>
          <w:tcPr>
            <w:tcW w:w="2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7C73A" w14:textId="77777777" w:rsidR="006B1596" w:rsidRPr="00255CC5" w:rsidRDefault="006B1596" w:rsidP="006B159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2E8CA" w14:textId="77777777" w:rsidR="006B1596" w:rsidRPr="00255CC5" w:rsidRDefault="006B1596" w:rsidP="006B159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X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97CCD" w14:textId="77777777" w:rsidR="006B1596" w:rsidRPr="00255CC5" w:rsidRDefault="006B1596" w:rsidP="006B159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5A222" w14:textId="77777777" w:rsidR="006B1596" w:rsidRPr="00255CC5" w:rsidRDefault="006B1596" w:rsidP="006B1596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tmp_ten_d</w:t>
            </w:r>
            <w:proofErr w:type="spellEnd"/>
          </w:p>
        </w:tc>
      </w:tr>
      <w:tr w:rsidR="006B1596" w:rsidRPr="00255CC5" w14:paraId="6FC7B14A" w14:textId="77777777" w:rsidTr="006B1596">
        <w:trPr>
          <w:trHeight w:val="340"/>
          <w:jc w:val="center"/>
        </w:trPr>
        <w:tc>
          <w:tcPr>
            <w:tcW w:w="6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F6021C" w14:textId="77777777" w:rsidR="006B1596" w:rsidRPr="00255CC5" w:rsidRDefault="006B1596" w:rsidP="006B159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default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BCD81" w14:textId="77777777" w:rsidR="006B1596" w:rsidRPr="00255CC5" w:rsidRDefault="006B1596" w:rsidP="006B1596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ten_d</w:t>
            </w:r>
            <w:proofErr w:type="spellEnd"/>
          </w:p>
        </w:tc>
      </w:tr>
    </w:tbl>
    <w:p w14:paraId="428846EA" w14:textId="77777777" w:rsidR="00500DAE" w:rsidRPr="00255CC5" w:rsidRDefault="00500DAE" w:rsidP="00500DAE">
      <w:pPr>
        <w:pStyle w:val="af6"/>
        <w:ind w:leftChars="0" w:left="960"/>
        <w:rPr>
          <w:rFonts w:eastAsia="標楷體"/>
        </w:rPr>
      </w:pPr>
    </w:p>
    <w:p w14:paraId="2C5CFEBA" w14:textId="77777777" w:rsidR="00500DAE" w:rsidRPr="00255CC5" w:rsidRDefault="00500DAE">
      <w:pPr>
        <w:widowControl/>
        <w:rPr>
          <w:rFonts w:eastAsia="標楷體"/>
        </w:rPr>
      </w:pPr>
      <w:r w:rsidRPr="00255CC5">
        <w:rPr>
          <w:rFonts w:eastAsia="標楷體"/>
        </w:rPr>
        <w:br w:type="page"/>
      </w:r>
    </w:p>
    <w:p w14:paraId="38DB4F2C" w14:textId="011561FE" w:rsidR="00500DAE" w:rsidRPr="00255CC5" w:rsidRDefault="00500DAE" w:rsidP="00500DAE">
      <w:pPr>
        <w:pStyle w:val="af6"/>
        <w:numPr>
          <w:ilvl w:val="0"/>
          <w:numId w:val="32"/>
        </w:numPr>
        <w:ind w:leftChars="0"/>
        <w:rPr>
          <w:rFonts w:eastAsia="標楷體"/>
        </w:rPr>
      </w:pPr>
      <w:r w:rsidRPr="00255CC5">
        <w:rPr>
          <w:rFonts w:eastAsia="標楷體"/>
        </w:rPr>
        <w:lastRenderedPageBreak/>
        <w:t>月的個位數部分</w:t>
      </w:r>
    </w:p>
    <w:tbl>
      <w:tblPr>
        <w:tblW w:w="94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6"/>
        <w:gridCol w:w="2126"/>
        <w:gridCol w:w="2474"/>
        <w:gridCol w:w="1462"/>
        <w:gridCol w:w="1300"/>
      </w:tblGrid>
      <w:tr w:rsidR="00500DAE" w:rsidRPr="00255CC5" w14:paraId="0771D578" w14:textId="77777777" w:rsidTr="00500DAE">
        <w:trPr>
          <w:trHeight w:val="340"/>
          <w:jc w:val="center"/>
        </w:trPr>
        <w:tc>
          <w:tcPr>
            <w:tcW w:w="8188" w:type="dxa"/>
            <w:gridSpan w:val="4"/>
            <w:shd w:val="clear" w:color="auto" w:fill="auto"/>
            <w:noWrap/>
            <w:vAlign w:val="center"/>
            <w:hideMark/>
          </w:tcPr>
          <w:p w14:paraId="73A67377" w14:textId="77777777" w:rsidR="00500DAE" w:rsidRPr="00255CC5" w:rsidRDefault="00500DAE" w:rsidP="00500DAE">
            <w:pPr>
              <w:widowControl/>
              <w:jc w:val="center"/>
              <w:rPr>
                <w:rFonts w:eastAsia="標楷體"/>
                <w:color w:val="000000"/>
                <w:kern w:val="0"/>
                <w:sz w:val="2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 w:val="20"/>
                <w:szCs w:val="24"/>
              </w:rPr>
              <w:t>MUX</w:t>
            </w:r>
            <w:r w:rsidRPr="00255CC5">
              <w:rPr>
                <w:rFonts w:eastAsia="標楷體"/>
                <w:color w:val="000000"/>
                <w:kern w:val="0"/>
                <w:sz w:val="20"/>
                <w:szCs w:val="24"/>
              </w:rPr>
              <w:t>條件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3A8A293" w14:textId="77777777" w:rsidR="00500DAE" w:rsidRPr="00255CC5" w:rsidRDefault="00500DAE" w:rsidP="00500DAE">
            <w:pPr>
              <w:widowControl/>
              <w:rPr>
                <w:rFonts w:eastAsia="標楷體"/>
                <w:color w:val="000000"/>
                <w:kern w:val="0"/>
                <w:sz w:val="2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 w:val="20"/>
                <w:szCs w:val="24"/>
              </w:rPr>
              <w:t>MUX output</w:t>
            </w:r>
          </w:p>
        </w:tc>
      </w:tr>
      <w:tr w:rsidR="00500DAE" w:rsidRPr="00255CC5" w14:paraId="43A5675C" w14:textId="77777777" w:rsidTr="00500DAE">
        <w:trPr>
          <w:trHeight w:val="340"/>
          <w:jc w:val="center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35171DEF" w14:textId="77777777" w:rsidR="00500DAE" w:rsidRPr="00255CC5" w:rsidRDefault="00500DAE" w:rsidP="00500DAE">
            <w:pPr>
              <w:widowControl/>
              <w:jc w:val="center"/>
              <w:rPr>
                <w:rFonts w:eastAsia="標楷體"/>
                <w:color w:val="000000"/>
                <w:kern w:val="0"/>
                <w:sz w:val="2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 w:val="20"/>
                <w:szCs w:val="24"/>
              </w:rPr>
              <w:t>one_d</w:t>
            </w:r>
            <w:proofErr w:type="spellEnd"/>
            <w:r w:rsidRPr="00255CC5">
              <w:rPr>
                <w:rFonts w:eastAsia="標楷體"/>
                <w:color w:val="000000"/>
                <w:kern w:val="0"/>
                <w:sz w:val="20"/>
                <w:szCs w:val="24"/>
              </w:rPr>
              <w:t xml:space="preserve"> == </w:t>
            </w:r>
            <w:proofErr w:type="spellStart"/>
            <w:r w:rsidRPr="00255CC5">
              <w:rPr>
                <w:rFonts w:eastAsia="標楷體"/>
                <w:color w:val="000000"/>
                <w:kern w:val="0"/>
                <w:sz w:val="20"/>
                <w:szCs w:val="24"/>
              </w:rPr>
              <w:t>month_ctl_one</w:t>
            </w:r>
            <w:proofErr w:type="spellEnd"/>
            <w:r w:rsidRPr="00255CC5">
              <w:rPr>
                <w:rFonts w:eastAsia="標楷體"/>
                <w:color w:val="000000"/>
                <w:kern w:val="0"/>
                <w:sz w:val="20"/>
                <w:szCs w:val="24"/>
              </w:rPr>
              <w:t xml:space="preserve"> 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52E41C49" w14:textId="77777777" w:rsidR="00500DAE" w:rsidRPr="00255CC5" w:rsidRDefault="00500DAE" w:rsidP="00500DAE">
            <w:pPr>
              <w:widowControl/>
              <w:jc w:val="center"/>
              <w:rPr>
                <w:rFonts w:eastAsia="標楷體"/>
                <w:color w:val="000000"/>
                <w:kern w:val="0"/>
                <w:sz w:val="2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 w:val="20"/>
                <w:szCs w:val="24"/>
              </w:rPr>
              <w:t>ten_d</w:t>
            </w:r>
            <w:proofErr w:type="spellEnd"/>
            <w:r w:rsidRPr="00255CC5">
              <w:rPr>
                <w:rFonts w:eastAsia="標楷體"/>
                <w:color w:val="000000"/>
                <w:kern w:val="0"/>
                <w:sz w:val="20"/>
                <w:szCs w:val="24"/>
              </w:rPr>
              <w:t xml:space="preserve"> == </w:t>
            </w:r>
            <w:proofErr w:type="spellStart"/>
            <w:r w:rsidRPr="00255CC5">
              <w:rPr>
                <w:rFonts w:eastAsia="標楷體"/>
                <w:color w:val="000000"/>
                <w:kern w:val="0"/>
                <w:sz w:val="20"/>
                <w:szCs w:val="24"/>
              </w:rPr>
              <w:t>month_ctl_ten</w:t>
            </w:r>
            <w:proofErr w:type="spellEnd"/>
          </w:p>
        </w:tc>
        <w:tc>
          <w:tcPr>
            <w:tcW w:w="2474" w:type="dxa"/>
            <w:shd w:val="clear" w:color="auto" w:fill="auto"/>
            <w:noWrap/>
            <w:vAlign w:val="center"/>
            <w:hideMark/>
          </w:tcPr>
          <w:p w14:paraId="26C154B1" w14:textId="77777777" w:rsidR="00500DAE" w:rsidRPr="00255CC5" w:rsidRDefault="00500DAE" w:rsidP="00500DAE">
            <w:pPr>
              <w:widowControl/>
              <w:jc w:val="center"/>
              <w:rPr>
                <w:rFonts w:eastAsia="標楷體"/>
                <w:color w:val="000000"/>
                <w:kern w:val="0"/>
                <w:sz w:val="2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 w:val="20"/>
                <w:szCs w:val="24"/>
              </w:rPr>
              <w:t>one_m</w:t>
            </w:r>
            <w:proofErr w:type="spellEnd"/>
            <w:r w:rsidRPr="00255CC5">
              <w:rPr>
                <w:rFonts w:eastAsia="標楷體"/>
                <w:color w:val="000000"/>
                <w:kern w:val="0"/>
                <w:sz w:val="20"/>
                <w:szCs w:val="24"/>
              </w:rPr>
              <w:t xml:space="preserve"> == 4'd2 &amp;&amp;</w:t>
            </w:r>
          </w:p>
          <w:p w14:paraId="141DFAC8" w14:textId="73F55B6D" w:rsidR="00500DAE" w:rsidRPr="00255CC5" w:rsidRDefault="00500DAE" w:rsidP="00500DAE">
            <w:pPr>
              <w:widowControl/>
              <w:jc w:val="center"/>
              <w:rPr>
                <w:rFonts w:eastAsia="標楷體"/>
                <w:color w:val="000000"/>
                <w:kern w:val="0"/>
                <w:sz w:val="2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 w:val="20"/>
                <w:szCs w:val="24"/>
              </w:rPr>
              <w:t xml:space="preserve"> </w:t>
            </w:r>
            <w:proofErr w:type="spellStart"/>
            <w:r w:rsidRPr="00255CC5">
              <w:rPr>
                <w:rFonts w:eastAsia="標楷體"/>
                <w:color w:val="000000"/>
                <w:kern w:val="0"/>
                <w:sz w:val="20"/>
                <w:szCs w:val="24"/>
              </w:rPr>
              <w:t>ten_m</w:t>
            </w:r>
            <w:proofErr w:type="spellEnd"/>
            <w:r w:rsidRPr="00255CC5">
              <w:rPr>
                <w:rFonts w:eastAsia="標楷體"/>
                <w:color w:val="000000"/>
                <w:kern w:val="0"/>
                <w:sz w:val="20"/>
                <w:szCs w:val="24"/>
              </w:rPr>
              <w:t xml:space="preserve"> == 4'd1</w:t>
            </w:r>
          </w:p>
        </w:tc>
        <w:tc>
          <w:tcPr>
            <w:tcW w:w="1462" w:type="dxa"/>
            <w:shd w:val="clear" w:color="auto" w:fill="auto"/>
            <w:noWrap/>
            <w:vAlign w:val="center"/>
            <w:hideMark/>
          </w:tcPr>
          <w:p w14:paraId="5D2A9176" w14:textId="77777777" w:rsidR="00500DAE" w:rsidRPr="00255CC5" w:rsidRDefault="00500DAE" w:rsidP="00500DAE">
            <w:pPr>
              <w:widowControl/>
              <w:jc w:val="center"/>
              <w:rPr>
                <w:rFonts w:eastAsia="標楷體"/>
                <w:color w:val="000000"/>
                <w:kern w:val="0"/>
                <w:sz w:val="2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 w:val="20"/>
                <w:szCs w:val="24"/>
              </w:rPr>
              <w:t>one_d</w:t>
            </w:r>
            <w:proofErr w:type="spellEnd"/>
            <w:r w:rsidRPr="00255CC5">
              <w:rPr>
                <w:rFonts w:eastAsia="標楷體"/>
                <w:color w:val="000000"/>
                <w:kern w:val="0"/>
                <w:sz w:val="20"/>
                <w:szCs w:val="24"/>
              </w:rPr>
              <w:t xml:space="preserve"> == 4'd9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51B4EA8" w14:textId="77777777" w:rsidR="00500DAE" w:rsidRPr="00255CC5" w:rsidRDefault="00500DAE" w:rsidP="00500DAE">
            <w:pPr>
              <w:widowControl/>
              <w:jc w:val="center"/>
              <w:rPr>
                <w:rFonts w:eastAsia="標楷體"/>
                <w:color w:val="000000"/>
                <w:kern w:val="0"/>
                <w:sz w:val="2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 w:val="20"/>
                <w:szCs w:val="24"/>
              </w:rPr>
              <w:t>one_m</w:t>
            </w:r>
            <w:proofErr w:type="spellEnd"/>
          </w:p>
        </w:tc>
      </w:tr>
      <w:tr w:rsidR="00500DAE" w:rsidRPr="00255CC5" w14:paraId="65A25FCB" w14:textId="77777777" w:rsidTr="00500DAE">
        <w:trPr>
          <w:trHeight w:val="340"/>
          <w:jc w:val="center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3B7B1694" w14:textId="77777777" w:rsidR="00500DAE" w:rsidRPr="00255CC5" w:rsidRDefault="00500DAE" w:rsidP="00500DAE">
            <w:pPr>
              <w:widowControl/>
              <w:jc w:val="center"/>
              <w:rPr>
                <w:rFonts w:eastAsia="標楷體"/>
                <w:color w:val="000000"/>
                <w:kern w:val="0"/>
                <w:sz w:val="2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 w:val="20"/>
                <w:szCs w:val="24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7C1E03A7" w14:textId="77777777" w:rsidR="00500DAE" w:rsidRPr="00255CC5" w:rsidRDefault="00500DAE" w:rsidP="00500DAE">
            <w:pPr>
              <w:widowControl/>
              <w:jc w:val="center"/>
              <w:rPr>
                <w:rFonts w:eastAsia="標楷體"/>
                <w:color w:val="000000"/>
                <w:kern w:val="0"/>
                <w:sz w:val="2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 w:val="20"/>
                <w:szCs w:val="24"/>
              </w:rPr>
              <w:t>1</w:t>
            </w:r>
          </w:p>
        </w:tc>
        <w:tc>
          <w:tcPr>
            <w:tcW w:w="2474" w:type="dxa"/>
            <w:shd w:val="clear" w:color="auto" w:fill="auto"/>
            <w:noWrap/>
            <w:vAlign w:val="center"/>
            <w:hideMark/>
          </w:tcPr>
          <w:p w14:paraId="267F2058" w14:textId="77777777" w:rsidR="00500DAE" w:rsidRPr="00255CC5" w:rsidRDefault="00500DAE" w:rsidP="00500DAE">
            <w:pPr>
              <w:widowControl/>
              <w:jc w:val="center"/>
              <w:rPr>
                <w:rFonts w:eastAsia="標楷體"/>
                <w:color w:val="000000"/>
                <w:kern w:val="0"/>
                <w:sz w:val="2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 w:val="20"/>
                <w:szCs w:val="24"/>
              </w:rPr>
              <w:t>1</w:t>
            </w:r>
          </w:p>
        </w:tc>
        <w:tc>
          <w:tcPr>
            <w:tcW w:w="1462" w:type="dxa"/>
            <w:shd w:val="clear" w:color="auto" w:fill="auto"/>
            <w:noWrap/>
            <w:vAlign w:val="center"/>
            <w:hideMark/>
          </w:tcPr>
          <w:p w14:paraId="7608A16A" w14:textId="77777777" w:rsidR="00500DAE" w:rsidRPr="00255CC5" w:rsidRDefault="00500DAE" w:rsidP="00500DAE">
            <w:pPr>
              <w:widowControl/>
              <w:jc w:val="center"/>
              <w:rPr>
                <w:rFonts w:eastAsia="標楷體"/>
                <w:color w:val="000000"/>
                <w:kern w:val="0"/>
                <w:sz w:val="2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 w:val="20"/>
                <w:szCs w:val="24"/>
              </w:rPr>
              <w:t>X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4254A5B" w14:textId="77777777" w:rsidR="00500DAE" w:rsidRPr="00255CC5" w:rsidRDefault="00500DAE" w:rsidP="00500DAE">
            <w:pPr>
              <w:widowControl/>
              <w:jc w:val="center"/>
              <w:rPr>
                <w:rFonts w:eastAsia="標楷體"/>
                <w:color w:val="000000"/>
                <w:kern w:val="0"/>
                <w:sz w:val="2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 w:val="20"/>
                <w:szCs w:val="24"/>
              </w:rPr>
              <w:t>4'd1</w:t>
            </w:r>
          </w:p>
        </w:tc>
      </w:tr>
      <w:tr w:rsidR="00500DAE" w:rsidRPr="00255CC5" w14:paraId="60402E8F" w14:textId="77777777" w:rsidTr="00500DAE">
        <w:trPr>
          <w:trHeight w:val="340"/>
          <w:jc w:val="center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2141EDAD" w14:textId="77777777" w:rsidR="00500DAE" w:rsidRPr="00255CC5" w:rsidRDefault="00500DAE" w:rsidP="00500DAE">
            <w:pPr>
              <w:widowControl/>
              <w:jc w:val="center"/>
              <w:rPr>
                <w:rFonts w:eastAsia="標楷體"/>
                <w:color w:val="000000"/>
                <w:kern w:val="0"/>
                <w:sz w:val="2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 w:val="20"/>
                <w:szCs w:val="24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7947D425" w14:textId="77777777" w:rsidR="00500DAE" w:rsidRPr="00255CC5" w:rsidRDefault="00500DAE" w:rsidP="00500DAE">
            <w:pPr>
              <w:widowControl/>
              <w:jc w:val="center"/>
              <w:rPr>
                <w:rFonts w:eastAsia="標楷體"/>
                <w:color w:val="000000"/>
                <w:kern w:val="0"/>
                <w:sz w:val="2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 w:val="20"/>
                <w:szCs w:val="24"/>
              </w:rPr>
              <w:t>1</w:t>
            </w:r>
          </w:p>
        </w:tc>
        <w:tc>
          <w:tcPr>
            <w:tcW w:w="2474" w:type="dxa"/>
            <w:shd w:val="clear" w:color="auto" w:fill="auto"/>
            <w:noWrap/>
            <w:vAlign w:val="center"/>
            <w:hideMark/>
          </w:tcPr>
          <w:p w14:paraId="53A28886" w14:textId="77777777" w:rsidR="00500DAE" w:rsidRPr="00255CC5" w:rsidRDefault="00500DAE" w:rsidP="00500DAE">
            <w:pPr>
              <w:widowControl/>
              <w:jc w:val="center"/>
              <w:rPr>
                <w:rFonts w:eastAsia="標楷體"/>
                <w:color w:val="000000"/>
                <w:kern w:val="0"/>
                <w:sz w:val="2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 w:val="20"/>
                <w:szCs w:val="24"/>
              </w:rPr>
              <w:t>0</w:t>
            </w:r>
          </w:p>
        </w:tc>
        <w:tc>
          <w:tcPr>
            <w:tcW w:w="1462" w:type="dxa"/>
            <w:shd w:val="clear" w:color="auto" w:fill="auto"/>
            <w:noWrap/>
            <w:vAlign w:val="center"/>
            <w:hideMark/>
          </w:tcPr>
          <w:p w14:paraId="1D5C6AE7" w14:textId="77777777" w:rsidR="00500DAE" w:rsidRPr="00255CC5" w:rsidRDefault="00500DAE" w:rsidP="00500DAE">
            <w:pPr>
              <w:widowControl/>
              <w:jc w:val="center"/>
              <w:rPr>
                <w:rFonts w:eastAsia="標楷體"/>
                <w:color w:val="000000"/>
                <w:kern w:val="0"/>
                <w:sz w:val="2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 w:val="20"/>
                <w:szCs w:val="24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D7DDACF" w14:textId="77777777" w:rsidR="00500DAE" w:rsidRPr="00255CC5" w:rsidRDefault="00500DAE" w:rsidP="00500DAE">
            <w:pPr>
              <w:widowControl/>
              <w:jc w:val="center"/>
              <w:rPr>
                <w:rFonts w:eastAsia="標楷體"/>
                <w:color w:val="000000"/>
                <w:kern w:val="0"/>
                <w:sz w:val="2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 w:val="20"/>
                <w:szCs w:val="24"/>
              </w:rPr>
              <w:t>4'd0</w:t>
            </w:r>
          </w:p>
        </w:tc>
      </w:tr>
      <w:tr w:rsidR="00500DAE" w:rsidRPr="00255CC5" w14:paraId="2874D1FD" w14:textId="77777777" w:rsidTr="00500DAE">
        <w:trPr>
          <w:trHeight w:val="340"/>
          <w:jc w:val="center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19470B6E" w14:textId="77777777" w:rsidR="00500DAE" w:rsidRPr="00255CC5" w:rsidRDefault="00500DAE" w:rsidP="00500DAE">
            <w:pPr>
              <w:widowControl/>
              <w:jc w:val="center"/>
              <w:rPr>
                <w:rFonts w:eastAsia="標楷體"/>
                <w:color w:val="000000"/>
                <w:kern w:val="0"/>
                <w:sz w:val="2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 w:val="20"/>
                <w:szCs w:val="24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558E2884" w14:textId="77777777" w:rsidR="00500DAE" w:rsidRPr="00255CC5" w:rsidRDefault="00500DAE" w:rsidP="00500DAE">
            <w:pPr>
              <w:widowControl/>
              <w:jc w:val="center"/>
              <w:rPr>
                <w:rFonts w:eastAsia="標楷體"/>
                <w:color w:val="000000"/>
                <w:kern w:val="0"/>
                <w:sz w:val="2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 w:val="20"/>
                <w:szCs w:val="24"/>
              </w:rPr>
              <w:t>1</w:t>
            </w:r>
          </w:p>
        </w:tc>
        <w:tc>
          <w:tcPr>
            <w:tcW w:w="2474" w:type="dxa"/>
            <w:shd w:val="clear" w:color="auto" w:fill="auto"/>
            <w:noWrap/>
            <w:vAlign w:val="center"/>
            <w:hideMark/>
          </w:tcPr>
          <w:p w14:paraId="49B53A93" w14:textId="77777777" w:rsidR="00500DAE" w:rsidRPr="00255CC5" w:rsidRDefault="00500DAE" w:rsidP="00500DAE">
            <w:pPr>
              <w:widowControl/>
              <w:jc w:val="center"/>
              <w:rPr>
                <w:rFonts w:eastAsia="標楷體"/>
                <w:color w:val="000000"/>
                <w:kern w:val="0"/>
                <w:sz w:val="2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 w:val="20"/>
                <w:szCs w:val="24"/>
              </w:rPr>
              <w:t>0</w:t>
            </w:r>
          </w:p>
        </w:tc>
        <w:tc>
          <w:tcPr>
            <w:tcW w:w="1462" w:type="dxa"/>
            <w:shd w:val="clear" w:color="auto" w:fill="auto"/>
            <w:noWrap/>
            <w:vAlign w:val="center"/>
            <w:hideMark/>
          </w:tcPr>
          <w:p w14:paraId="48950573" w14:textId="77777777" w:rsidR="00500DAE" w:rsidRPr="00255CC5" w:rsidRDefault="00500DAE" w:rsidP="00500DAE">
            <w:pPr>
              <w:widowControl/>
              <w:jc w:val="center"/>
              <w:rPr>
                <w:rFonts w:eastAsia="標楷體"/>
                <w:color w:val="000000"/>
                <w:kern w:val="0"/>
                <w:sz w:val="2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 w:val="20"/>
                <w:szCs w:val="24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7FEE3C6" w14:textId="77777777" w:rsidR="00500DAE" w:rsidRPr="00255CC5" w:rsidRDefault="00500DAE" w:rsidP="00500DAE">
            <w:pPr>
              <w:widowControl/>
              <w:jc w:val="center"/>
              <w:rPr>
                <w:rFonts w:eastAsia="標楷體"/>
                <w:color w:val="000000"/>
                <w:kern w:val="0"/>
                <w:sz w:val="2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 w:val="20"/>
                <w:szCs w:val="24"/>
              </w:rPr>
              <w:t>4'd0</w:t>
            </w:r>
          </w:p>
        </w:tc>
      </w:tr>
      <w:tr w:rsidR="00500DAE" w:rsidRPr="00255CC5" w14:paraId="61F6992E" w14:textId="77777777" w:rsidTr="00500DAE">
        <w:trPr>
          <w:trHeight w:val="340"/>
          <w:jc w:val="center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24A88D16" w14:textId="77777777" w:rsidR="00500DAE" w:rsidRPr="00255CC5" w:rsidRDefault="00500DAE" w:rsidP="00500DAE">
            <w:pPr>
              <w:widowControl/>
              <w:jc w:val="center"/>
              <w:rPr>
                <w:rFonts w:eastAsia="標楷體"/>
                <w:color w:val="000000"/>
                <w:kern w:val="0"/>
                <w:sz w:val="2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 w:val="20"/>
                <w:szCs w:val="24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713944FA" w14:textId="77777777" w:rsidR="00500DAE" w:rsidRPr="00255CC5" w:rsidRDefault="00500DAE" w:rsidP="00500DAE">
            <w:pPr>
              <w:widowControl/>
              <w:jc w:val="center"/>
              <w:rPr>
                <w:rFonts w:eastAsia="標楷體"/>
                <w:color w:val="000000"/>
                <w:kern w:val="0"/>
                <w:sz w:val="2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 w:val="20"/>
                <w:szCs w:val="24"/>
              </w:rPr>
              <w:t>1</w:t>
            </w:r>
          </w:p>
        </w:tc>
        <w:tc>
          <w:tcPr>
            <w:tcW w:w="2474" w:type="dxa"/>
            <w:shd w:val="clear" w:color="auto" w:fill="auto"/>
            <w:noWrap/>
            <w:vAlign w:val="center"/>
            <w:hideMark/>
          </w:tcPr>
          <w:p w14:paraId="3D182FAB" w14:textId="77777777" w:rsidR="00500DAE" w:rsidRPr="00255CC5" w:rsidRDefault="00500DAE" w:rsidP="00500DAE">
            <w:pPr>
              <w:widowControl/>
              <w:jc w:val="center"/>
              <w:rPr>
                <w:rFonts w:eastAsia="標楷體"/>
                <w:color w:val="000000"/>
                <w:kern w:val="0"/>
                <w:sz w:val="2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 w:val="20"/>
                <w:szCs w:val="24"/>
              </w:rPr>
              <w:t>0</w:t>
            </w:r>
          </w:p>
        </w:tc>
        <w:tc>
          <w:tcPr>
            <w:tcW w:w="1462" w:type="dxa"/>
            <w:shd w:val="clear" w:color="auto" w:fill="auto"/>
            <w:noWrap/>
            <w:vAlign w:val="center"/>
            <w:hideMark/>
          </w:tcPr>
          <w:p w14:paraId="63E98EE8" w14:textId="77777777" w:rsidR="00500DAE" w:rsidRPr="00255CC5" w:rsidRDefault="00500DAE" w:rsidP="00500DAE">
            <w:pPr>
              <w:widowControl/>
              <w:jc w:val="center"/>
              <w:rPr>
                <w:rFonts w:eastAsia="標楷體"/>
                <w:color w:val="000000"/>
                <w:kern w:val="0"/>
                <w:sz w:val="2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 w:val="20"/>
                <w:szCs w:val="24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21C47AE" w14:textId="77777777" w:rsidR="00500DAE" w:rsidRPr="00255CC5" w:rsidRDefault="00500DAE" w:rsidP="00500DAE">
            <w:pPr>
              <w:widowControl/>
              <w:jc w:val="center"/>
              <w:rPr>
                <w:rFonts w:eastAsia="標楷體"/>
                <w:color w:val="000000"/>
                <w:kern w:val="0"/>
                <w:sz w:val="2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 w:val="20"/>
                <w:szCs w:val="24"/>
              </w:rPr>
              <w:t>tmp_one_m</w:t>
            </w:r>
            <w:proofErr w:type="spellEnd"/>
          </w:p>
        </w:tc>
      </w:tr>
      <w:tr w:rsidR="00500DAE" w:rsidRPr="00255CC5" w14:paraId="7FAEE850" w14:textId="77777777" w:rsidTr="00500DAE">
        <w:trPr>
          <w:trHeight w:val="340"/>
          <w:jc w:val="center"/>
        </w:trPr>
        <w:tc>
          <w:tcPr>
            <w:tcW w:w="8188" w:type="dxa"/>
            <w:gridSpan w:val="4"/>
            <w:shd w:val="clear" w:color="auto" w:fill="auto"/>
            <w:noWrap/>
            <w:vAlign w:val="center"/>
            <w:hideMark/>
          </w:tcPr>
          <w:p w14:paraId="4C5F51AD" w14:textId="77777777" w:rsidR="00500DAE" w:rsidRPr="00255CC5" w:rsidRDefault="00500DAE" w:rsidP="00500DAE">
            <w:pPr>
              <w:widowControl/>
              <w:jc w:val="center"/>
              <w:rPr>
                <w:rFonts w:eastAsia="標楷體"/>
                <w:color w:val="000000"/>
                <w:kern w:val="0"/>
                <w:sz w:val="2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 w:val="20"/>
                <w:szCs w:val="24"/>
              </w:rPr>
              <w:t>default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FCD3D20" w14:textId="77777777" w:rsidR="00500DAE" w:rsidRPr="00255CC5" w:rsidRDefault="00500DAE" w:rsidP="00500DAE">
            <w:pPr>
              <w:widowControl/>
              <w:jc w:val="center"/>
              <w:rPr>
                <w:rFonts w:eastAsia="標楷體"/>
                <w:color w:val="000000"/>
                <w:kern w:val="0"/>
                <w:sz w:val="2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 w:val="20"/>
                <w:szCs w:val="24"/>
              </w:rPr>
              <w:t>one_m</w:t>
            </w:r>
            <w:proofErr w:type="spellEnd"/>
          </w:p>
        </w:tc>
      </w:tr>
    </w:tbl>
    <w:p w14:paraId="17A94389" w14:textId="33627C6D" w:rsidR="00500DAE" w:rsidRPr="00255CC5" w:rsidRDefault="00500DAE" w:rsidP="00500DAE">
      <w:pPr>
        <w:pStyle w:val="af6"/>
        <w:numPr>
          <w:ilvl w:val="0"/>
          <w:numId w:val="32"/>
        </w:numPr>
        <w:ind w:leftChars="0"/>
        <w:rPr>
          <w:rFonts w:eastAsia="標楷體"/>
        </w:rPr>
      </w:pPr>
      <w:r w:rsidRPr="00255CC5">
        <w:rPr>
          <w:rFonts w:eastAsia="標楷體"/>
        </w:rPr>
        <w:t>月的十位數部分</w:t>
      </w:r>
    </w:p>
    <w:p w14:paraId="644C3391" w14:textId="189DEC1C" w:rsidR="00500DAE" w:rsidRPr="00255CC5" w:rsidRDefault="00500DAE" w:rsidP="00500DAE">
      <w:pPr>
        <w:pStyle w:val="af6"/>
        <w:numPr>
          <w:ilvl w:val="1"/>
          <w:numId w:val="32"/>
        </w:numPr>
        <w:ind w:leftChars="0"/>
        <w:rPr>
          <w:rFonts w:eastAsia="標楷體"/>
        </w:rPr>
      </w:pPr>
      <w:r w:rsidRPr="00255CC5">
        <w:rPr>
          <w:rFonts w:eastAsia="標楷體"/>
        </w:rPr>
        <w:t>十位數部分多加了一個</w:t>
      </w:r>
      <w:r w:rsidRPr="00255CC5">
        <w:rPr>
          <w:rFonts w:eastAsia="標楷體"/>
        </w:rPr>
        <w:t>m</w:t>
      </w:r>
      <w:r w:rsidR="003219BB" w:rsidRPr="00255CC5">
        <w:rPr>
          <w:rFonts w:eastAsia="標楷體"/>
        </w:rPr>
        <w:t>onth</w:t>
      </w:r>
      <w:r w:rsidRPr="00255CC5">
        <w:rPr>
          <w:rFonts w:eastAsia="標楷體"/>
        </w:rPr>
        <w:t>作為整個</w:t>
      </w:r>
      <w:r w:rsidR="003219BB" w:rsidRPr="00255CC5">
        <w:rPr>
          <w:rFonts w:eastAsia="標楷體"/>
        </w:rPr>
        <w:t>day</w:t>
      </w:r>
      <w:r w:rsidRPr="00255CC5">
        <w:rPr>
          <w:rFonts w:eastAsia="標楷體"/>
        </w:rPr>
        <w:t>的</w:t>
      </w:r>
      <w:r w:rsidRPr="00255CC5">
        <w:rPr>
          <w:rFonts w:eastAsia="標楷體"/>
        </w:rPr>
        <w:t>output</w:t>
      </w:r>
      <w:r w:rsidRPr="00255CC5">
        <w:rPr>
          <w:rFonts w:eastAsia="標楷體"/>
        </w:rPr>
        <w:t>，其作用為判斷</w:t>
      </w:r>
      <w:r w:rsidR="003219BB" w:rsidRPr="00255CC5">
        <w:rPr>
          <w:rFonts w:eastAsia="標楷體"/>
        </w:rPr>
        <w:t>year</w:t>
      </w:r>
      <w:r w:rsidRPr="00255CC5">
        <w:rPr>
          <w:rFonts w:eastAsia="標楷體"/>
        </w:rPr>
        <w:t>要不要進位。</w:t>
      </w:r>
    </w:p>
    <w:p w14:paraId="6D6B28C8" w14:textId="070E1E5F" w:rsidR="00500DAE" w:rsidRPr="00255CC5" w:rsidRDefault="00500DAE" w:rsidP="00500DAE">
      <w:pPr>
        <w:pStyle w:val="af6"/>
        <w:numPr>
          <w:ilvl w:val="1"/>
          <w:numId w:val="32"/>
        </w:numPr>
        <w:ind w:leftChars="0"/>
        <w:rPr>
          <w:rFonts w:eastAsia="標楷體"/>
        </w:rPr>
      </w:pPr>
      <w:r w:rsidRPr="00255CC5">
        <w:rPr>
          <w:rFonts w:eastAsia="標楷體"/>
        </w:rPr>
        <w:t>若為</w:t>
      </w:r>
      <w:r w:rsidRPr="00255CC5">
        <w:rPr>
          <w:rFonts w:eastAsia="標楷體"/>
        </w:rPr>
        <w:t>12</w:t>
      </w:r>
      <w:r w:rsidRPr="00255CC5">
        <w:rPr>
          <w:rFonts w:eastAsia="標楷體"/>
        </w:rPr>
        <w:t>月且過了一個月，</w:t>
      </w:r>
      <w:proofErr w:type="spellStart"/>
      <w:r w:rsidRPr="00255CC5">
        <w:rPr>
          <w:rFonts w:eastAsia="標楷體"/>
        </w:rPr>
        <w:t>ten_m</w:t>
      </w:r>
      <w:proofErr w:type="spellEnd"/>
      <w:r w:rsidRPr="00255CC5">
        <w:rPr>
          <w:rFonts w:eastAsia="標楷體"/>
        </w:rPr>
        <w:t>為</w:t>
      </w:r>
      <w:r w:rsidRPr="00255CC5">
        <w:rPr>
          <w:rFonts w:eastAsia="標楷體"/>
        </w:rPr>
        <w:t>0</w:t>
      </w:r>
      <w:r w:rsidRPr="00255CC5">
        <w:rPr>
          <w:rFonts w:eastAsia="標楷體"/>
        </w:rPr>
        <w:t>，</w:t>
      </w:r>
      <w:r w:rsidRPr="00255CC5">
        <w:rPr>
          <w:rFonts w:eastAsia="標楷體"/>
        </w:rPr>
        <w:t>month</w:t>
      </w:r>
      <w:r w:rsidRPr="00255CC5">
        <w:rPr>
          <w:rFonts w:eastAsia="標楷體"/>
        </w:rPr>
        <w:t>為</w:t>
      </w:r>
      <w:r w:rsidRPr="00255CC5">
        <w:rPr>
          <w:rFonts w:eastAsia="標楷體"/>
        </w:rPr>
        <w:t>1</w:t>
      </w:r>
    </w:p>
    <w:p w14:paraId="47F346B5" w14:textId="2A4545A1" w:rsidR="00500DAE" w:rsidRPr="00255CC5" w:rsidRDefault="003219BB" w:rsidP="00500DAE">
      <w:pPr>
        <w:pStyle w:val="af6"/>
        <w:numPr>
          <w:ilvl w:val="1"/>
          <w:numId w:val="32"/>
        </w:numPr>
        <w:ind w:leftChars="0"/>
        <w:rPr>
          <w:rFonts w:eastAsia="標楷體"/>
        </w:rPr>
      </w:pPr>
      <w:r w:rsidRPr="00255CC5">
        <w:rPr>
          <w:rFonts w:eastAsia="標楷體"/>
        </w:rPr>
        <w:t>否則若為</w:t>
      </w:r>
      <w:r w:rsidRPr="00255CC5">
        <w:rPr>
          <w:rFonts w:eastAsia="標楷體"/>
        </w:rPr>
        <w:t>9</w:t>
      </w:r>
      <w:r w:rsidRPr="00255CC5">
        <w:rPr>
          <w:rFonts w:eastAsia="標楷體"/>
        </w:rPr>
        <w:t>月且過了一個月，</w:t>
      </w:r>
      <w:proofErr w:type="spellStart"/>
      <w:r w:rsidRPr="00255CC5">
        <w:rPr>
          <w:rFonts w:eastAsia="標楷體"/>
        </w:rPr>
        <w:t>ten_m</w:t>
      </w:r>
      <w:proofErr w:type="spellEnd"/>
      <w:r w:rsidRPr="00255CC5">
        <w:rPr>
          <w:rFonts w:eastAsia="標楷體"/>
        </w:rPr>
        <w:t>為</w:t>
      </w:r>
      <w:r w:rsidRPr="00255CC5">
        <w:rPr>
          <w:rFonts w:eastAsia="標楷體"/>
        </w:rPr>
        <w:t>1</w:t>
      </w:r>
      <w:r w:rsidRPr="00255CC5">
        <w:rPr>
          <w:rFonts w:eastAsia="標楷體"/>
        </w:rPr>
        <w:t>，</w:t>
      </w:r>
      <w:r w:rsidRPr="00255CC5">
        <w:rPr>
          <w:rFonts w:eastAsia="標楷體"/>
        </w:rPr>
        <w:t>month</w:t>
      </w:r>
      <w:r w:rsidRPr="00255CC5">
        <w:rPr>
          <w:rFonts w:eastAsia="標楷體"/>
        </w:rPr>
        <w:t>為</w:t>
      </w:r>
      <w:r w:rsidRPr="00255CC5">
        <w:rPr>
          <w:rFonts w:eastAsia="標楷體"/>
        </w:rPr>
        <w:t>0</w:t>
      </w:r>
    </w:p>
    <w:p w14:paraId="3E8CECFB" w14:textId="029A0AB3" w:rsidR="003219BB" w:rsidRPr="00255CC5" w:rsidRDefault="003219BB" w:rsidP="00500DAE">
      <w:pPr>
        <w:pStyle w:val="af6"/>
        <w:numPr>
          <w:ilvl w:val="1"/>
          <w:numId w:val="32"/>
        </w:numPr>
        <w:ind w:leftChars="0"/>
        <w:rPr>
          <w:rFonts w:eastAsia="標楷體"/>
        </w:rPr>
      </w:pPr>
      <w:r w:rsidRPr="00255CC5">
        <w:rPr>
          <w:rFonts w:eastAsia="標楷體"/>
        </w:rPr>
        <w:t>其餘狀況</w:t>
      </w:r>
      <w:proofErr w:type="spellStart"/>
      <w:r w:rsidRPr="00255CC5">
        <w:rPr>
          <w:rFonts w:eastAsia="標楷體"/>
        </w:rPr>
        <w:t>ten_m</w:t>
      </w:r>
      <w:proofErr w:type="spellEnd"/>
      <w:r w:rsidRPr="00255CC5">
        <w:rPr>
          <w:rFonts w:eastAsia="標楷體"/>
        </w:rPr>
        <w:t>維持不變，</w:t>
      </w:r>
      <w:r w:rsidRPr="00255CC5">
        <w:rPr>
          <w:rFonts w:eastAsia="標楷體"/>
        </w:rPr>
        <w:t>month</w:t>
      </w:r>
      <w:r w:rsidRPr="00255CC5">
        <w:rPr>
          <w:rFonts w:eastAsia="標楷體"/>
        </w:rPr>
        <w:t>為</w:t>
      </w:r>
      <w:r w:rsidRPr="00255CC5">
        <w:rPr>
          <w:rFonts w:eastAsia="標楷體"/>
        </w:rPr>
        <w:t>0</w:t>
      </w:r>
    </w:p>
    <w:p w14:paraId="6A99213C" w14:textId="61967712" w:rsidR="003219BB" w:rsidRPr="00255CC5" w:rsidRDefault="003219BB" w:rsidP="003219BB">
      <w:pPr>
        <w:ind w:left="480"/>
        <w:rPr>
          <w:rFonts w:eastAsia="標楷體"/>
        </w:rPr>
      </w:pPr>
      <w:r w:rsidRPr="00255CC5">
        <w:rPr>
          <w:rFonts w:eastAsia="標楷體"/>
        </w:rPr>
        <w:t>year</w:t>
      </w:r>
      <w:r w:rsidRPr="00255CC5">
        <w:rPr>
          <w:rFonts w:eastAsia="標楷體"/>
        </w:rPr>
        <w:t>：</w:t>
      </w:r>
    </w:p>
    <w:p w14:paraId="6462C62D" w14:textId="20DEDB94" w:rsidR="003219BB" w:rsidRPr="00255CC5" w:rsidRDefault="003219BB" w:rsidP="003219BB">
      <w:pPr>
        <w:pStyle w:val="af6"/>
        <w:numPr>
          <w:ilvl w:val="0"/>
          <w:numId w:val="32"/>
        </w:numPr>
        <w:ind w:leftChars="0"/>
        <w:rPr>
          <w:rFonts w:eastAsia="標楷體"/>
        </w:rPr>
      </w:pPr>
      <w:r w:rsidRPr="00255CC5">
        <w:rPr>
          <w:rFonts w:eastAsia="標楷體"/>
        </w:rPr>
        <w:t>年的個位數部分</w:t>
      </w:r>
    </w:p>
    <w:tbl>
      <w:tblPr>
        <w:tblW w:w="432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78"/>
        <w:gridCol w:w="942"/>
        <w:gridCol w:w="1300"/>
      </w:tblGrid>
      <w:tr w:rsidR="003219BB" w:rsidRPr="00255CC5" w14:paraId="4DFF7D1E" w14:textId="77777777" w:rsidTr="003219BB">
        <w:trPr>
          <w:trHeight w:val="340"/>
          <w:jc w:val="center"/>
        </w:trPr>
        <w:tc>
          <w:tcPr>
            <w:tcW w:w="3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AD4D2" w14:textId="77777777" w:rsidR="003219BB" w:rsidRPr="00255CC5" w:rsidRDefault="003219BB" w:rsidP="003219BB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MUX</w:t>
            </w:r>
            <w:r w:rsidRPr="00255CC5">
              <w:rPr>
                <w:rFonts w:eastAsia="標楷體"/>
                <w:color w:val="000000"/>
                <w:kern w:val="0"/>
                <w:szCs w:val="24"/>
              </w:rPr>
              <w:t>條件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37DD8" w14:textId="77777777" w:rsidR="003219BB" w:rsidRPr="00255CC5" w:rsidRDefault="003219BB" w:rsidP="003219BB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MUX output</w:t>
            </w:r>
          </w:p>
        </w:tc>
      </w:tr>
      <w:tr w:rsidR="003219BB" w:rsidRPr="00255CC5" w14:paraId="5FD771F8" w14:textId="77777777" w:rsidTr="003219BB">
        <w:trPr>
          <w:trHeight w:val="340"/>
          <w:jc w:val="center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FC3D5" w14:textId="77777777" w:rsidR="003219BB" w:rsidRPr="00255CC5" w:rsidRDefault="003219BB" w:rsidP="003219BB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one_y</w:t>
            </w:r>
            <w:proofErr w:type="spellEnd"/>
            <w:r w:rsidRPr="00255CC5">
              <w:rPr>
                <w:rFonts w:eastAsia="標楷體"/>
                <w:color w:val="000000"/>
                <w:kern w:val="0"/>
                <w:szCs w:val="24"/>
              </w:rPr>
              <w:t xml:space="preserve"> == 4'd9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8BDB7" w14:textId="77777777" w:rsidR="003219BB" w:rsidRPr="00255CC5" w:rsidRDefault="003219BB" w:rsidP="003219BB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month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2C836" w14:textId="77777777" w:rsidR="003219BB" w:rsidRPr="00255CC5" w:rsidRDefault="003219BB" w:rsidP="003219BB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one_y</w:t>
            </w:r>
            <w:proofErr w:type="spellEnd"/>
          </w:p>
        </w:tc>
      </w:tr>
      <w:tr w:rsidR="003219BB" w:rsidRPr="00255CC5" w14:paraId="42309807" w14:textId="77777777" w:rsidTr="003219BB">
        <w:trPr>
          <w:trHeight w:val="340"/>
          <w:jc w:val="center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C1354" w14:textId="77777777" w:rsidR="003219BB" w:rsidRPr="00255CC5" w:rsidRDefault="003219BB" w:rsidP="003219BB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E79D3" w14:textId="77777777" w:rsidR="003219BB" w:rsidRPr="00255CC5" w:rsidRDefault="003219BB" w:rsidP="003219BB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4543D" w14:textId="77777777" w:rsidR="003219BB" w:rsidRPr="00255CC5" w:rsidRDefault="003219BB" w:rsidP="003219BB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tmp_one_y</w:t>
            </w:r>
            <w:proofErr w:type="spellEnd"/>
          </w:p>
        </w:tc>
      </w:tr>
      <w:tr w:rsidR="003219BB" w:rsidRPr="00255CC5" w14:paraId="0AF3C730" w14:textId="77777777" w:rsidTr="003219BB">
        <w:trPr>
          <w:trHeight w:val="340"/>
          <w:jc w:val="center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525A6" w14:textId="77777777" w:rsidR="003219BB" w:rsidRPr="00255CC5" w:rsidRDefault="003219BB" w:rsidP="003219BB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23ABB" w14:textId="77777777" w:rsidR="003219BB" w:rsidRPr="00255CC5" w:rsidRDefault="003219BB" w:rsidP="003219BB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3E136" w14:textId="77777777" w:rsidR="003219BB" w:rsidRPr="00255CC5" w:rsidRDefault="003219BB" w:rsidP="003219BB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4'd0</w:t>
            </w:r>
          </w:p>
        </w:tc>
      </w:tr>
      <w:tr w:rsidR="003219BB" w:rsidRPr="00255CC5" w14:paraId="2C38BF44" w14:textId="77777777" w:rsidTr="003219BB">
        <w:trPr>
          <w:trHeight w:val="340"/>
          <w:jc w:val="center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D2593" w14:textId="77777777" w:rsidR="003219BB" w:rsidRPr="00255CC5" w:rsidRDefault="003219BB" w:rsidP="003219BB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X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74786" w14:textId="77777777" w:rsidR="003219BB" w:rsidRPr="00255CC5" w:rsidRDefault="003219BB" w:rsidP="003219BB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FD8B0" w14:textId="77777777" w:rsidR="003219BB" w:rsidRPr="00255CC5" w:rsidRDefault="003219BB" w:rsidP="003219BB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one_y</w:t>
            </w:r>
            <w:proofErr w:type="spellEnd"/>
          </w:p>
        </w:tc>
      </w:tr>
    </w:tbl>
    <w:p w14:paraId="209A7EDB" w14:textId="1924B2DE" w:rsidR="003219BB" w:rsidRPr="00255CC5" w:rsidRDefault="003219BB" w:rsidP="003219BB">
      <w:pPr>
        <w:pStyle w:val="af6"/>
        <w:numPr>
          <w:ilvl w:val="0"/>
          <w:numId w:val="32"/>
        </w:numPr>
        <w:ind w:leftChars="0"/>
        <w:rPr>
          <w:rFonts w:eastAsia="標楷體"/>
        </w:rPr>
      </w:pPr>
      <w:r w:rsidRPr="00255CC5">
        <w:rPr>
          <w:rFonts w:eastAsia="標楷體"/>
        </w:rPr>
        <w:t>年的十位數部分</w:t>
      </w:r>
    </w:p>
    <w:tbl>
      <w:tblPr>
        <w:tblW w:w="488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26"/>
        <w:gridCol w:w="1482"/>
        <w:gridCol w:w="672"/>
        <w:gridCol w:w="1300"/>
      </w:tblGrid>
      <w:tr w:rsidR="003219BB" w:rsidRPr="00255CC5" w14:paraId="635FFD6B" w14:textId="77777777" w:rsidTr="003219BB">
        <w:trPr>
          <w:trHeight w:val="340"/>
          <w:jc w:val="center"/>
        </w:trPr>
        <w:tc>
          <w:tcPr>
            <w:tcW w:w="3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7DA706" w14:textId="77777777" w:rsidR="003219BB" w:rsidRPr="00255CC5" w:rsidRDefault="003219BB" w:rsidP="003219BB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MUX</w:t>
            </w:r>
            <w:r w:rsidRPr="00255CC5">
              <w:rPr>
                <w:rFonts w:eastAsia="標楷體"/>
                <w:color w:val="000000"/>
                <w:kern w:val="0"/>
                <w:szCs w:val="24"/>
              </w:rPr>
              <w:t>條件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D6387" w14:textId="77777777" w:rsidR="003219BB" w:rsidRPr="00255CC5" w:rsidRDefault="003219BB" w:rsidP="003219BB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MUX output</w:t>
            </w:r>
          </w:p>
        </w:tc>
      </w:tr>
      <w:tr w:rsidR="003219BB" w:rsidRPr="00255CC5" w14:paraId="46847C4A" w14:textId="77777777" w:rsidTr="003219BB">
        <w:trPr>
          <w:trHeight w:val="340"/>
          <w:jc w:val="center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9E7BB" w14:textId="77777777" w:rsidR="003219BB" w:rsidRPr="00255CC5" w:rsidRDefault="003219BB" w:rsidP="003219BB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ten_y</w:t>
            </w:r>
            <w:proofErr w:type="spellEnd"/>
            <w:r w:rsidRPr="00255CC5">
              <w:rPr>
                <w:rFonts w:eastAsia="標楷體"/>
                <w:color w:val="000000"/>
                <w:kern w:val="0"/>
                <w:szCs w:val="24"/>
              </w:rPr>
              <w:t xml:space="preserve"> == 4'd9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BE66B" w14:textId="77777777" w:rsidR="003219BB" w:rsidRPr="00255CC5" w:rsidRDefault="003219BB" w:rsidP="003219BB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one_y</w:t>
            </w:r>
            <w:proofErr w:type="spellEnd"/>
            <w:r w:rsidRPr="00255CC5">
              <w:rPr>
                <w:rFonts w:eastAsia="標楷體"/>
                <w:color w:val="000000"/>
                <w:kern w:val="0"/>
                <w:szCs w:val="24"/>
              </w:rPr>
              <w:t xml:space="preserve"> == 4'd9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38FE2" w14:textId="77777777" w:rsidR="003219BB" w:rsidRPr="00255CC5" w:rsidRDefault="003219BB" w:rsidP="003219BB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month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391FE" w14:textId="77777777" w:rsidR="003219BB" w:rsidRPr="00255CC5" w:rsidRDefault="003219BB" w:rsidP="003219BB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ten_y</w:t>
            </w:r>
            <w:proofErr w:type="spellEnd"/>
          </w:p>
        </w:tc>
      </w:tr>
      <w:tr w:rsidR="003219BB" w:rsidRPr="00255CC5" w14:paraId="58C99658" w14:textId="77777777" w:rsidTr="003219BB">
        <w:trPr>
          <w:trHeight w:val="340"/>
          <w:jc w:val="center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0F381" w14:textId="77777777" w:rsidR="003219BB" w:rsidRPr="00255CC5" w:rsidRDefault="003219BB" w:rsidP="003219BB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A86CA" w14:textId="77777777" w:rsidR="003219BB" w:rsidRPr="00255CC5" w:rsidRDefault="003219BB" w:rsidP="003219BB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1AE94" w14:textId="77777777" w:rsidR="003219BB" w:rsidRPr="00255CC5" w:rsidRDefault="003219BB" w:rsidP="003219BB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32A45" w14:textId="77777777" w:rsidR="003219BB" w:rsidRPr="00255CC5" w:rsidRDefault="003219BB" w:rsidP="003219BB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4'd0</w:t>
            </w:r>
          </w:p>
        </w:tc>
      </w:tr>
      <w:tr w:rsidR="003219BB" w:rsidRPr="00255CC5" w14:paraId="46DF5488" w14:textId="77777777" w:rsidTr="003219BB">
        <w:trPr>
          <w:trHeight w:val="340"/>
          <w:jc w:val="center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2C8" w14:textId="77777777" w:rsidR="003219BB" w:rsidRPr="00255CC5" w:rsidRDefault="003219BB" w:rsidP="003219BB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6B350" w14:textId="77777777" w:rsidR="003219BB" w:rsidRPr="00255CC5" w:rsidRDefault="003219BB" w:rsidP="003219BB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9EA0B" w14:textId="77777777" w:rsidR="003219BB" w:rsidRPr="00255CC5" w:rsidRDefault="003219BB" w:rsidP="003219BB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463A3" w14:textId="77777777" w:rsidR="003219BB" w:rsidRPr="00255CC5" w:rsidRDefault="003219BB" w:rsidP="003219BB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tmp_ten_y</w:t>
            </w:r>
            <w:proofErr w:type="spellEnd"/>
          </w:p>
        </w:tc>
      </w:tr>
      <w:tr w:rsidR="003219BB" w:rsidRPr="00255CC5" w14:paraId="074F2B62" w14:textId="77777777" w:rsidTr="003219BB">
        <w:trPr>
          <w:trHeight w:val="340"/>
          <w:jc w:val="center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ACA0A" w14:textId="77777777" w:rsidR="003219BB" w:rsidRPr="00255CC5" w:rsidRDefault="003219BB" w:rsidP="003219BB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X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592F0" w14:textId="77777777" w:rsidR="003219BB" w:rsidRPr="00255CC5" w:rsidRDefault="003219BB" w:rsidP="003219BB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X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2C899" w14:textId="77777777" w:rsidR="003219BB" w:rsidRPr="00255CC5" w:rsidRDefault="003219BB" w:rsidP="003219BB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65888" w14:textId="77777777" w:rsidR="003219BB" w:rsidRPr="00255CC5" w:rsidRDefault="003219BB" w:rsidP="003219BB">
            <w:pPr>
              <w:widowControl/>
              <w:jc w:val="center"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ten_y</w:t>
            </w:r>
            <w:proofErr w:type="spellEnd"/>
          </w:p>
        </w:tc>
      </w:tr>
    </w:tbl>
    <w:p w14:paraId="2FEEBED3" w14:textId="28282459" w:rsidR="003219BB" w:rsidRPr="00255CC5" w:rsidRDefault="00EB3B05" w:rsidP="003219BB">
      <w:pPr>
        <w:pStyle w:val="af6"/>
        <w:ind w:leftChars="0" w:left="960"/>
        <w:rPr>
          <w:rFonts w:eastAsia="標楷體"/>
        </w:rPr>
      </w:pPr>
      <w:r w:rsidRPr="00255CC5">
        <w:rPr>
          <w:rFonts w:eastAsia="標楷體"/>
        </w:rPr>
        <w:t>年的部份較簡單，只要藉由</w:t>
      </w:r>
      <w:r w:rsidRPr="00255CC5">
        <w:rPr>
          <w:rFonts w:eastAsia="標楷體"/>
        </w:rPr>
        <w:t>month</w:t>
      </w:r>
      <w:r w:rsidRPr="00255CC5">
        <w:rPr>
          <w:rFonts w:eastAsia="標楷體"/>
        </w:rPr>
        <w:t>判斷是否進位即可，其餘為</w:t>
      </w:r>
      <w:r w:rsidRPr="00255CC5">
        <w:rPr>
          <w:rFonts w:eastAsia="標楷體"/>
        </w:rPr>
        <w:t>BCD counter</w:t>
      </w:r>
      <w:r w:rsidRPr="00255CC5">
        <w:rPr>
          <w:rFonts w:eastAsia="標楷體"/>
        </w:rPr>
        <w:t>的應用。</w:t>
      </w:r>
    </w:p>
    <w:p w14:paraId="565E9A15" w14:textId="17FEE5F4" w:rsidR="00EB0AB9" w:rsidRPr="00255CC5" w:rsidRDefault="00EB0AB9" w:rsidP="00EB0AB9">
      <w:pPr>
        <w:pStyle w:val="af6"/>
        <w:numPr>
          <w:ilvl w:val="0"/>
          <w:numId w:val="28"/>
        </w:numPr>
        <w:ind w:leftChars="0"/>
        <w:rPr>
          <w:rFonts w:eastAsia="標楷體"/>
        </w:rPr>
      </w:pPr>
      <w:r w:rsidRPr="00255CC5">
        <w:rPr>
          <w:rFonts w:eastAsia="標楷體"/>
          <w:szCs w:val="24"/>
        </w:rPr>
        <w:t>I/O pin</w:t>
      </w:r>
    </w:p>
    <w:tbl>
      <w:tblPr>
        <w:tblW w:w="864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B3B05" w:rsidRPr="00255CC5" w14:paraId="2B35EDC7" w14:textId="77777777" w:rsidTr="00EB3B05">
        <w:trPr>
          <w:trHeight w:val="34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F0253" w14:textId="77777777" w:rsidR="00EB3B05" w:rsidRPr="00255CC5" w:rsidRDefault="00EB3B05" w:rsidP="00EB3B05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I/O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8FAC6" w14:textId="77777777" w:rsidR="00EB3B05" w:rsidRPr="00255CC5" w:rsidRDefault="00EB3B05" w:rsidP="00EB3B05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D_</w:t>
            </w:r>
            <w:proofErr w:type="gramStart"/>
            <w:r w:rsidRPr="00255CC5">
              <w:rPr>
                <w:rFonts w:eastAsia="標楷體"/>
                <w:color w:val="000000"/>
                <w:kern w:val="0"/>
                <w:szCs w:val="24"/>
              </w:rPr>
              <w:t>ssd</w:t>
            </w:r>
            <w:proofErr w:type="spellEnd"/>
            <w:r w:rsidRPr="00255CC5">
              <w:rPr>
                <w:rFonts w:eastAsia="標楷體"/>
                <w:color w:val="000000"/>
                <w:kern w:val="0"/>
                <w:szCs w:val="24"/>
              </w:rPr>
              <w:t>[</w:t>
            </w:r>
            <w:proofErr w:type="gramEnd"/>
            <w:r w:rsidRPr="00255CC5">
              <w:rPr>
                <w:rFonts w:eastAsia="標楷體"/>
                <w:color w:val="000000"/>
                <w:kern w:val="0"/>
                <w:szCs w:val="24"/>
              </w:rPr>
              <w:t>7]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68DA" w14:textId="77777777" w:rsidR="00EB3B05" w:rsidRPr="00255CC5" w:rsidRDefault="00EB3B05" w:rsidP="00EB3B05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D_</w:t>
            </w:r>
            <w:proofErr w:type="gramStart"/>
            <w:r w:rsidRPr="00255CC5">
              <w:rPr>
                <w:rFonts w:eastAsia="標楷體"/>
                <w:color w:val="000000"/>
                <w:kern w:val="0"/>
                <w:szCs w:val="24"/>
              </w:rPr>
              <w:t>ssd</w:t>
            </w:r>
            <w:proofErr w:type="spellEnd"/>
            <w:r w:rsidRPr="00255CC5">
              <w:rPr>
                <w:rFonts w:eastAsia="標楷體"/>
                <w:color w:val="000000"/>
                <w:kern w:val="0"/>
                <w:szCs w:val="24"/>
              </w:rPr>
              <w:t>[</w:t>
            </w:r>
            <w:proofErr w:type="gramEnd"/>
            <w:r w:rsidRPr="00255CC5">
              <w:rPr>
                <w:rFonts w:eastAsia="標楷體"/>
                <w:color w:val="000000"/>
                <w:kern w:val="0"/>
                <w:szCs w:val="24"/>
              </w:rPr>
              <w:t>6]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854C1" w14:textId="77777777" w:rsidR="00EB3B05" w:rsidRPr="00255CC5" w:rsidRDefault="00EB3B05" w:rsidP="00EB3B05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D_</w:t>
            </w:r>
            <w:proofErr w:type="gramStart"/>
            <w:r w:rsidRPr="00255CC5">
              <w:rPr>
                <w:rFonts w:eastAsia="標楷體"/>
                <w:color w:val="000000"/>
                <w:kern w:val="0"/>
                <w:szCs w:val="24"/>
              </w:rPr>
              <w:t>ssd</w:t>
            </w:r>
            <w:proofErr w:type="spellEnd"/>
            <w:r w:rsidRPr="00255CC5">
              <w:rPr>
                <w:rFonts w:eastAsia="標楷體"/>
                <w:color w:val="000000"/>
                <w:kern w:val="0"/>
                <w:szCs w:val="24"/>
              </w:rPr>
              <w:t>[</w:t>
            </w:r>
            <w:proofErr w:type="gramEnd"/>
            <w:r w:rsidRPr="00255CC5">
              <w:rPr>
                <w:rFonts w:eastAsia="標楷體"/>
                <w:color w:val="000000"/>
                <w:kern w:val="0"/>
                <w:szCs w:val="24"/>
              </w:rPr>
              <w:t>5]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8369F" w14:textId="77777777" w:rsidR="00EB3B05" w:rsidRPr="00255CC5" w:rsidRDefault="00EB3B05" w:rsidP="00EB3B05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D_</w:t>
            </w:r>
            <w:proofErr w:type="gramStart"/>
            <w:r w:rsidRPr="00255CC5">
              <w:rPr>
                <w:rFonts w:eastAsia="標楷體"/>
                <w:color w:val="000000"/>
                <w:kern w:val="0"/>
                <w:szCs w:val="24"/>
              </w:rPr>
              <w:t>ssd</w:t>
            </w:r>
            <w:proofErr w:type="spellEnd"/>
            <w:r w:rsidRPr="00255CC5">
              <w:rPr>
                <w:rFonts w:eastAsia="標楷體"/>
                <w:color w:val="000000"/>
                <w:kern w:val="0"/>
                <w:szCs w:val="24"/>
              </w:rPr>
              <w:t>[</w:t>
            </w:r>
            <w:proofErr w:type="gramEnd"/>
            <w:r w:rsidRPr="00255CC5">
              <w:rPr>
                <w:rFonts w:eastAsia="標楷體"/>
                <w:color w:val="000000"/>
                <w:kern w:val="0"/>
                <w:szCs w:val="24"/>
              </w:rPr>
              <w:t>4]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448AE" w14:textId="77777777" w:rsidR="00EB3B05" w:rsidRPr="00255CC5" w:rsidRDefault="00EB3B05" w:rsidP="00EB3B05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D_</w:t>
            </w:r>
            <w:proofErr w:type="gramStart"/>
            <w:r w:rsidRPr="00255CC5">
              <w:rPr>
                <w:rFonts w:eastAsia="標楷體"/>
                <w:color w:val="000000"/>
                <w:kern w:val="0"/>
                <w:szCs w:val="24"/>
              </w:rPr>
              <w:t>ssd</w:t>
            </w:r>
            <w:proofErr w:type="spellEnd"/>
            <w:r w:rsidRPr="00255CC5">
              <w:rPr>
                <w:rFonts w:eastAsia="標楷體"/>
                <w:color w:val="000000"/>
                <w:kern w:val="0"/>
                <w:szCs w:val="24"/>
              </w:rPr>
              <w:t>[</w:t>
            </w:r>
            <w:proofErr w:type="gramEnd"/>
            <w:r w:rsidRPr="00255CC5">
              <w:rPr>
                <w:rFonts w:eastAsia="標楷體"/>
                <w:color w:val="000000"/>
                <w:kern w:val="0"/>
                <w:szCs w:val="24"/>
              </w:rPr>
              <w:t>3]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509A8" w14:textId="77777777" w:rsidR="00EB3B05" w:rsidRPr="00255CC5" w:rsidRDefault="00EB3B05" w:rsidP="00EB3B05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D_</w:t>
            </w:r>
            <w:proofErr w:type="gramStart"/>
            <w:r w:rsidRPr="00255CC5">
              <w:rPr>
                <w:rFonts w:eastAsia="標楷體"/>
                <w:color w:val="000000"/>
                <w:kern w:val="0"/>
                <w:szCs w:val="24"/>
              </w:rPr>
              <w:t>ssd</w:t>
            </w:r>
            <w:proofErr w:type="spellEnd"/>
            <w:r w:rsidRPr="00255CC5">
              <w:rPr>
                <w:rFonts w:eastAsia="標楷體"/>
                <w:color w:val="000000"/>
                <w:kern w:val="0"/>
                <w:szCs w:val="24"/>
              </w:rPr>
              <w:t>[</w:t>
            </w:r>
            <w:proofErr w:type="gramEnd"/>
            <w:r w:rsidRPr="00255CC5">
              <w:rPr>
                <w:rFonts w:eastAsia="標楷體"/>
                <w:color w:val="000000"/>
                <w:kern w:val="0"/>
                <w:szCs w:val="24"/>
              </w:rPr>
              <w:t>2]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0790E" w14:textId="77777777" w:rsidR="00EB3B05" w:rsidRPr="00255CC5" w:rsidRDefault="00EB3B05" w:rsidP="00EB3B05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D_</w:t>
            </w:r>
            <w:proofErr w:type="gramStart"/>
            <w:r w:rsidRPr="00255CC5">
              <w:rPr>
                <w:rFonts w:eastAsia="標楷體"/>
                <w:color w:val="000000"/>
                <w:kern w:val="0"/>
                <w:szCs w:val="24"/>
              </w:rPr>
              <w:t>ssd</w:t>
            </w:r>
            <w:proofErr w:type="spellEnd"/>
            <w:r w:rsidRPr="00255CC5">
              <w:rPr>
                <w:rFonts w:eastAsia="標楷體"/>
                <w:color w:val="000000"/>
                <w:kern w:val="0"/>
                <w:szCs w:val="24"/>
              </w:rPr>
              <w:t>[</w:t>
            </w:r>
            <w:proofErr w:type="gramEnd"/>
            <w:r w:rsidRPr="00255CC5">
              <w:rPr>
                <w:rFonts w:eastAsia="標楷體"/>
                <w:color w:val="000000"/>
                <w:kern w:val="0"/>
                <w:szCs w:val="24"/>
              </w:rPr>
              <w:t>1]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0CDDB" w14:textId="77777777" w:rsidR="00EB3B05" w:rsidRPr="00255CC5" w:rsidRDefault="00EB3B05" w:rsidP="00EB3B05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D_</w:t>
            </w:r>
            <w:proofErr w:type="gramStart"/>
            <w:r w:rsidRPr="00255CC5">
              <w:rPr>
                <w:rFonts w:eastAsia="標楷體"/>
                <w:color w:val="000000"/>
                <w:kern w:val="0"/>
                <w:szCs w:val="24"/>
              </w:rPr>
              <w:t>ssd</w:t>
            </w:r>
            <w:proofErr w:type="spellEnd"/>
            <w:r w:rsidRPr="00255CC5">
              <w:rPr>
                <w:rFonts w:eastAsia="標楷體"/>
                <w:color w:val="000000"/>
                <w:kern w:val="0"/>
                <w:szCs w:val="24"/>
              </w:rPr>
              <w:t>[</w:t>
            </w:r>
            <w:proofErr w:type="gramEnd"/>
            <w:r w:rsidRPr="00255CC5">
              <w:rPr>
                <w:rFonts w:eastAsia="標楷體"/>
                <w:color w:val="000000"/>
                <w:kern w:val="0"/>
                <w:szCs w:val="24"/>
              </w:rPr>
              <w:t>0]</w:t>
            </w:r>
          </w:p>
        </w:tc>
      </w:tr>
      <w:tr w:rsidR="00EB3B05" w:rsidRPr="00255CC5" w14:paraId="15E888B4" w14:textId="77777777" w:rsidTr="00EB3B05">
        <w:trPr>
          <w:trHeight w:val="34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FAD01" w14:textId="77777777" w:rsidR="00EB3B05" w:rsidRPr="00255CC5" w:rsidRDefault="00EB3B05" w:rsidP="00EB3B05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VOC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CF02B" w14:textId="77777777" w:rsidR="00EB3B05" w:rsidRPr="00255CC5" w:rsidRDefault="00EB3B05" w:rsidP="00EB3B05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W7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679E3" w14:textId="77777777" w:rsidR="00EB3B05" w:rsidRPr="00255CC5" w:rsidRDefault="00EB3B05" w:rsidP="00EB3B05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W6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ED241" w14:textId="77777777" w:rsidR="00EB3B05" w:rsidRPr="00255CC5" w:rsidRDefault="00EB3B05" w:rsidP="00EB3B05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U8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4EAD2" w14:textId="77777777" w:rsidR="00EB3B05" w:rsidRPr="00255CC5" w:rsidRDefault="00EB3B05" w:rsidP="00EB3B05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V8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140A5" w14:textId="77777777" w:rsidR="00EB3B05" w:rsidRPr="00255CC5" w:rsidRDefault="00EB3B05" w:rsidP="00EB3B05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U5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9E949" w14:textId="77777777" w:rsidR="00EB3B05" w:rsidRPr="00255CC5" w:rsidRDefault="00EB3B05" w:rsidP="00EB3B05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V5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76C37" w14:textId="77777777" w:rsidR="00EB3B05" w:rsidRPr="00255CC5" w:rsidRDefault="00EB3B05" w:rsidP="00EB3B05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U7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F3386" w14:textId="77777777" w:rsidR="00EB3B05" w:rsidRPr="00255CC5" w:rsidRDefault="00EB3B05" w:rsidP="00EB3B05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V7</w:t>
            </w:r>
          </w:p>
        </w:tc>
      </w:tr>
      <w:tr w:rsidR="00EB3B05" w:rsidRPr="00255CC5" w14:paraId="0DD9CA77" w14:textId="77777777" w:rsidTr="00EB3B05">
        <w:trPr>
          <w:trHeight w:val="34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11FE2" w14:textId="77777777" w:rsidR="00EB3B05" w:rsidRPr="00255CC5" w:rsidRDefault="00EB3B05" w:rsidP="00EB3B05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I/O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0E74F" w14:textId="77777777" w:rsidR="00EB3B05" w:rsidRPr="00255CC5" w:rsidRDefault="00EB3B05" w:rsidP="00EB3B05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proofErr w:type="gramStart"/>
            <w:r w:rsidRPr="00255CC5">
              <w:rPr>
                <w:rFonts w:eastAsia="標楷體"/>
                <w:color w:val="000000"/>
                <w:kern w:val="0"/>
                <w:szCs w:val="24"/>
              </w:rPr>
              <w:t>d[</w:t>
            </w:r>
            <w:proofErr w:type="gramEnd"/>
            <w:r w:rsidRPr="00255CC5">
              <w:rPr>
                <w:rFonts w:eastAsia="標楷體"/>
                <w:color w:val="000000"/>
                <w:kern w:val="0"/>
                <w:szCs w:val="24"/>
              </w:rPr>
              <w:t>3]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6A31B" w14:textId="77777777" w:rsidR="00EB3B05" w:rsidRPr="00255CC5" w:rsidRDefault="00EB3B05" w:rsidP="00EB3B05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proofErr w:type="gramStart"/>
            <w:r w:rsidRPr="00255CC5">
              <w:rPr>
                <w:rFonts w:eastAsia="標楷體"/>
                <w:color w:val="000000"/>
                <w:kern w:val="0"/>
                <w:szCs w:val="24"/>
              </w:rPr>
              <w:t>d[</w:t>
            </w:r>
            <w:proofErr w:type="gramEnd"/>
            <w:r w:rsidRPr="00255CC5">
              <w:rPr>
                <w:rFonts w:eastAsia="標楷體"/>
                <w:color w:val="000000"/>
                <w:kern w:val="0"/>
                <w:szCs w:val="24"/>
              </w:rPr>
              <w:t>2]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C21BF" w14:textId="77777777" w:rsidR="00EB3B05" w:rsidRPr="00255CC5" w:rsidRDefault="00EB3B05" w:rsidP="00EB3B05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proofErr w:type="gramStart"/>
            <w:r w:rsidRPr="00255CC5">
              <w:rPr>
                <w:rFonts w:eastAsia="標楷體"/>
                <w:color w:val="000000"/>
                <w:kern w:val="0"/>
                <w:szCs w:val="24"/>
              </w:rPr>
              <w:t>d[</w:t>
            </w:r>
            <w:proofErr w:type="gramEnd"/>
            <w:r w:rsidRPr="00255CC5">
              <w:rPr>
                <w:rFonts w:eastAsia="標楷體"/>
                <w:color w:val="000000"/>
                <w:kern w:val="0"/>
                <w:szCs w:val="24"/>
              </w:rPr>
              <w:t>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7552E" w14:textId="77777777" w:rsidR="00EB3B05" w:rsidRPr="00255CC5" w:rsidRDefault="00EB3B05" w:rsidP="00EB3B05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proofErr w:type="gramStart"/>
            <w:r w:rsidRPr="00255CC5">
              <w:rPr>
                <w:rFonts w:eastAsia="標楷體"/>
                <w:color w:val="000000"/>
                <w:kern w:val="0"/>
                <w:szCs w:val="24"/>
              </w:rPr>
              <w:t>d[</w:t>
            </w:r>
            <w:proofErr w:type="gramEnd"/>
            <w:r w:rsidRPr="00255CC5">
              <w:rPr>
                <w:rFonts w:eastAsia="標楷體"/>
                <w:color w:val="000000"/>
                <w:kern w:val="0"/>
                <w:szCs w:val="24"/>
              </w:rPr>
              <w:t>0]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BB9C6" w14:textId="77777777" w:rsidR="00EB3B05" w:rsidRPr="00255CC5" w:rsidRDefault="00EB3B05" w:rsidP="00EB3B05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clk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2C8A2" w14:textId="77777777" w:rsidR="00EB3B05" w:rsidRPr="00255CC5" w:rsidRDefault="00EB3B05" w:rsidP="00EB3B05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proofErr w:type="spellStart"/>
            <w:r w:rsidRPr="00255CC5">
              <w:rPr>
                <w:rFonts w:eastAsia="標楷體"/>
                <w:color w:val="000000"/>
                <w:kern w:val="0"/>
                <w:szCs w:val="24"/>
              </w:rPr>
              <w:t>rst_n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7B151" w14:textId="77777777" w:rsidR="00EB3B05" w:rsidRPr="00255CC5" w:rsidRDefault="00EB3B05" w:rsidP="00EB3B05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switch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A2854" w14:textId="77777777" w:rsidR="00EB3B05" w:rsidRPr="00255CC5" w:rsidRDefault="00EB3B05" w:rsidP="00EB3B05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B3B05" w:rsidRPr="00255CC5" w14:paraId="4954022D" w14:textId="77777777" w:rsidTr="00EB3B05">
        <w:trPr>
          <w:trHeight w:val="34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8EBF1" w14:textId="77777777" w:rsidR="00EB3B05" w:rsidRPr="00255CC5" w:rsidRDefault="00EB3B05" w:rsidP="00EB3B05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VOC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0614A" w14:textId="77777777" w:rsidR="00EB3B05" w:rsidRPr="00255CC5" w:rsidRDefault="00EB3B05" w:rsidP="00EB3B05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W4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1494C" w14:textId="77777777" w:rsidR="00EB3B05" w:rsidRPr="00255CC5" w:rsidRDefault="00EB3B05" w:rsidP="00EB3B05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V4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5B44A" w14:textId="77777777" w:rsidR="00EB3B05" w:rsidRPr="00255CC5" w:rsidRDefault="00EB3B05" w:rsidP="00EB3B05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U4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23FE5" w14:textId="77777777" w:rsidR="00EB3B05" w:rsidRPr="00255CC5" w:rsidRDefault="00EB3B05" w:rsidP="00EB3B05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U2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9F2D4" w14:textId="77777777" w:rsidR="00EB3B05" w:rsidRPr="00255CC5" w:rsidRDefault="00EB3B05" w:rsidP="00EB3B05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W5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5A986" w14:textId="77777777" w:rsidR="00EB3B05" w:rsidRPr="00255CC5" w:rsidRDefault="00EB3B05" w:rsidP="00EB3B05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V17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552EC" w14:textId="77777777" w:rsidR="00EB3B05" w:rsidRPr="00255CC5" w:rsidRDefault="00EB3B05" w:rsidP="00EB3B05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>V16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AE806" w14:textId="77777777" w:rsidR="00EB3B05" w:rsidRPr="00255CC5" w:rsidRDefault="00EB3B05" w:rsidP="00EB3B05">
            <w:pPr>
              <w:widowControl/>
              <w:rPr>
                <w:rFonts w:eastAsia="標楷體"/>
                <w:color w:val="000000"/>
                <w:kern w:val="0"/>
                <w:szCs w:val="24"/>
              </w:rPr>
            </w:pPr>
            <w:r w:rsidRPr="00255CC5">
              <w:rPr>
                <w:rFonts w:eastAsia="標楷體"/>
                <w:color w:val="000000"/>
                <w:kern w:val="0"/>
                <w:szCs w:val="24"/>
              </w:rPr>
              <w:t xml:space="preserve">　</w:t>
            </w:r>
          </w:p>
        </w:tc>
      </w:tr>
    </w:tbl>
    <w:p w14:paraId="22AC76AF" w14:textId="438A6E00" w:rsidR="007064D8" w:rsidRPr="00255CC5" w:rsidRDefault="007064D8" w:rsidP="007064D8">
      <w:pPr>
        <w:rPr>
          <w:rFonts w:eastAsia="標楷體"/>
          <w:b/>
          <w:sz w:val="28"/>
          <w:szCs w:val="28"/>
        </w:rPr>
      </w:pPr>
      <w:r w:rsidRPr="00255CC5">
        <w:rPr>
          <w:rFonts w:eastAsia="標楷體"/>
          <w:b/>
          <w:sz w:val="28"/>
          <w:szCs w:val="28"/>
        </w:rPr>
        <w:t>Lab6_3</w:t>
      </w:r>
    </w:p>
    <w:p w14:paraId="4D51CAE6" w14:textId="77777777" w:rsidR="007064D8" w:rsidRPr="00255CC5" w:rsidRDefault="007064D8" w:rsidP="007064D8">
      <w:pPr>
        <w:rPr>
          <w:rFonts w:eastAsia="標楷體"/>
          <w:b/>
          <w:sz w:val="28"/>
          <w:szCs w:val="28"/>
        </w:rPr>
      </w:pPr>
      <w:r w:rsidRPr="00255CC5">
        <w:rPr>
          <w:rFonts w:eastAsia="標楷體"/>
          <w:b/>
          <w:sz w:val="28"/>
          <w:szCs w:val="28"/>
        </w:rPr>
        <w:t>Design Specification</w:t>
      </w:r>
    </w:p>
    <w:p w14:paraId="511BBF4C" w14:textId="77777777" w:rsidR="007064D8" w:rsidRPr="00255CC5" w:rsidRDefault="007064D8" w:rsidP="007064D8">
      <w:pPr>
        <w:pStyle w:val="af6"/>
        <w:numPr>
          <w:ilvl w:val="0"/>
          <w:numId w:val="31"/>
        </w:numPr>
        <w:ind w:leftChars="0"/>
        <w:rPr>
          <w:rFonts w:eastAsia="標楷體"/>
        </w:rPr>
      </w:pPr>
      <w:r w:rsidRPr="00255CC5">
        <w:rPr>
          <w:rFonts w:eastAsia="標楷體"/>
        </w:rPr>
        <w:t xml:space="preserve">Input: </w:t>
      </w:r>
      <w:proofErr w:type="spellStart"/>
      <w:r w:rsidRPr="00255CC5">
        <w:rPr>
          <w:rFonts w:eastAsia="標楷體"/>
        </w:rPr>
        <w:t>clk</w:t>
      </w:r>
      <w:proofErr w:type="spellEnd"/>
      <w:r w:rsidRPr="00255CC5">
        <w:rPr>
          <w:rFonts w:eastAsia="標楷體"/>
        </w:rPr>
        <w:t>,</w:t>
      </w:r>
    </w:p>
    <w:p w14:paraId="3086BA73" w14:textId="77777777" w:rsidR="007064D8" w:rsidRPr="00255CC5" w:rsidRDefault="007064D8" w:rsidP="007064D8">
      <w:pPr>
        <w:ind w:left="480"/>
        <w:rPr>
          <w:rFonts w:eastAsia="標楷體"/>
        </w:rPr>
      </w:pPr>
      <w:r w:rsidRPr="00255CC5">
        <w:rPr>
          <w:rFonts w:eastAsia="標楷體"/>
        </w:rPr>
        <w:tab/>
        <w:t xml:space="preserve"> </w:t>
      </w:r>
      <w:proofErr w:type="spellStart"/>
      <w:r w:rsidRPr="00255CC5">
        <w:rPr>
          <w:rFonts w:eastAsia="標楷體"/>
        </w:rPr>
        <w:t>rst_n</w:t>
      </w:r>
      <w:proofErr w:type="spellEnd"/>
      <w:r w:rsidRPr="00255CC5">
        <w:rPr>
          <w:rFonts w:eastAsia="標楷體"/>
        </w:rPr>
        <w:t>,</w:t>
      </w:r>
    </w:p>
    <w:p w14:paraId="3BABA093" w14:textId="3D312598" w:rsidR="007064D8" w:rsidRPr="00255CC5" w:rsidRDefault="007064D8" w:rsidP="007064D8">
      <w:pPr>
        <w:ind w:left="480"/>
        <w:rPr>
          <w:rFonts w:eastAsia="標楷體"/>
        </w:rPr>
      </w:pPr>
      <w:r w:rsidRPr="00255CC5">
        <w:rPr>
          <w:rFonts w:eastAsia="標楷體"/>
        </w:rPr>
        <w:tab/>
        <w:t xml:space="preserve"> </w:t>
      </w:r>
      <w:proofErr w:type="spellStart"/>
      <w:r w:rsidRPr="00255CC5">
        <w:rPr>
          <w:rFonts w:eastAsia="標楷體"/>
        </w:rPr>
        <w:t>switch_day</w:t>
      </w:r>
      <w:proofErr w:type="spellEnd"/>
      <w:r w:rsidRPr="00255CC5">
        <w:rPr>
          <w:rFonts w:eastAsia="標楷體"/>
        </w:rPr>
        <w:t xml:space="preserve">    // </w:t>
      </w:r>
      <w:r w:rsidRPr="00255CC5">
        <w:rPr>
          <w:rFonts w:eastAsia="標楷體"/>
        </w:rPr>
        <w:t>切換年與月日</w:t>
      </w:r>
    </w:p>
    <w:p w14:paraId="217C0EC3" w14:textId="680A4A14" w:rsidR="007064D8" w:rsidRPr="00255CC5" w:rsidRDefault="007064D8" w:rsidP="007064D8">
      <w:pPr>
        <w:ind w:left="480"/>
        <w:rPr>
          <w:rFonts w:eastAsia="標楷體"/>
        </w:rPr>
      </w:pPr>
      <w:r w:rsidRPr="00255CC5">
        <w:rPr>
          <w:rFonts w:eastAsia="標楷體"/>
        </w:rPr>
        <w:tab/>
        <w:t xml:space="preserve"> </w:t>
      </w:r>
      <w:proofErr w:type="spellStart"/>
      <w:r w:rsidRPr="00255CC5">
        <w:rPr>
          <w:rFonts w:eastAsia="標楷體"/>
        </w:rPr>
        <w:t>switch_time</w:t>
      </w:r>
      <w:proofErr w:type="spellEnd"/>
      <w:r w:rsidRPr="00255CC5">
        <w:rPr>
          <w:rFonts w:eastAsia="標楷體"/>
        </w:rPr>
        <w:t xml:space="preserve">   // </w:t>
      </w:r>
      <w:proofErr w:type="gramStart"/>
      <w:r w:rsidRPr="00255CC5">
        <w:rPr>
          <w:rFonts w:eastAsia="標楷體"/>
        </w:rPr>
        <w:t>切換秒與時分</w:t>
      </w:r>
      <w:proofErr w:type="gramEnd"/>
    </w:p>
    <w:p w14:paraId="6DC8BCE7" w14:textId="601C9A9B" w:rsidR="007064D8" w:rsidRPr="00255CC5" w:rsidRDefault="007064D8" w:rsidP="007064D8">
      <w:pPr>
        <w:ind w:left="480"/>
        <w:rPr>
          <w:rFonts w:eastAsia="標楷體"/>
        </w:rPr>
      </w:pPr>
      <w:r w:rsidRPr="00255CC5">
        <w:rPr>
          <w:rFonts w:eastAsia="標楷體"/>
        </w:rPr>
        <w:tab/>
        <w:t xml:space="preserve"> mode        // </w:t>
      </w:r>
      <w:r w:rsidRPr="00255CC5">
        <w:rPr>
          <w:rFonts w:eastAsia="標楷體"/>
        </w:rPr>
        <w:t>切換時制</w:t>
      </w:r>
    </w:p>
    <w:p w14:paraId="423BF63A" w14:textId="7FD5BFA1" w:rsidR="007064D8" w:rsidRPr="00255CC5" w:rsidRDefault="007064D8" w:rsidP="007064D8">
      <w:pPr>
        <w:ind w:left="480"/>
        <w:rPr>
          <w:rFonts w:eastAsia="標楷體"/>
        </w:rPr>
      </w:pPr>
      <w:r w:rsidRPr="00255CC5">
        <w:rPr>
          <w:rFonts w:eastAsia="標楷體"/>
        </w:rPr>
        <w:t xml:space="preserve">Output: </w:t>
      </w:r>
      <w:proofErr w:type="spellStart"/>
      <w:r w:rsidRPr="00255CC5">
        <w:rPr>
          <w:rFonts w:eastAsia="標楷體"/>
        </w:rPr>
        <w:t>D_</w:t>
      </w:r>
      <w:proofErr w:type="gramStart"/>
      <w:r w:rsidRPr="00255CC5">
        <w:rPr>
          <w:rFonts w:eastAsia="標楷體"/>
        </w:rPr>
        <w:t>ssd</w:t>
      </w:r>
      <w:proofErr w:type="spellEnd"/>
      <w:r w:rsidRPr="00255CC5">
        <w:rPr>
          <w:rFonts w:eastAsia="標楷體"/>
        </w:rPr>
        <w:t>[</w:t>
      </w:r>
      <w:proofErr w:type="gramEnd"/>
      <w:r w:rsidRPr="00255CC5">
        <w:rPr>
          <w:rFonts w:eastAsia="標楷體"/>
        </w:rPr>
        <w:t xml:space="preserve">7:0], d[3:0], </w:t>
      </w:r>
      <w:proofErr w:type="spellStart"/>
      <w:r w:rsidRPr="00255CC5">
        <w:rPr>
          <w:rFonts w:eastAsia="標楷體"/>
        </w:rPr>
        <w:t>leap_year</w:t>
      </w:r>
      <w:proofErr w:type="spellEnd"/>
    </w:p>
    <w:p w14:paraId="46257C93" w14:textId="77777777" w:rsidR="007064D8" w:rsidRPr="00255CC5" w:rsidRDefault="007064D8">
      <w:pPr>
        <w:widowControl/>
        <w:rPr>
          <w:rFonts w:eastAsia="標楷體"/>
        </w:rPr>
      </w:pPr>
      <w:r w:rsidRPr="00255CC5">
        <w:rPr>
          <w:rFonts w:eastAsia="標楷體"/>
        </w:rPr>
        <w:br w:type="page"/>
      </w:r>
    </w:p>
    <w:p w14:paraId="1161EC36" w14:textId="77777777" w:rsidR="007064D8" w:rsidRPr="00255CC5" w:rsidRDefault="007064D8" w:rsidP="007064D8">
      <w:pPr>
        <w:numPr>
          <w:ilvl w:val="0"/>
          <w:numId w:val="17"/>
        </w:numPr>
        <w:rPr>
          <w:rFonts w:eastAsia="標楷體"/>
        </w:rPr>
      </w:pPr>
      <w:r w:rsidRPr="00255CC5">
        <w:rPr>
          <w:rFonts w:eastAsia="標楷體"/>
        </w:rPr>
        <w:lastRenderedPageBreak/>
        <w:t>Draw the block diagram of the design.</w:t>
      </w:r>
    </w:p>
    <w:p w14:paraId="74AF7EA0" w14:textId="5FBD7AE5" w:rsidR="007064D8" w:rsidRPr="00255CC5" w:rsidRDefault="005939F9" w:rsidP="007064D8">
      <w:pPr>
        <w:ind w:left="480"/>
        <w:jc w:val="center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209A1B" wp14:editId="6634BA5C">
                <wp:simplePos x="0" y="0"/>
                <wp:positionH relativeFrom="column">
                  <wp:posOffset>4637163</wp:posOffset>
                </wp:positionH>
                <wp:positionV relativeFrom="paragraph">
                  <wp:posOffset>1503045</wp:posOffset>
                </wp:positionV>
                <wp:extent cx="872115" cy="295991"/>
                <wp:effectExtent l="0" t="0" r="0" b="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115" cy="2959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13489" w14:textId="6D1A60DA" w:rsidR="005939F9" w:rsidRPr="005939F9" w:rsidRDefault="005939F9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proofErr w:type="spellStart"/>
                            <w:r w:rsidRPr="005939F9">
                              <w:rPr>
                                <w:sz w:val="18"/>
                              </w:rPr>
                              <w:t>leap_year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09A1B" id="_x0000_t202" coordsize="21600,21600" o:spt="202" path="m,l,21600r21600,l21600,xe">
                <v:stroke joinstyle="miter"/>
                <v:path gradientshapeok="t" o:connecttype="rect"/>
              </v:shapetype>
              <v:shape id="文字方塊 19" o:spid="_x0000_s1026" type="#_x0000_t202" style="position:absolute;left:0;text-align:left;margin-left:365.15pt;margin-top:118.35pt;width:68.65pt;height:2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" filled="f" stroked="f" strokeweight=".5pt">
                <v:textbox>
                  <w:txbxContent>
                    <w:p w14:paraId="12913489" w14:textId="6D1A60DA" w:rsidR="005939F9" w:rsidRPr="005939F9" w:rsidRDefault="005939F9">
                      <w:pPr>
                        <w:rPr>
                          <w:rFonts w:hint="eastAsia"/>
                          <w:sz w:val="18"/>
                        </w:rPr>
                      </w:pPr>
                      <w:proofErr w:type="spellStart"/>
                      <w:r w:rsidRPr="005939F9">
                        <w:rPr>
                          <w:sz w:val="18"/>
                        </w:rPr>
                        <w:t>leap_year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C60FA" wp14:editId="63FB4035">
                <wp:simplePos x="0" y="0"/>
                <wp:positionH relativeFrom="column">
                  <wp:posOffset>4520932</wp:posOffset>
                </wp:positionH>
                <wp:positionV relativeFrom="paragraph">
                  <wp:posOffset>1624888</wp:posOffset>
                </wp:positionV>
                <wp:extent cx="195565" cy="0"/>
                <wp:effectExtent l="0" t="0" r="0" b="0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6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B7160" id="直線接點 1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pt,127.95pt" to="371.4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" strokecolor="black [3213]" strokeweight=".25pt"/>
            </w:pict>
          </mc:Fallback>
        </mc:AlternateContent>
      </w:r>
      <w:r w:rsidR="0036190E" w:rsidRPr="00255CC5">
        <w:rPr>
          <w:rFonts w:eastAsia="標楷體"/>
          <w:noProof/>
        </w:rPr>
        <w:drawing>
          <wp:inline distT="0" distB="0" distL="0" distR="0" wp14:anchorId="5FF28914" wp14:editId="49D58061">
            <wp:extent cx="2819901" cy="3356890"/>
            <wp:effectExtent l="0" t="1905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7407310_2272146746439960_8781848140400558080_n.jpg"/>
                    <pic:cNvPicPr/>
                  </pic:nvPicPr>
                  <pic:blipFill rotWithShape="1">
                    <a:blip r:embed="rId11"/>
                    <a:srcRect l="6983" t="23874"/>
                    <a:stretch/>
                  </pic:blipFill>
                  <pic:spPr bwMode="auto">
                    <a:xfrm rot="5400000">
                      <a:off x="0" y="0"/>
                      <a:ext cx="2830552" cy="3369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B99A402" w14:textId="77777777" w:rsidR="007064D8" w:rsidRPr="00255CC5" w:rsidRDefault="007064D8" w:rsidP="007064D8">
      <w:pPr>
        <w:rPr>
          <w:rFonts w:eastAsia="標楷體"/>
          <w:b/>
          <w:sz w:val="28"/>
          <w:szCs w:val="28"/>
        </w:rPr>
      </w:pPr>
      <w:r w:rsidRPr="00255CC5">
        <w:rPr>
          <w:rFonts w:eastAsia="標楷體"/>
          <w:b/>
          <w:sz w:val="28"/>
          <w:szCs w:val="28"/>
        </w:rPr>
        <w:t>Design Implementation</w:t>
      </w:r>
    </w:p>
    <w:p w14:paraId="5A043977" w14:textId="4D91171B" w:rsidR="00CB2728" w:rsidRPr="00255CC5" w:rsidRDefault="00D855E8" w:rsidP="00D855E8">
      <w:pPr>
        <w:pStyle w:val="af6"/>
        <w:numPr>
          <w:ilvl w:val="0"/>
          <w:numId w:val="31"/>
        </w:numPr>
        <w:ind w:leftChars="0"/>
        <w:rPr>
          <w:rFonts w:eastAsia="標楷體"/>
        </w:rPr>
      </w:pPr>
      <w:r w:rsidRPr="00255CC5">
        <w:rPr>
          <w:rFonts w:eastAsia="標楷體"/>
        </w:rPr>
        <w:t>第三題為第一題與第二題的結合，其中有二差別。一為日期需要利用小時去判斷是否加一，我將兩個之間利用</w:t>
      </w:r>
      <w:r w:rsidRPr="00255CC5">
        <w:rPr>
          <w:rFonts w:eastAsia="標楷體"/>
        </w:rPr>
        <w:t>hour</w:t>
      </w:r>
      <w:r w:rsidRPr="00255CC5">
        <w:rPr>
          <w:rFonts w:eastAsia="標楷體"/>
        </w:rPr>
        <w:t>連結作為</w:t>
      </w:r>
      <w:r w:rsidRPr="00255CC5">
        <w:rPr>
          <w:rFonts w:eastAsia="標楷體"/>
        </w:rPr>
        <w:t>hour</w:t>
      </w:r>
      <w:r w:rsidRPr="00255CC5">
        <w:rPr>
          <w:rFonts w:eastAsia="標楷體"/>
        </w:rPr>
        <w:t>的</w:t>
      </w:r>
      <w:r w:rsidRPr="00255CC5">
        <w:rPr>
          <w:rFonts w:eastAsia="標楷體"/>
        </w:rPr>
        <w:t>output</w:t>
      </w:r>
      <w:r w:rsidRPr="00255CC5">
        <w:rPr>
          <w:rFonts w:eastAsia="標楷體"/>
        </w:rPr>
        <w:t>與</w:t>
      </w:r>
      <w:r w:rsidRPr="00255CC5">
        <w:rPr>
          <w:rFonts w:eastAsia="標楷體"/>
        </w:rPr>
        <w:t>day</w:t>
      </w:r>
      <w:r w:rsidRPr="00255CC5">
        <w:rPr>
          <w:rFonts w:eastAsia="標楷體"/>
        </w:rPr>
        <w:t>的</w:t>
      </w:r>
      <w:r w:rsidRPr="00255CC5">
        <w:rPr>
          <w:rFonts w:eastAsia="標楷體"/>
        </w:rPr>
        <w:t>input</w:t>
      </w:r>
      <w:r w:rsidRPr="00255CC5">
        <w:rPr>
          <w:rFonts w:eastAsia="標楷體"/>
        </w:rPr>
        <w:t>，藉此作為判斷依據。另一差別為第三題的年為</w:t>
      </w:r>
      <w:r w:rsidRPr="00255CC5">
        <w:rPr>
          <w:rFonts w:eastAsia="標楷體"/>
        </w:rPr>
        <w:t>2000~2200</w:t>
      </w:r>
      <w:r w:rsidRPr="00255CC5">
        <w:rPr>
          <w:rFonts w:eastAsia="標楷體"/>
        </w:rPr>
        <w:t>，且需判斷閏年。以下將說明我的作法</w:t>
      </w:r>
    </w:p>
    <w:p w14:paraId="52303615" w14:textId="3E2968B3" w:rsidR="00D855E8" w:rsidRPr="00255CC5" w:rsidRDefault="00D855E8" w:rsidP="00D855E8">
      <w:pPr>
        <w:pStyle w:val="af6"/>
        <w:numPr>
          <w:ilvl w:val="0"/>
          <w:numId w:val="31"/>
        </w:numPr>
        <w:ind w:leftChars="0"/>
        <w:rPr>
          <w:rFonts w:eastAsia="標楷體"/>
        </w:rPr>
      </w:pPr>
      <w:r w:rsidRPr="00255CC5">
        <w:rPr>
          <w:rFonts w:eastAsia="標楷體"/>
        </w:rPr>
        <w:t>Year</w:t>
      </w:r>
    </w:p>
    <w:p w14:paraId="32BE8535" w14:textId="3DD66D2A" w:rsidR="00D855E8" w:rsidRPr="00255CC5" w:rsidRDefault="00D855E8" w:rsidP="00D855E8">
      <w:pPr>
        <w:pStyle w:val="af6"/>
        <w:ind w:leftChars="0"/>
        <w:rPr>
          <w:rFonts w:eastAsia="標楷體"/>
        </w:rPr>
      </w:pPr>
      <w:r w:rsidRPr="00255CC5">
        <w:rPr>
          <w:rFonts w:eastAsia="標楷體"/>
        </w:rPr>
        <w:t>Input</w:t>
      </w:r>
      <w:r w:rsidRPr="00255CC5">
        <w:rPr>
          <w:rFonts w:eastAsia="標楷體"/>
        </w:rPr>
        <w:t>：</w:t>
      </w:r>
      <w:proofErr w:type="spellStart"/>
      <w:r w:rsidRPr="00255CC5">
        <w:rPr>
          <w:rFonts w:eastAsia="標楷體"/>
        </w:rPr>
        <w:t>clk</w:t>
      </w:r>
      <w:proofErr w:type="spellEnd"/>
      <w:r w:rsidRPr="00255CC5">
        <w:rPr>
          <w:rFonts w:eastAsia="標楷體"/>
        </w:rPr>
        <w:t xml:space="preserve">, </w:t>
      </w:r>
      <w:proofErr w:type="spellStart"/>
      <w:r w:rsidRPr="00255CC5">
        <w:rPr>
          <w:rFonts w:eastAsia="標楷體"/>
        </w:rPr>
        <w:t>rst_n</w:t>
      </w:r>
      <w:proofErr w:type="spellEnd"/>
      <w:r w:rsidRPr="00255CC5">
        <w:rPr>
          <w:rFonts w:eastAsia="標楷體"/>
        </w:rPr>
        <w:t>, month</w:t>
      </w:r>
    </w:p>
    <w:p w14:paraId="2D39A5A5" w14:textId="071DBC17" w:rsidR="00D855E8" w:rsidRPr="00255CC5" w:rsidRDefault="00D855E8" w:rsidP="00D855E8">
      <w:pPr>
        <w:pStyle w:val="af6"/>
        <w:ind w:leftChars="0"/>
        <w:rPr>
          <w:rFonts w:eastAsia="標楷體"/>
        </w:rPr>
      </w:pPr>
      <w:proofErr w:type="spellStart"/>
      <w:r w:rsidRPr="00255CC5">
        <w:rPr>
          <w:rFonts w:eastAsia="標楷體"/>
        </w:rPr>
        <w:t>Ouput</w:t>
      </w:r>
      <w:proofErr w:type="spellEnd"/>
      <w:r w:rsidRPr="00255CC5">
        <w:rPr>
          <w:rFonts w:eastAsia="標楷體"/>
        </w:rPr>
        <w:t>：</w:t>
      </w:r>
      <w:proofErr w:type="spellStart"/>
      <w:r w:rsidRPr="00255CC5">
        <w:rPr>
          <w:rFonts w:eastAsia="標楷體"/>
        </w:rPr>
        <w:t>one_y</w:t>
      </w:r>
      <w:proofErr w:type="spellEnd"/>
      <w:r w:rsidRPr="00255CC5">
        <w:rPr>
          <w:rFonts w:eastAsia="標楷體"/>
        </w:rPr>
        <w:t xml:space="preserve">, </w:t>
      </w:r>
      <w:proofErr w:type="spellStart"/>
      <w:r w:rsidRPr="00255CC5">
        <w:rPr>
          <w:rFonts w:eastAsia="標楷體"/>
        </w:rPr>
        <w:t>ten_y</w:t>
      </w:r>
      <w:proofErr w:type="spellEnd"/>
      <w:r w:rsidRPr="00255CC5">
        <w:rPr>
          <w:rFonts w:eastAsia="標楷體"/>
        </w:rPr>
        <w:t xml:space="preserve">, </w:t>
      </w:r>
      <w:proofErr w:type="spellStart"/>
      <w:r w:rsidRPr="00255CC5">
        <w:rPr>
          <w:rFonts w:eastAsia="標楷體"/>
        </w:rPr>
        <w:t>hun_y</w:t>
      </w:r>
      <w:proofErr w:type="spellEnd"/>
      <w:r w:rsidRPr="00255CC5">
        <w:rPr>
          <w:rFonts w:eastAsia="標楷體"/>
        </w:rPr>
        <w:t xml:space="preserve">, </w:t>
      </w:r>
      <w:proofErr w:type="spellStart"/>
      <w:r w:rsidRPr="00255CC5">
        <w:rPr>
          <w:rFonts w:eastAsia="標楷體"/>
        </w:rPr>
        <w:t>thu_y</w:t>
      </w:r>
      <w:proofErr w:type="spellEnd"/>
      <w:r w:rsidRPr="00255CC5">
        <w:rPr>
          <w:rFonts w:eastAsia="標楷體"/>
        </w:rPr>
        <w:t xml:space="preserve">, </w:t>
      </w:r>
      <w:proofErr w:type="spellStart"/>
      <w:r w:rsidRPr="00255CC5">
        <w:rPr>
          <w:rFonts w:eastAsia="標楷體"/>
        </w:rPr>
        <w:t>leap_year</w:t>
      </w:r>
      <w:proofErr w:type="spellEnd"/>
    </w:p>
    <w:p w14:paraId="1AC5835E" w14:textId="44F7A358" w:rsidR="00D855E8" w:rsidRPr="00255CC5" w:rsidRDefault="00D855E8" w:rsidP="00D855E8">
      <w:pPr>
        <w:pStyle w:val="af6"/>
        <w:numPr>
          <w:ilvl w:val="0"/>
          <w:numId w:val="32"/>
        </w:numPr>
        <w:ind w:leftChars="0"/>
        <w:rPr>
          <w:rFonts w:eastAsia="標楷體"/>
        </w:rPr>
      </w:pPr>
      <w:r w:rsidRPr="00255CC5">
        <w:rPr>
          <w:rFonts w:eastAsia="標楷體"/>
        </w:rPr>
        <w:t>其中年的千為數恆為</w:t>
      </w:r>
      <w:r w:rsidRPr="00255CC5">
        <w:rPr>
          <w:rFonts w:eastAsia="標楷體"/>
        </w:rPr>
        <w:t>2</w:t>
      </w:r>
      <w:r w:rsidRPr="00255CC5">
        <w:rPr>
          <w:rFonts w:eastAsia="標楷體"/>
        </w:rPr>
        <w:t>，百位數、十位數、個位數為</w:t>
      </w:r>
      <w:r w:rsidRPr="00255CC5">
        <w:rPr>
          <w:rFonts w:eastAsia="標楷體"/>
        </w:rPr>
        <w:t>BCD counter</w:t>
      </w:r>
      <w:r w:rsidRPr="00255CC5">
        <w:rPr>
          <w:rFonts w:eastAsia="標楷體"/>
        </w:rPr>
        <w:t>，跟第二題部分相似，並在</w:t>
      </w:r>
      <w:r w:rsidRPr="00255CC5">
        <w:rPr>
          <w:rFonts w:eastAsia="標楷體"/>
        </w:rPr>
        <w:t>2200</w:t>
      </w:r>
      <w:r w:rsidRPr="00255CC5">
        <w:rPr>
          <w:rFonts w:eastAsia="標楷體"/>
        </w:rPr>
        <w:t>年時回到</w:t>
      </w:r>
      <w:r w:rsidRPr="00255CC5">
        <w:rPr>
          <w:rFonts w:eastAsia="標楷體"/>
        </w:rPr>
        <w:t>2000</w:t>
      </w:r>
      <w:r w:rsidRPr="00255CC5">
        <w:rPr>
          <w:rFonts w:eastAsia="標楷體"/>
        </w:rPr>
        <w:t>年重新計算。</w:t>
      </w:r>
    </w:p>
    <w:p w14:paraId="6B4240BB" w14:textId="20AEEC18" w:rsidR="00D855E8" w:rsidRPr="00255CC5" w:rsidRDefault="00D855E8" w:rsidP="00D855E8">
      <w:pPr>
        <w:pStyle w:val="af6"/>
        <w:numPr>
          <w:ilvl w:val="0"/>
          <w:numId w:val="32"/>
        </w:numPr>
        <w:ind w:leftChars="0"/>
        <w:rPr>
          <w:rFonts w:eastAsia="標楷體"/>
        </w:rPr>
      </w:pPr>
      <w:proofErr w:type="spellStart"/>
      <w:r w:rsidRPr="00255CC5">
        <w:rPr>
          <w:rFonts w:eastAsia="標楷體"/>
        </w:rPr>
        <w:t>Leap_year</w:t>
      </w:r>
      <w:proofErr w:type="spellEnd"/>
      <w:r w:rsidRPr="00255CC5">
        <w:rPr>
          <w:rFonts w:eastAsia="標楷體"/>
        </w:rPr>
        <w:t>作為閏年的判斷。其中我設了一個</w:t>
      </w:r>
      <w:r w:rsidR="00EF26E8" w:rsidRPr="00255CC5">
        <w:rPr>
          <w:rFonts w:eastAsia="標楷體"/>
        </w:rPr>
        <w:t xml:space="preserve">11 bits </w:t>
      </w:r>
      <w:r w:rsidR="00EF26E8" w:rsidRPr="00255CC5">
        <w:rPr>
          <w:rFonts w:eastAsia="標楷體"/>
        </w:rPr>
        <w:t>的變數</w:t>
      </w:r>
      <w:proofErr w:type="spellStart"/>
      <w:r w:rsidRPr="00255CC5">
        <w:rPr>
          <w:rFonts w:eastAsia="標楷體"/>
        </w:rPr>
        <w:t>leap_cnt</w:t>
      </w:r>
      <w:proofErr w:type="spellEnd"/>
      <w:r w:rsidRPr="00255CC5">
        <w:rPr>
          <w:rFonts w:eastAsia="標楷體"/>
        </w:rPr>
        <w:t>作為</w:t>
      </w:r>
      <w:r w:rsidR="00EF26E8" w:rsidRPr="00255CC5">
        <w:rPr>
          <w:rFonts w:eastAsia="標楷體"/>
        </w:rPr>
        <w:t>計數器，隨著年份增加而增加</w:t>
      </w:r>
      <w:r w:rsidR="00EF26E8" w:rsidRPr="00255CC5">
        <w:rPr>
          <w:rFonts w:eastAsia="標楷體"/>
        </w:rPr>
        <w:t>(</w:t>
      </w:r>
      <w:r w:rsidR="00EF26E8" w:rsidRPr="00255CC5">
        <w:rPr>
          <w:rFonts w:eastAsia="標楷體"/>
        </w:rPr>
        <w:t>即為年的</w:t>
      </w:r>
      <w:r w:rsidR="00EF26E8" w:rsidRPr="00255CC5">
        <w:rPr>
          <w:rFonts w:eastAsia="標楷體"/>
        </w:rPr>
        <w:t>binary</w:t>
      </w:r>
      <w:r w:rsidR="00EF26E8" w:rsidRPr="00255CC5">
        <w:rPr>
          <w:rFonts w:eastAsia="標楷體"/>
        </w:rPr>
        <w:t>形式</w:t>
      </w:r>
      <w:r w:rsidR="00EF26E8" w:rsidRPr="00255CC5">
        <w:rPr>
          <w:rFonts w:eastAsia="標楷體"/>
        </w:rPr>
        <w:t>)</w:t>
      </w:r>
      <w:r w:rsidR="00EF26E8" w:rsidRPr="00255CC5">
        <w:rPr>
          <w:rFonts w:eastAsia="標楷體"/>
        </w:rPr>
        <w:t>。判斷閏年的條件為</w:t>
      </w:r>
    </w:p>
    <w:p w14:paraId="69C4674B" w14:textId="431C05A3" w:rsidR="00447150" w:rsidRPr="00255CC5" w:rsidRDefault="00447150" w:rsidP="00447150">
      <w:pPr>
        <w:pStyle w:val="af6"/>
        <w:autoSpaceDE w:val="0"/>
        <w:autoSpaceDN w:val="0"/>
        <w:adjustRightInd w:val="0"/>
        <w:ind w:leftChars="0" w:left="960"/>
        <w:jc w:val="center"/>
        <w:rPr>
          <w:rFonts w:eastAsia="標楷體"/>
          <w:b/>
          <w:kern w:val="0"/>
          <w:szCs w:val="22"/>
          <w:bdr w:val="single" w:sz="4" w:space="0" w:color="auto"/>
          <w:lang w:eastAsia="en-US"/>
        </w:rPr>
      </w:pPr>
      <w:proofErr w:type="spellStart"/>
      <w:r w:rsidRPr="00255CC5">
        <w:rPr>
          <w:rFonts w:eastAsia="標楷體"/>
          <w:b/>
          <w:kern w:val="0"/>
          <w:szCs w:val="22"/>
          <w:bdr w:val="single" w:sz="4" w:space="0" w:color="auto"/>
          <w:lang w:eastAsia="en-US"/>
        </w:rPr>
        <w:t>leap_year</w:t>
      </w:r>
      <w:proofErr w:type="spellEnd"/>
      <w:r w:rsidRPr="00255CC5">
        <w:rPr>
          <w:rFonts w:eastAsia="標楷體"/>
          <w:b/>
          <w:kern w:val="0"/>
          <w:szCs w:val="22"/>
          <w:bdr w:val="single" w:sz="4" w:space="0" w:color="auto"/>
          <w:lang w:eastAsia="en-US"/>
        </w:rPr>
        <w:t xml:space="preserve"> = </w:t>
      </w:r>
      <w:proofErr w:type="spellStart"/>
      <w:r w:rsidRPr="00255CC5">
        <w:rPr>
          <w:rFonts w:eastAsia="標楷體"/>
          <w:b/>
          <w:kern w:val="0"/>
          <w:szCs w:val="22"/>
          <w:bdr w:val="single" w:sz="4" w:space="0" w:color="auto"/>
          <w:lang w:eastAsia="en-US"/>
        </w:rPr>
        <w:t>leap_cnt</w:t>
      </w:r>
      <w:proofErr w:type="spellEnd"/>
      <w:r w:rsidRPr="00255CC5">
        <w:rPr>
          <w:rFonts w:eastAsia="標楷體"/>
          <w:b/>
          <w:kern w:val="0"/>
          <w:szCs w:val="22"/>
          <w:bdr w:val="single" w:sz="4" w:space="0" w:color="auto"/>
          <w:lang w:eastAsia="en-US"/>
        </w:rPr>
        <w:t xml:space="preserve"> % 4 == 0 &amp;&amp; (</w:t>
      </w:r>
      <w:proofErr w:type="spellStart"/>
      <w:r w:rsidRPr="00255CC5">
        <w:rPr>
          <w:rFonts w:eastAsia="標楷體"/>
          <w:b/>
          <w:kern w:val="0"/>
          <w:szCs w:val="22"/>
          <w:bdr w:val="single" w:sz="4" w:space="0" w:color="auto"/>
          <w:lang w:eastAsia="en-US"/>
        </w:rPr>
        <w:t>leap_cnt</w:t>
      </w:r>
      <w:proofErr w:type="spellEnd"/>
      <w:r w:rsidRPr="00255CC5">
        <w:rPr>
          <w:rFonts w:eastAsia="標楷體"/>
          <w:b/>
          <w:kern w:val="0"/>
          <w:szCs w:val="22"/>
          <w:bdr w:val="single" w:sz="4" w:space="0" w:color="auto"/>
          <w:lang w:eastAsia="en-US"/>
        </w:rPr>
        <w:t xml:space="preserve"> % 400 == 0 || </w:t>
      </w:r>
      <w:proofErr w:type="spellStart"/>
      <w:r w:rsidRPr="00255CC5">
        <w:rPr>
          <w:rFonts w:eastAsia="標楷體"/>
          <w:b/>
          <w:kern w:val="0"/>
          <w:szCs w:val="22"/>
          <w:bdr w:val="single" w:sz="4" w:space="0" w:color="auto"/>
          <w:lang w:eastAsia="en-US"/>
        </w:rPr>
        <w:t>leap_cnt</w:t>
      </w:r>
      <w:proofErr w:type="spellEnd"/>
      <w:r w:rsidRPr="00255CC5">
        <w:rPr>
          <w:rFonts w:eastAsia="標楷體"/>
          <w:b/>
          <w:kern w:val="0"/>
          <w:szCs w:val="22"/>
          <w:bdr w:val="single" w:sz="4" w:space="0" w:color="auto"/>
          <w:lang w:eastAsia="en-US"/>
        </w:rPr>
        <w:t xml:space="preserve"> % </w:t>
      </w:r>
      <w:proofErr w:type="gramStart"/>
      <w:r w:rsidRPr="00255CC5">
        <w:rPr>
          <w:rFonts w:eastAsia="標楷體"/>
          <w:b/>
          <w:kern w:val="0"/>
          <w:szCs w:val="22"/>
          <w:bdr w:val="single" w:sz="4" w:space="0" w:color="auto"/>
          <w:lang w:eastAsia="en-US"/>
        </w:rPr>
        <w:t>100 !</w:t>
      </w:r>
      <w:proofErr w:type="gramEnd"/>
      <w:r w:rsidRPr="00255CC5">
        <w:rPr>
          <w:rFonts w:eastAsia="標楷體"/>
          <w:b/>
          <w:kern w:val="0"/>
          <w:szCs w:val="22"/>
          <w:bdr w:val="single" w:sz="4" w:space="0" w:color="auto"/>
          <w:lang w:eastAsia="en-US"/>
        </w:rPr>
        <w:t>= 0)</w:t>
      </w:r>
    </w:p>
    <w:p w14:paraId="3C25D753" w14:textId="7CC677F0" w:rsidR="00447150" w:rsidRPr="00255CC5" w:rsidRDefault="00447150" w:rsidP="00447150">
      <w:pPr>
        <w:pStyle w:val="af6"/>
        <w:autoSpaceDE w:val="0"/>
        <w:autoSpaceDN w:val="0"/>
        <w:adjustRightInd w:val="0"/>
        <w:ind w:leftChars="0" w:left="960"/>
        <w:rPr>
          <w:rFonts w:eastAsia="標楷體"/>
          <w:kern w:val="0"/>
          <w:szCs w:val="22"/>
        </w:rPr>
      </w:pPr>
      <w:r w:rsidRPr="00255CC5">
        <w:rPr>
          <w:rFonts w:eastAsia="標楷體"/>
          <w:kern w:val="0"/>
          <w:szCs w:val="22"/>
        </w:rPr>
        <w:t>利用</w:t>
      </w:r>
      <w:r w:rsidRPr="00255CC5">
        <w:rPr>
          <w:rFonts w:eastAsia="標楷體"/>
          <w:kern w:val="0"/>
          <w:szCs w:val="22"/>
        </w:rPr>
        <w:t>and</w:t>
      </w:r>
      <w:r w:rsidRPr="00255CC5">
        <w:rPr>
          <w:rFonts w:eastAsia="標楷體"/>
          <w:kern w:val="0"/>
          <w:szCs w:val="22"/>
        </w:rPr>
        <w:t>與</w:t>
      </w:r>
      <w:r w:rsidRPr="00255CC5">
        <w:rPr>
          <w:rFonts w:eastAsia="標楷體"/>
          <w:kern w:val="0"/>
          <w:szCs w:val="22"/>
        </w:rPr>
        <w:t>or</w:t>
      </w:r>
      <w:r w:rsidRPr="00255CC5">
        <w:rPr>
          <w:rFonts w:eastAsia="標楷體"/>
          <w:kern w:val="0"/>
          <w:szCs w:val="22"/>
        </w:rPr>
        <w:t>的性質，加上很厲害的邏輯，就可以利用一條式子就判斷是否為閏年。</w:t>
      </w:r>
    </w:p>
    <w:p w14:paraId="31440AAB" w14:textId="77777777" w:rsidR="005939F9" w:rsidRPr="00255CC5" w:rsidRDefault="005939F9" w:rsidP="005939F9">
      <w:pPr>
        <w:pStyle w:val="af6"/>
        <w:numPr>
          <w:ilvl w:val="0"/>
          <w:numId w:val="28"/>
        </w:numPr>
        <w:ind w:leftChars="0"/>
        <w:rPr>
          <w:rFonts w:eastAsia="標楷體"/>
        </w:rPr>
      </w:pPr>
      <w:r w:rsidRPr="00255CC5">
        <w:rPr>
          <w:rFonts w:eastAsia="標楷體"/>
          <w:szCs w:val="24"/>
        </w:rPr>
        <w:t>I/O pin</w:t>
      </w:r>
    </w:p>
    <w:tbl>
      <w:tblPr>
        <w:tblW w:w="9092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20"/>
        <w:gridCol w:w="1158"/>
        <w:gridCol w:w="1240"/>
        <w:gridCol w:w="1160"/>
        <w:gridCol w:w="980"/>
        <w:gridCol w:w="980"/>
        <w:gridCol w:w="980"/>
        <w:gridCol w:w="1020"/>
        <w:gridCol w:w="980"/>
      </w:tblGrid>
      <w:tr w:rsidR="005939F9" w:rsidRPr="005939F9" w14:paraId="17AB18A4" w14:textId="77777777" w:rsidTr="005939F9">
        <w:trPr>
          <w:trHeight w:val="340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63731" w14:textId="77777777" w:rsidR="005939F9" w:rsidRPr="005939F9" w:rsidRDefault="005939F9" w:rsidP="005939F9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I/O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05387" w14:textId="77777777" w:rsidR="005939F9" w:rsidRPr="005939F9" w:rsidRDefault="005939F9" w:rsidP="005939F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D_</w:t>
            </w:r>
            <w:proofErr w:type="gramStart"/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ssd</w:t>
            </w:r>
            <w:proofErr w:type="spellEnd"/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[</w:t>
            </w:r>
            <w:proofErr w:type="gramEnd"/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7]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13E22" w14:textId="77777777" w:rsidR="005939F9" w:rsidRPr="005939F9" w:rsidRDefault="005939F9" w:rsidP="005939F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D_</w:t>
            </w:r>
            <w:proofErr w:type="gramStart"/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ssd</w:t>
            </w:r>
            <w:proofErr w:type="spellEnd"/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[</w:t>
            </w:r>
            <w:proofErr w:type="gramEnd"/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6]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95AE6" w14:textId="77777777" w:rsidR="005939F9" w:rsidRPr="005939F9" w:rsidRDefault="005939F9" w:rsidP="005939F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D_</w:t>
            </w:r>
            <w:proofErr w:type="gramStart"/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ssd</w:t>
            </w:r>
            <w:proofErr w:type="spellEnd"/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[</w:t>
            </w:r>
            <w:proofErr w:type="gramEnd"/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5]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0D40B" w14:textId="77777777" w:rsidR="005939F9" w:rsidRPr="005939F9" w:rsidRDefault="005939F9" w:rsidP="005939F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D_</w:t>
            </w:r>
            <w:proofErr w:type="gramStart"/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ssd</w:t>
            </w:r>
            <w:proofErr w:type="spellEnd"/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[</w:t>
            </w:r>
            <w:proofErr w:type="gramEnd"/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4]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35D18" w14:textId="77777777" w:rsidR="005939F9" w:rsidRPr="005939F9" w:rsidRDefault="005939F9" w:rsidP="005939F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D_</w:t>
            </w:r>
            <w:proofErr w:type="gramStart"/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ssd</w:t>
            </w:r>
            <w:proofErr w:type="spellEnd"/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[</w:t>
            </w:r>
            <w:proofErr w:type="gramEnd"/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3]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75D46" w14:textId="77777777" w:rsidR="005939F9" w:rsidRPr="005939F9" w:rsidRDefault="005939F9" w:rsidP="005939F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D_</w:t>
            </w:r>
            <w:proofErr w:type="gramStart"/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ssd</w:t>
            </w:r>
            <w:proofErr w:type="spellEnd"/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[</w:t>
            </w:r>
            <w:proofErr w:type="gramEnd"/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2]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2346D" w14:textId="77777777" w:rsidR="005939F9" w:rsidRPr="005939F9" w:rsidRDefault="005939F9" w:rsidP="005939F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D_</w:t>
            </w:r>
            <w:proofErr w:type="gramStart"/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ssd</w:t>
            </w:r>
            <w:proofErr w:type="spellEnd"/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[</w:t>
            </w:r>
            <w:proofErr w:type="gramEnd"/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1]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205F2" w14:textId="77777777" w:rsidR="005939F9" w:rsidRPr="005939F9" w:rsidRDefault="005939F9" w:rsidP="005939F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D_</w:t>
            </w:r>
            <w:proofErr w:type="gramStart"/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ssd</w:t>
            </w:r>
            <w:proofErr w:type="spellEnd"/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[</w:t>
            </w:r>
            <w:proofErr w:type="gramEnd"/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0]</w:t>
            </w:r>
          </w:p>
        </w:tc>
      </w:tr>
      <w:tr w:rsidR="005939F9" w:rsidRPr="005939F9" w14:paraId="6CCF5E61" w14:textId="77777777" w:rsidTr="005939F9">
        <w:trPr>
          <w:trHeight w:val="34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D0BA5" w14:textId="77777777" w:rsidR="005939F9" w:rsidRPr="005939F9" w:rsidRDefault="005939F9" w:rsidP="005939F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VOC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47808" w14:textId="77777777" w:rsidR="005939F9" w:rsidRPr="005939F9" w:rsidRDefault="005939F9" w:rsidP="005939F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W7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DA27F" w14:textId="77777777" w:rsidR="005939F9" w:rsidRPr="005939F9" w:rsidRDefault="005939F9" w:rsidP="005939F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W6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FC8F1" w14:textId="77777777" w:rsidR="005939F9" w:rsidRPr="005939F9" w:rsidRDefault="005939F9" w:rsidP="005939F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U8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C811F" w14:textId="77777777" w:rsidR="005939F9" w:rsidRPr="005939F9" w:rsidRDefault="005939F9" w:rsidP="005939F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V8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24540" w14:textId="77777777" w:rsidR="005939F9" w:rsidRPr="005939F9" w:rsidRDefault="005939F9" w:rsidP="005939F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U5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6A90" w14:textId="77777777" w:rsidR="005939F9" w:rsidRPr="005939F9" w:rsidRDefault="005939F9" w:rsidP="005939F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V5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FE6A3" w14:textId="77777777" w:rsidR="005939F9" w:rsidRPr="005939F9" w:rsidRDefault="005939F9" w:rsidP="005939F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U7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FCA45" w14:textId="77777777" w:rsidR="005939F9" w:rsidRPr="005939F9" w:rsidRDefault="005939F9" w:rsidP="005939F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V7</w:t>
            </w:r>
          </w:p>
        </w:tc>
      </w:tr>
      <w:tr w:rsidR="005939F9" w:rsidRPr="005939F9" w14:paraId="58BAF0A2" w14:textId="77777777" w:rsidTr="005939F9">
        <w:trPr>
          <w:trHeight w:val="34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49A9C" w14:textId="77777777" w:rsidR="005939F9" w:rsidRPr="005939F9" w:rsidRDefault="005939F9" w:rsidP="005939F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I/O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C37C0" w14:textId="77777777" w:rsidR="005939F9" w:rsidRPr="005939F9" w:rsidRDefault="005939F9" w:rsidP="005939F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d[</w:t>
            </w:r>
            <w:proofErr w:type="gramEnd"/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3]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39BDE" w14:textId="77777777" w:rsidR="005939F9" w:rsidRPr="005939F9" w:rsidRDefault="005939F9" w:rsidP="005939F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d[</w:t>
            </w:r>
            <w:proofErr w:type="gramEnd"/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2]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F4254" w14:textId="77777777" w:rsidR="005939F9" w:rsidRPr="005939F9" w:rsidRDefault="005939F9" w:rsidP="005939F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d[</w:t>
            </w:r>
            <w:proofErr w:type="gramEnd"/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1]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07094" w14:textId="77777777" w:rsidR="005939F9" w:rsidRPr="005939F9" w:rsidRDefault="005939F9" w:rsidP="005939F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d[</w:t>
            </w:r>
            <w:proofErr w:type="gramEnd"/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0]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B8C00" w14:textId="77777777" w:rsidR="005939F9" w:rsidRPr="005939F9" w:rsidRDefault="005939F9" w:rsidP="005939F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clk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69240" w14:textId="77777777" w:rsidR="005939F9" w:rsidRPr="005939F9" w:rsidRDefault="005939F9" w:rsidP="005939F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rst_n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56834" w14:textId="77777777" w:rsidR="005939F9" w:rsidRPr="005939F9" w:rsidRDefault="005939F9" w:rsidP="005939F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leap_year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B939E" w14:textId="77777777" w:rsidR="005939F9" w:rsidRPr="005939F9" w:rsidRDefault="005939F9" w:rsidP="005939F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mode</w:t>
            </w:r>
          </w:p>
        </w:tc>
      </w:tr>
      <w:tr w:rsidR="005939F9" w:rsidRPr="005939F9" w14:paraId="2716090E" w14:textId="77777777" w:rsidTr="005939F9">
        <w:trPr>
          <w:trHeight w:val="34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E67B2" w14:textId="77777777" w:rsidR="005939F9" w:rsidRPr="005939F9" w:rsidRDefault="005939F9" w:rsidP="005939F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VOC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CE045" w14:textId="77777777" w:rsidR="005939F9" w:rsidRPr="005939F9" w:rsidRDefault="005939F9" w:rsidP="005939F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W4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49148" w14:textId="77777777" w:rsidR="005939F9" w:rsidRPr="005939F9" w:rsidRDefault="005939F9" w:rsidP="005939F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V4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6454F" w14:textId="77777777" w:rsidR="005939F9" w:rsidRPr="005939F9" w:rsidRDefault="005939F9" w:rsidP="005939F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U4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DAC7C" w14:textId="77777777" w:rsidR="005939F9" w:rsidRPr="005939F9" w:rsidRDefault="005939F9" w:rsidP="005939F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U2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EE124" w14:textId="77777777" w:rsidR="005939F9" w:rsidRPr="005939F9" w:rsidRDefault="005939F9" w:rsidP="005939F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W5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028F4" w14:textId="77777777" w:rsidR="005939F9" w:rsidRPr="005939F9" w:rsidRDefault="005939F9" w:rsidP="005939F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V17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FCA52" w14:textId="77777777" w:rsidR="005939F9" w:rsidRPr="005939F9" w:rsidRDefault="005939F9" w:rsidP="005939F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U16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16FAC" w14:textId="77777777" w:rsidR="005939F9" w:rsidRPr="005939F9" w:rsidRDefault="005939F9" w:rsidP="005939F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V16</w:t>
            </w:r>
          </w:p>
        </w:tc>
      </w:tr>
      <w:tr w:rsidR="005939F9" w:rsidRPr="005939F9" w14:paraId="14EA8124" w14:textId="77777777" w:rsidTr="005939F9">
        <w:trPr>
          <w:trHeight w:val="34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62366" w14:textId="77777777" w:rsidR="005939F9" w:rsidRPr="005939F9" w:rsidRDefault="005939F9" w:rsidP="005939F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I/O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8B434" w14:textId="77777777" w:rsidR="005939F9" w:rsidRPr="005939F9" w:rsidRDefault="005939F9" w:rsidP="005939F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switch_time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618EA" w14:textId="77777777" w:rsidR="005939F9" w:rsidRPr="005939F9" w:rsidRDefault="005939F9" w:rsidP="005939F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switch_day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6A3AC" w14:textId="77777777" w:rsidR="005939F9" w:rsidRPr="005939F9" w:rsidRDefault="005939F9" w:rsidP="005939F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1CF15" w14:textId="77777777" w:rsidR="005939F9" w:rsidRPr="005939F9" w:rsidRDefault="005939F9" w:rsidP="005939F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22B0E" w14:textId="77777777" w:rsidR="005939F9" w:rsidRPr="005939F9" w:rsidRDefault="005939F9" w:rsidP="005939F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A6412" w14:textId="77777777" w:rsidR="005939F9" w:rsidRPr="005939F9" w:rsidRDefault="005939F9" w:rsidP="005939F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DD1EC" w14:textId="77777777" w:rsidR="005939F9" w:rsidRPr="005939F9" w:rsidRDefault="005939F9" w:rsidP="005939F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AF3DE" w14:textId="77777777" w:rsidR="005939F9" w:rsidRPr="005939F9" w:rsidRDefault="005939F9" w:rsidP="005939F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939F9" w:rsidRPr="005939F9" w14:paraId="0BB8EDCF" w14:textId="77777777" w:rsidTr="005939F9">
        <w:trPr>
          <w:trHeight w:val="34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8EE5D" w14:textId="77777777" w:rsidR="005939F9" w:rsidRPr="005939F9" w:rsidRDefault="005939F9" w:rsidP="005939F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VOC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D26AC" w14:textId="77777777" w:rsidR="005939F9" w:rsidRPr="005939F9" w:rsidRDefault="005939F9" w:rsidP="005939F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W16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179DD" w14:textId="77777777" w:rsidR="005939F9" w:rsidRPr="005939F9" w:rsidRDefault="005939F9" w:rsidP="005939F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W17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CE3FC" w14:textId="77777777" w:rsidR="005939F9" w:rsidRPr="005939F9" w:rsidRDefault="005939F9" w:rsidP="005939F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30612" w14:textId="77777777" w:rsidR="005939F9" w:rsidRPr="005939F9" w:rsidRDefault="005939F9" w:rsidP="005939F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CE456" w14:textId="77777777" w:rsidR="005939F9" w:rsidRPr="005939F9" w:rsidRDefault="005939F9" w:rsidP="005939F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0A490" w14:textId="77777777" w:rsidR="005939F9" w:rsidRPr="005939F9" w:rsidRDefault="005939F9" w:rsidP="005939F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602AC" w14:textId="77777777" w:rsidR="005939F9" w:rsidRPr="005939F9" w:rsidRDefault="005939F9" w:rsidP="005939F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182EF" w14:textId="77777777" w:rsidR="005939F9" w:rsidRPr="005939F9" w:rsidRDefault="005939F9" w:rsidP="005939F9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5939F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</w:tbl>
    <w:p w14:paraId="71A41EBF" w14:textId="77777777" w:rsidR="00447150" w:rsidRPr="00255CC5" w:rsidRDefault="00447150" w:rsidP="00447150">
      <w:pPr>
        <w:rPr>
          <w:rFonts w:eastAsia="標楷體"/>
        </w:rPr>
      </w:pPr>
    </w:p>
    <w:p w14:paraId="1DC0B037" w14:textId="223DF9C9" w:rsidR="00DB446D" w:rsidRPr="00255CC5" w:rsidRDefault="008051E4" w:rsidP="00DB446D">
      <w:pPr>
        <w:rPr>
          <w:rFonts w:eastAsia="標楷體"/>
          <w:b/>
          <w:sz w:val="28"/>
          <w:szCs w:val="28"/>
        </w:rPr>
      </w:pPr>
      <w:r w:rsidRPr="00255CC5">
        <w:rPr>
          <w:rFonts w:eastAsia="標楷體"/>
          <w:b/>
          <w:sz w:val="28"/>
          <w:szCs w:val="28"/>
        </w:rPr>
        <w:t>Discussion</w:t>
      </w:r>
    </w:p>
    <w:p w14:paraId="0027C575" w14:textId="1116C698" w:rsidR="009B3C2B" w:rsidRPr="00255CC5" w:rsidRDefault="00447150" w:rsidP="00DB446D">
      <w:pPr>
        <w:rPr>
          <w:rFonts w:eastAsia="標楷體"/>
        </w:rPr>
      </w:pPr>
      <w:r w:rsidRPr="00255CC5">
        <w:rPr>
          <w:rFonts w:eastAsia="標楷體"/>
        </w:rPr>
        <w:t xml:space="preserve">　　這次的</w:t>
      </w:r>
      <w:r w:rsidRPr="00255CC5">
        <w:rPr>
          <w:rFonts w:eastAsia="標楷體"/>
        </w:rPr>
        <w:t>lab</w:t>
      </w:r>
      <w:r w:rsidRPr="00255CC5">
        <w:rPr>
          <w:rFonts w:eastAsia="標楷體"/>
        </w:rPr>
        <w:t>都是</w:t>
      </w:r>
      <w:r w:rsidRPr="00255CC5">
        <w:rPr>
          <w:rFonts w:eastAsia="標楷體"/>
        </w:rPr>
        <w:t>divider</w:t>
      </w:r>
      <w:r w:rsidRPr="00255CC5">
        <w:rPr>
          <w:rFonts w:eastAsia="標楷體"/>
        </w:rPr>
        <w:t>、</w:t>
      </w:r>
      <w:r w:rsidRPr="00255CC5">
        <w:rPr>
          <w:rFonts w:eastAsia="標楷體"/>
        </w:rPr>
        <w:t>BCD counter</w:t>
      </w:r>
      <w:r w:rsidRPr="00255CC5">
        <w:rPr>
          <w:rFonts w:eastAsia="標楷體"/>
        </w:rPr>
        <w:t>、</w:t>
      </w:r>
      <w:r w:rsidRPr="00255CC5">
        <w:rPr>
          <w:rFonts w:eastAsia="標楷體"/>
        </w:rPr>
        <w:t>decoder</w:t>
      </w:r>
      <w:r w:rsidRPr="00255CC5">
        <w:rPr>
          <w:rFonts w:eastAsia="標楷體"/>
        </w:rPr>
        <w:t>、</w:t>
      </w:r>
      <w:r w:rsidRPr="00255CC5">
        <w:rPr>
          <w:rFonts w:eastAsia="標楷體"/>
        </w:rPr>
        <w:t>display</w:t>
      </w:r>
      <w:r w:rsidRPr="00255CC5">
        <w:rPr>
          <w:rFonts w:eastAsia="標楷體"/>
        </w:rPr>
        <w:t>由</w:t>
      </w:r>
      <w:r w:rsidRPr="00255CC5">
        <w:rPr>
          <w:rFonts w:eastAsia="標楷體"/>
        </w:rPr>
        <w:t>組成</w:t>
      </w:r>
      <w:r w:rsidRPr="00255CC5">
        <w:rPr>
          <w:rFonts w:eastAsia="標楷體"/>
        </w:rPr>
        <w:t>。其中</w:t>
      </w:r>
      <w:r w:rsidRPr="00255CC5">
        <w:rPr>
          <w:rFonts w:eastAsia="標楷體"/>
        </w:rPr>
        <w:t xml:space="preserve">BCD </w:t>
      </w:r>
      <w:r w:rsidRPr="00255CC5">
        <w:rPr>
          <w:rFonts w:eastAsia="標楷體"/>
        </w:rPr>
        <w:t>counter</w:t>
      </w:r>
      <w:r w:rsidRPr="00255CC5">
        <w:rPr>
          <w:rFonts w:eastAsia="標楷體"/>
        </w:rPr>
        <w:t>的</w:t>
      </w:r>
      <w:r w:rsidRPr="00255CC5">
        <w:rPr>
          <w:rFonts w:eastAsia="標楷體"/>
        </w:rPr>
        <w:t>MUX</w:t>
      </w:r>
      <w:r w:rsidRPr="00255CC5">
        <w:rPr>
          <w:rFonts w:eastAsia="標楷體"/>
        </w:rPr>
        <w:t>判斷為三題中的主要差異。我認為除了</w:t>
      </w:r>
      <w:r w:rsidRPr="00255CC5">
        <w:rPr>
          <w:rFonts w:eastAsia="標楷體"/>
        </w:rPr>
        <w:t>MUX</w:t>
      </w:r>
      <w:r w:rsidRPr="00255CC5">
        <w:rPr>
          <w:rFonts w:eastAsia="標楷體"/>
        </w:rPr>
        <w:t>的條件判斷為本次實驗重點外，還有另外一個重點為進位的條件判斷。</w:t>
      </w:r>
    </w:p>
    <w:p w14:paraId="1E5E4B39" w14:textId="59901DFC" w:rsidR="00447150" w:rsidRPr="00255CC5" w:rsidRDefault="00447150" w:rsidP="00DB446D">
      <w:pPr>
        <w:rPr>
          <w:rFonts w:eastAsia="標楷體"/>
        </w:rPr>
      </w:pPr>
      <w:r w:rsidRPr="00255CC5">
        <w:rPr>
          <w:rFonts w:eastAsia="標楷體"/>
        </w:rPr>
        <w:t xml:space="preserve">　　在第一題的時候，我一開始將分與秒分開做，但發現會遇到無法處理兩者的連結，所以之後將二者放在同一</w:t>
      </w:r>
      <w:proofErr w:type="gramStart"/>
      <w:r w:rsidRPr="00255CC5">
        <w:rPr>
          <w:rFonts w:eastAsia="標楷體"/>
        </w:rPr>
        <w:t>個</w:t>
      </w:r>
      <w:proofErr w:type="gramEnd"/>
      <w:r w:rsidRPr="00255CC5">
        <w:rPr>
          <w:rFonts w:eastAsia="標楷體"/>
        </w:rPr>
        <w:t>module</w:t>
      </w:r>
      <w:r w:rsidRPr="00255CC5">
        <w:rPr>
          <w:rFonts w:eastAsia="標楷體"/>
        </w:rPr>
        <w:t>。但</w:t>
      </w:r>
      <w:r w:rsidR="00255CC5" w:rsidRPr="00255CC5">
        <w:rPr>
          <w:rFonts w:eastAsia="標楷體"/>
        </w:rPr>
        <w:t>如果將時分秒都放在一起感覺很複雜，很難</w:t>
      </w:r>
      <w:r w:rsidR="00255CC5" w:rsidRPr="00255CC5">
        <w:rPr>
          <w:rFonts w:eastAsia="標楷體"/>
        </w:rPr>
        <w:t>debug</w:t>
      </w:r>
      <w:r w:rsidR="00255CC5" w:rsidRPr="00255CC5">
        <w:rPr>
          <w:rFonts w:eastAsia="標楷體"/>
        </w:rPr>
        <w:t>，所以</w:t>
      </w:r>
      <w:r w:rsidRPr="00255CC5">
        <w:rPr>
          <w:rFonts w:eastAsia="標楷體"/>
        </w:rPr>
        <w:t>之後又想到可以藉由</w:t>
      </w:r>
      <w:r w:rsidRPr="00255CC5">
        <w:rPr>
          <w:rFonts w:eastAsia="標楷體"/>
        </w:rPr>
        <w:t>output</w:t>
      </w:r>
      <w:r w:rsidRPr="00255CC5">
        <w:rPr>
          <w:rFonts w:eastAsia="標楷體"/>
        </w:rPr>
        <w:t>一個進位的</w:t>
      </w:r>
      <w:r w:rsidRPr="00255CC5">
        <w:rPr>
          <w:rFonts w:eastAsia="標楷體"/>
        </w:rPr>
        <w:t>enable</w:t>
      </w:r>
      <w:proofErr w:type="gramStart"/>
      <w:r w:rsidRPr="00255CC5">
        <w:rPr>
          <w:rFonts w:eastAsia="標楷體"/>
        </w:rPr>
        <w:t>來作</w:t>
      </w:r>
      <w:proofErr w:type="gramEnd"/>
      <w:r w:rsidRPr="00255CC5">
        <w:rPr>
          <w:rFonts w:eastAsia="標楷體"/>
        </w:rPr>
        <w:t>為判斷，因此在</w:t>
      </w:r>
      <w:r w:rsidRPr="00255CC5">
        <w:rPr>
          <w:rFonts w:eastAsia="標楷體"/>
        </w:rPr>
        <w:t>hour</w:t>
      </w:r>
      <w:r w:rsidRPr="00255CC5">
        <w:rPr>
          <w:rFonts w:eastAsia="標楷體"/>
        </w:rPr>
        <w:t>的時候就分開做了</w:t>
      </w:r>
      <w:r w:rsidR="00255CC5" w:rsidRPr="00255CC5">
        <w:rPr>
          <w:rFonts w:eastAsia="標楷體"/>
        </w:rPr>
        <w:t>。</w:t>
      </w:r>
    </w:p>
    <w:p w14:paraId="08DB2FFB" w14:textId="1CC2B14B" w:rsidR="00255CC5" w:rsidRDefault="00255CC5" w:rsidP="00DB446D">
      <w:pPr>
        <w:rPr>
          <w:rFonts w:eastAsia="標楷體"/>
          <w:kern w:val="0"/>
          <w:sz w:val="22"/>
          <w:szCs w:val="22"/>
        </w:rPr>
      </w:pPr>
      <w:r w:rsidRPr="00255CC5">
        <w:rPr>
          <w:rFonts w:eastAsia="標楷體"/>
        </w:rPr>
        <w:t xml:space="preserve">　　在</w:t>
      </w:r>
      <w:r>
        <w:rPr>
          <w:rFonts w:eastAsia="標楷體" w:hint="eastAsia"/>
        </w:rPr>
        <w:t>做</w:t>
      </w:r>
      <w:r w:rsidRPr="00255CC5">
        <w:rPr>
          <w:rFonts w:eastAsia="標楷體"/>
        </w:rPr>
        <w:t>第二題時，原本我並沒有加入判斷每</w:t>
      </w:r>
      <w:proofErr w:type="gramStart"/>
      <w:r w:rsidRPr="00255CC5">
        <w:rPr>
          <w:rFonts w:eastAsia="標楷體"/>
        </w:rPr>
        <w:t>個</w:t>
      </w:r>
      <w:proofErr w:type="gramEnd"/>
      <w:r w:rsidRPr="00255CC5">
        <w:rPr>
          <w:rFonts w:eastAsia="標楷體"/>
        </w:rPr>
        <w:t>月天數的變數，因此在寫日期進位條件的時候</w:t>
      </w:r>
      <w:r w:rsidRPr="00255CC5">
        <w:rPr>
          <w:rFonts w:eastAsia="標楷體"/>
        </w:rPr>
        <w:lastRenderedPageBreak/>
        <w:t>遇到了很大的麻煩，很容易出錯。因此我加入了</w:t>
      </w:r>
      <w:proofErr w:type="spellStart"/>
      <w:r w:rsidRPr="00255CC5">
        <w:rPr>
          <w:rFonts w:eastAsia="標楷體"/>
          <w:kern w:val="0"/>
          <w:sz w:val="22"/>
          <w:szCs w:val="22"/>
        </w:rPr>
        <w:t>month_ctl_one</w:t>
      </w:r>
      <w:proofErr w:type="spellEnd"/>
      <w:r w:rsidRPr="00255CC5">
        <w:rPr>
          <w:rFonts w:eastAsia="標楷體"/>
          <w:kern w:val="0"/>
          <w:sz w:val="22"/>
          <w:szCs w:val="22"/>
        </w:rPr>
        <w:t>與</w:t>
      </w:r>
      <w:proofErr w:type="spellStart"/>
      <w:r w:rsidRPr="00255CC5">
        <w:rPr>
          <w:rFonts w:eastAsia="標楷體"/>
          <w:kern w:val="0"/>
          <w:sz w:val="22"/>
          <w:szCs w:val="22"/>
        </w:rPr>
        <w:t>month_ctl_ten</w:t>
      </w:r>
      <w:proofErr w:type="spellEnd"/>
      <w:r>
        <w:rPr>
          <w:rFonts w:eastAsia="標楷體" w:hint="eastAsia"/>
          <w:kern w:val="0"/>
          <w:sz w:val="22"/>
          <w:szCs w:val="22"/>
        </w:rPr>
        <w:t>幫助判斷是否進位，有效解決了判斷式複雜容易出錯的問題。另外，我原本想利用上題的方式，利用</w:t>
      </w:r>
      <w:r>
        <w:rPr>
          <w:rFonts w:eastAsia="標楷體" w:hint="eastAsia"/>
          <w:kern w:val="0"/>
          <w:sz w:val="22"/>
          <w:szCs w:val="22"/>
        </w:rPr>
        <w:t>enable</w:t>
      </w:r>
      <w:r>
        <w:rPr>
          <w:rFonts w:eastAsia="標楷體" w:hint="eastAsia"/>
          <w:kern w:val="0"/>
          <w:sz w:val="22"/>
          <w:szCs w:val="22"/>
        </w:rPr>
        <w:t>判斷月份是否加一，但卻發生了月份改變會慢一個</w:t>
      </w:r>
      <w:proofErr w:type="spellStart"/>
      <w:r>
        <w:rPr>
          <w:rFonts w:eastAsia="標楷體" w:hint="eastAsia"/>
          <w:kern w:val="0"/>
          <w:sz w:val="22"/>
          <w:szCs w:val="22"/>
        </w:rPr>
        <w:t>clk</w:t>
      </w:r>
      <w:proofErr w:type="spellEnd"/>
      <w:r>
        <w:rPr>
          <w:rFonts w:eastAsia="標楷體" w:hint="eastAsia"/>
          <w:kern w:val="0"/>
          <w:sz w:val="22"/>
          <w:szCs w:val="22"/>
        </w:rPr>
        <w:t>的問題。就其原因為一開始的設計為在月份要改變的當下</w:t>
      </w:r>
      <w:r>
        <w:rPr>
          <w:rFonts w:eastAsia="標楷體" w:hint="eastAsia"/>
          <w:kern w:val="0"/>
          <w:sz w:val="22"/>
          <w:szCs w:val="22"/>
        </w:rPr>
        <w:t>e</w:t>
      </w:r>
      <w:r>
        <w:rPr>
          <w:rFonts w:eastAsia="標楷體"/>
          <w:kern w:val="0"/>
          <w:sz w:val="22"/>
          <w:szCs w:val="22"/>
        </w:rPr>
        <w:t>nable</w:t>
      </w:r>
      <w:r>
        <w:rPr>
          <w:rFonts w:eastAsia="標楷體" w:hint="eastAsia"/>
          <w:kern w:val="0"/>
          <w:sz w:val="22"/>
          <w:szCs w:val="22"/>
        </w:rPr>
        <w:t>才會為</w:t>
      </w:r>
      <w:r>
        <w:rPr>
          <w:rFonts w:eastAsia="標楷體" w:hint="eastAsia"/>
          <w:kern w:val="0"/>
          <w:sz w:val="22"/>
          <w:szCs w:val="22"/>
        </w:rPr>
        <w:t>1</w:t>
      </w:r>
      <w:r>
        <w:rPr>
          <w:rFonts w:eastAsia="標楷體" w:hint="eastAsia"/>
          <w:kern w:val="0"/>
          <w:sz w:val="22"/>
          <w:szCs w:val="22"/>
        </w:rPr>
        <w:t>，因此會到下個</w:t>
      </w:r>
      <w:proofErr w:type="spellStart"/>
      <w:r>
        <w:rPr>
          <w:rFonts w:eastAsia="標楷體" w:hint="eastAsia"/>
          <w:kern w:val="0"/>
          <w:sz w:val="22"/>
          <w:szCs w:val="22"/>
        </w:rPr>
        <w:t>clk</w:t>
      </w:r>
      <w:proofErr w:type="spellEnd"/>
      <w:r>
        <w:rPr>
          <w:rFonts w:eastAsia="標楷體" w:hint="eastAsia"/>
          <w:kern w:val="0"/>
          <w:sz w:val="22"/>
          <w:szCs w:val="22"/>
        </w:rPr>
        <w:t>時月份才改變。因此最後還是利用原本的將月份與日期做在同一</w:t>
      </w:r>
      <w:proofErr w:type="gramStart"/>
      <w:r>
        <w:rPr>
          <w:rFonts w:eastAsia="標楷體" w:hint="eastAsia"/>
          <w:kern w:val="0"/>
          <w:sz w:val="22"/>
          <w:szCs w:val="22"/>
        </w:rPr>
        <w:t>個</w:t>
      </w:r>
      <w:proofErr w:type="gramEnd"/>
      <w:r>
        <w:rPr>
          <w:rFonts w:eastAsia="標楷體" w:hint="eastAsia"/>
          <w:kern w:val="0"/>
          <w:sz w:val="22"/>
          <w:szCs w:val="22"/>
        </w:rPr>
        <w:t>module</w:t>
      </w:r>
      <w:r>
        <w:rPr>
          <w:rFonts w:eastAsia="標楷體" w:hint="eastAsia"/>
          <w:kern w:val="0"/>
          <w:sz w:val="22"/>
          <w:szCs w:val="22"/>
        </w:rPr>
        <w:t>，並利用</w:t>
      </w:r>
      <w:proofErr w:type="spellStart"/>
      <w:r w:rsidRPr="00255CC5">
        <w:rPr>
          <w:rFonts w:eastAsia="標楷體"/>
          <w:kern w:val="0"/>
          <w:sz w:val="22"/>
          <w:szCs w:val="22"/>
        </w:rPr>
        <w:t>month_ctl_one</w:t>
      </w:r>
      <w:proofErr w:type="spellEnd"/>
      <w:r w:rsidRPr="00255CC5">
        <w:rPr>
          <w:rFonts w:eastAsia="標楷體"/>
          <w:kern w:val="0"/>
          <w:sz w:val="22"/>
          <w:szCs w:val="22"/>
        </w:rPr>
        <w:t>與</w:t>
      </w:r>
      <w:proofErr w:type="spellStart"/>
      <w:r w:rsidRPr="00255CC5">
        <w:rPr>
          <w:rFonts w:eastAsia="標楷體"/>
          <w:kern w:val="0"/>
          <w:sz w:val="22"/>
          <w:szCs w:val="22"/>
        </w:rPr>
        <w:t>month_ctl_ten</w:t>
      </w:r>
      <w:proofErr w:type="spellEnd"/>
      <w:r>
        <w:rPr>
          <w:rFonts w:eastAsia="標楷體" w:hint="eastAsia"/>
          <w:kern w:val="0"/>
          <w:sz w:val="22"/>
          <w:szCs w:val="22"/>
        </w:rPr>
        <w:t>判斷月份是否改變。</w:t>
      </w:r>
    </w:p>
    <w:p w14:paraId="7418442A" w14:textId="0B457AEC" w:rsidR="00255CC5" w:rsidRPr="00255CC5" w:rsidRDefault="00255CC5" w:rsidP="00DB446D">
      <w:pPr>
        <w:rPr>
          <w:rFonts w:eastAsia="標楷體" w:hint="eastAsia"/>
        </w:rPr>
      </w:pPr>
      <w:r>
        <w:rPr>
          <w:rFonts w:eastAsia="標楷體" w:hint="eastAsia"/>
          <w:kern w:val="0"/>
          <w:sz w:val="22"/>
          <w:szCs w:val="22"/>
        </w:rPr>
        <w:t xml:space="preserve">　　最後是第三題閏年的判斷。其判斷方式有很多種</w:t>
      </w:r>
      <w:r w:rsidR="00445B56">
        <w:rPr>
          <w:rFonts w:eastAsia="標楷體" w:hint="eastAsia"/>
          <w:kern w:val="0"/>
          <w:sz w:val="22"/>
          <w:szCs w:val="22"/>
        </w:rPr>
        <w:t>，</w:t>
      </w:r>
      <w:r w:rsidR="006E70FF">
        <w:rPr>
          <w:rFonts w:eastAsia="標楷體" w:hint="eastAsia"/>
          <w:kern w:val="0"/>
          <w:sz w:val="22"/>
          <w:szCs w:val="22"/>
        </w:rPr>
        <w:t>例如先判斷是否為</w:t>
      </w:r>
      <w:r w:rsidR="006E70FF">
        <w:rPr>
          <w:rFonts w:eastAsia="標楷體" w:hint="eastAsia"/>
          <w:kern w:val="0"/>
          <w:sz w:val="22"/>
          <w:szCs w:val="22"/>
        </w:rPr>
        <w:t>4</w:t>
      </w:r>
      <w:r w:rsidR="006E70FF">
        <w:rPr>
          <w:rFonts w:eastAsia="標楷體" w:hint="eastAsia"/>
          <w:kern w:val="0"/>
          <w:sz w:val="22"/>
          <w:szCs w:val="22"/>
        </w:rPr>
        <w:t>的倍數，再判斷是否為</w:t>
      </w:r>
      <w:r w:rsidR="006E70FF">
        <w:rPr>
          <w:rFonts w:eastAsia="標楷體" w:hint="eastAsia"/>
          <w:kern w:val="0"/>
          <w:sz w:val="22"/>
          <w:szCs w:val="22"/>
        </w:rPr>
        <w:t>100</w:t>
      </w:r>
      <w:r w:rsidR="006E70FF">
        <w:rPr>
          <w:rFonts w:eastAsia="標楷體" w:hint="eastAsia"/>
          <w:kern w:val="0"/>
          <w:sz w:val="22"/>
          <w:szCs w:val="22"/>
        </w:rPr>
        <w:t>的倍數，最後判斷是否為</w:t>
      </w:r>
      <w:r w:rsidR="006E70FF">
        <w:rPr>
          <w:rFonts w:eastAsia="標楷體" w:hint="eastAsia"/>
          <w:kern w:val="0"/>
          <w:sz w:val="22"/>
          <w:szCs w:val="22"/>
        </w:rPr>
        <w:t>400</w:t>
      </w:r>
      <w:r w:rsidR="006E70FF">
        <w:rPr>
          <w:rFonts w:eastAsia="標楷體" w:hint="eastAsia"/>
          <w:kern w:val="0"/>
          <w:sz w:val="22"/>
          <w:szCs w:val="22"/>
        </w:rPr>
        <w:t>的倍數；藉由三次判斷得出答案。此方法雖然很容易理解，但需要經過三次判斷，較沒效率。因此我利用邏輯結構，藉由一個條件即可判斷結果，雖然較不直觀，但卻可以練習邏輯判斷，真的很方便。另外一個差異是，是否需要多設置一個變數紀錄年份用來判斷。我認為多加一個變數會讓程式看得比較</w:t>
      </w:r>
      <w:proofErr w:type="gramStart"/>
      <w:r w:rsidR="006E70FF">
        <w:rPr>
          <w:rFonts w:eastAsia="標楷體" w:hint="eastAsia"/>
          <w:kern w:val="0"/>
          <w:sz w:val="22"/>
          <w:szCs w:val="22"/>
        </w:rPr>
        <w:t>清楚，</w:t>
      </w:r>
      <w:proofErr w:type="gramEnd"/>
      <w:r w:rsidR="006E70FF">
        <w:rPr>
          <w:rFonts w:eastAsia="標楷體" w:hint="eastAsia"/>
          <w:kern w:val="0"/>
          <w:sz w:val="22"/>
          <w:szCs w:val="22"/>
        </w:rPr>
        <w:t>缺點是須注意其值什麼時候要改變，整個程式也會比較冗長。</w:t>
      </w:r>
    </w:p>
    <w:p w14:paraId="5329ADE3" w14:textId="3D4F7980" w:rsidR="00623FBC" w:rsidRPr="00255CC5" w:rsidRDefault="00623FBC" w:rsidP="00623FBC">
      <w:pPr>
        <w:rPr>
          <w:rFonts w:eastAsia="標楷體"/>
          <w:b/>
          <w:sz w:val="28"/>
          <w:szCs w:val="28"/>
        </w:rPr>
      </w:pPr>
      <w:r w:rsidRPr="00255CC5">
        <w:rPr>
          <w:rFonts w:eastAsia="標楷體"/>
          <w:b/>
          <w:sz w:val="28"/>
          <w:szCs w:val="28"/>
        </w:rPr>
        <w:t>Conclusion</w:t>
      </w:r>
    </w:p>
    <w:p w14:paraId="2CF506C8" w14:textId="095B256F" w:rsidR="00E00566" w:rsidRPr="00255CC5" w:rsidRDefault="006E70FF" w:rsidP="00623FBC">
      <w:pPr>
        <w:rPr>
          <w:rFonts w:eastAsia="標楷體"/>
        </w:rPr>
      </w:pPr>
      <w:r>
        <w:rPr>
          <w:rFonts w:eastAsia="標楷體" w:hint="eastAsia"/>
        </w:rPr>
        <w:t>這次的實驗著重於細節的判斷，若沒注意年月日時分秒的進位，就很容易出問題，因此需要很仔細的思考。另外一個</w:t>
      </w:r>
      <w:r w:rsidR="00735944">
        <w:rPr>
          <w:rFonts w:eastAsia="標楷體" w:hint="eastAsia"/>
        </w:rPr>
        <w:t>細節是</w:t>
      </w:r>
      <w:r w:rsidR="00735944">
        <w:rPr>
          <w:rFonts w:eastAsia="標楷體" w:hint="eastAsia"/>
        </w:rPr>
        <w:t>年月日時分秒</w:t>
      </w:r>
      <w:r w:rsidR="00735944">
        <w:rPr>
          <w:rFonts w:eastAsia="標楷體" w:hint="eastAsia"/>
        </w:rPr>
        <w:t>的連結，須注意是否會快或慢一個</w:t>
      </w:r>
      <w:r w:rsidR="00735944">
        <w:rPr>
          <w:rFonts w:eastAsia="標楷體" w:hint="eastAsia"/>
        </w:rPr>
        <w:t>clock</w:t>
      </w:r>
      <w:r w:rsidR="00735944">
        <w:rPr>
          <w:rFonts w:eastAsia="標楷體" w:hint="eastAsia"/>
        </w:rPr>
        <w:t>，需要清楚自己</w:t>
      </w:r>
      <w:r w:rsidR="00735944">
        <w:rPr>
          <w:rFonts w:eastAsia="標楷體" w:hint="eastAsia"/>
        </w:rPr>
        <w:t>enable</w:t>
      </w:r>
      <w:r w:rsidR="00735944">
        <w:rPr>
          <w:rFonts w:eastAsia="標楷體" w:hint="eastAsia"/>
        </w:rPr>
        <w:t>的設計以免出錯。</w:t>
      </w:r>
    </w:p>
    <w:sectPr w:rsidR="00E00566" w:rsidRPr="00255CC5" w:rsidSect="00DB446D">
      <w:headerReference w:type="default" r:id="rId12"/>
      <w:footerReference w:type="default" r:id="rId13"/>
      <w:pgSz w:w="11906" w:h="16838" w:code="9"/>
      <w:pgMar w:top="1302" w:right="851" w:bottom="1418" w:left="1021" w:header="680" w:footer="68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16D79" w14:textId="77777777" w:rsidR="00C005B6" w:rsidRDefault="00C005B6">
      <w:r>
        <w:separator/>
      </w:r>
    </w:p>
  </w:endnote>
  <w:endnote w:type="continuationSeparator" w:id="0">
    <w:p w14:paraId="6A470BBB" w14:textId="77777777" w:rsidR="00C005B6" w:rsidRDefault="00C0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2A0F3" w14:textId="7A5C5B36" w:rsidR="0036190E" w:rsidRPr="000F6921" w:rsidRDefault="0036190E">
    <w:pPr>
      <w:pStyle w:val="a5"/>
      <w:rPr>
        <w:rFonts w:ascii="Palatino" w:hAnsi="Palatino" w:cs="Arial"/>
      </w:rPr>
    </w:pPr>
    <w:r>
      <w:rPr>
        <w:rFonts w:ascii="Palatino" w:hAnsi="Palatino" w:cs="Arial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CB5E5D2" wp14:editId="093E60E4">
              <wp:simplePos x="0" y="0"/>
              <wp:positionH relativeFrom="column">
                <wp:posOffset>0</wp:posOffset>
              </wp:positionH>
              <wp:positionV relativeFrom="paragraph">
                <wp:posOffset>-74930</wp:posOffset>
              </wp:positionV>
              <wp:extent cx="6400800" cy="0"/>
              <wp:effectExtent l="0" t="0" r="0" b="0"/>
              <wp:wrapNone/>
              <wp:docPr id="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0E76F1" id="Line 2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.9pt" to="7in,-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" strokeweight="1.5pt"/>
          </w:pict>
        </mc:Fallback>
      </mc:AlternateContent>
    </w:r>
    <w:r w:rsidRPr="000F6921">
      <w:rPr>
        <w:rFonts w:ascii="Palatino" w:hAnsi="Palatino" w:cs="Arial"/>
      </w:rPr>
      <w:t xml:space="preserve">© Ma, </w:t>
    </w:r>
    <w:proofErr w:type="spellStart"/>
    <w:r w:rsidRPr="000F6921">
      <w:rPr>
        <w:rFonts w:ascii="Palatino" w:hAnsi="Palatino" w:cs="Arial"/>
      </w:rPr>
      <w:t>Hsi</w:t>
    </w:r>
    <w:proofErr w:type="spellEnd"/>
    <w:r w:rsidRPr="000F6921">
      <w:rPr>
        <w:rFonts w:ascii="Palatino" w:hAnsi="Palatino" w:cs="Arial"/>
      </w:rPr>
      <w:t>-Pin, Lab for Reliable Computing (</w:t>
    </w:r>
    <w:proofErr w:type="spellStart"/>
    <w:r w:rsidRPr="000F6921">
      <w:rPr>
        <w:rFonts w:ascii="Palatino" w:hAnsi="Palatino" w:cs="Arial"/>
      </w:rPr>
      <w:t>LaRC</w:t>
    </w:r>
    <w:proofErr w:type="spellEnd"/>
    <w:r w:rsidRPr="000F6921">
      <w:rPr>
        <w:rFonts w:ascii="Palatino" w:hAnsi="Palatino" w:cs="Arial"/>
      </w:rPr>
      <w:t>), EE, NTHU.                                 Spring</w:t>
    </w:r>
    <w:r>
      <w:rPr>
        <w:rFonts w:ascii="Palatino" w:hAnsi="Palatino" w:cs="Arial"/>
      </w:rPr>
      <w:t>,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26FA6" w14:textId="77777777" w:rsidR="00C005B6" w:rsidRDefault="00C005B6">
      <w:r>
        <w:separator/>
      </w:r>
    </w:p>
  </w:footnote>
  <w:footnote w:type="continuationSeparator" w:id="0">
    <w:p w14:paraId="68183C81" w14:textId="77777777" w:rsidR="00C005B6" w:rsidRDefault="00C005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7F07F" w14:textId="77777777" w:rsidR="0036190E" w:rsidRPr="000F6921" w:rsidRDefault="0036190E" w:rsidP="00DB446D">
    <w:pPr>
      <w:pStyle w:val="a4"/>
      <w:rPr>
        <w:rFonts w:ascii="Palatino" w:hAnsi="Palatino"/>
      </w:rPr>
    </w:pPr>
    <w:r w:rsidRPr="000F6921">
      <w:rPr>
        <w:rFonts w:ascii="Palatino" w:hAnsi="Palatino"/>
      </w:rPr>
      <w:t>EE22</w:t>
    </w:r>
    <w:r>
      <w:rPr>
        <w:rFonts w:ascii="Palatino" w:hAnsi="Palatino"/>
      </w:rPr>
      <w:t xml:space="preserve">30 Logic Design Lab            </w:t>
    </w:r>
    <w:r w:rsidRPr="000F6921">
      <w:rPr>
        <w:rFonts w:ascii="Palatino" w:hAnsi="Palatino"/>
      </w:rPr>
      <w:t xml:space="preserve">                                                                </w:t>
    </w:r>
    <w:r w:rsidRPr="000F6921">
      <w:rPr>
        <w:rStyle w:val="a6"/>
        <w:rFonts w:ascii="Palatino" w:hAnsi="Palatino"/>
      </w:rPr>
      <w:fldChar w:fldCharType="begin"/>
    </w:r>
    <w:r w:rsidRPr="000F6921">
      <w:rPr>
        <w:rStyle w:val="a6"/>
        <w:rFonts w:ascii="Palatino" w:hAnsi="Palatino"/>
      </w:rPr>
      <w:instrText xml:space="preserve"> PAGE </w:instrText>
    </w:r>
    <w:r w:rsidRPr="000F6921">
      <w:rPr>
        <w:rStyle w:val="a6"/>
        <w:rFonts w:ascii="Palatino" w:hAnsi="Palatino"/>
      </w:rPr>
      <w:fldChar w:fldCharType="separate"/>
    </w:r>
    <w:r>
      <w:rPr>
        <w:rStyle w:val="a6"/>
        <w:rFonts w:ascii="Palatino" w:hAnsi="Palatino"/>
        <w:noProof/>
      </w:rPr>
      <w:t>1</w:t>
    </w:r>
    <w:r w:rsidRPr="000F6921">
      <w:rPr>
        <w:rStyle w:val="a6"/>
        <w:rFonts w:ascii="Palatino" w:hAnsi="Palatin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7A20E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03D955E8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056949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4" w15:restartNumberingAfterBreak="0">
    <w:nsid w:val="08BB2ED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17CB0E93"/>
    <w:multiLevelType w:val="hybridMultilevel"/>
    <w:tmpl w:val="351270D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9557F12"/>
    <w:multiLevelType w:val="hybridMultilevel"/>
    <w:tmpl w:val="319CA576"/>
    <w:lvl w:ilvl="0" w:tplc="0409000D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3302DE0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 w15:restartNumberingAfterBreak="0">
    <w:nsid w:val="2A2E6C1D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9" w15:restartNumberingAfterBreak="0">
    <w:nsid w:val="2D3A4696"/>
    <w:multiLevelType w:val="multilevel"/>
    <w:tmpl w:val="66A4401E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0" w15:restartNumberingAfterBreak="0">
    <w:nsid w:val="2FC01F3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1" w15:restartNumberingAfterBreak="0">
    <w:nsid w:val="33435F0B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2" w15:restartNumberingAfterBreak="0">
    <w:nsid w:val="339E0478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3" w15:restartNumberingAfterBreak="0">
    <w:nsid w:val="375278B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4" w15:restartNumberingAfterBreak="0">
    <w:nsid w:val="388173D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 w15:restartNumberingAfterBreak="0">
    <w:nsid w:val="3B0607BC"/>
    <w:multiLevelType w:val="hybridMultilevel"/>
    <w:tmpl w:val="CB18FB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6A0D53"/>
    <w:multiLevelType w:val="hybridMultilevel"/>
    <w:tmpl w:val="4DD208A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F7D4F1C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8" w15:restartNumberingAfterBreak="0">
    <w:nsid w:val="3F862C2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9" w15:restartNumberingAfterBreak="0">
    <w:nsid w:val="490C0DF3"/>
    <w:multiLevelType w:val="hybridMultilevel"/>
    <w:tmpl w:val="AE3010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512968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1" w15:restartNumberingAfterBreak="0">
    <w:nsid w:val="528E67E8"/>
    <w:multiLevelType w:val="multilevel"/>
    <w:tmpl w:val="FF841884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2" w15:restartNumberingAfterBreak="0">
    <w:nsid w:val="569A0DEB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5FD2371F"/>
    <w:multiLevelType w:val="hybridMultilevel"/>
    <w:tmpl w:val="CF826F3A"/>
    <w:lvl w:ilvl="0" w:tplc="0409000D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61D02F6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5" w15:restartNumberingAfterBreak="0">
    <w:nsid w:val="6C177F3B"/>
    <w:multiLevelType w:val="hybridMultilevel"/>
    <w:tmpl w:val="C1405CE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6DC20A82"/>
    <w:multiLevelType w:val="hybridMultilevel"/>
    <w:tmpl w:val="96FEF47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0326D1F"/>
    <w:multiLevelType w:val="hybridMultilevel"/>
    <w:tmpl w:val="828258DE"/>
    <w:lvl w:ilvl="0" w:tplc="0409000D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737E7217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 w15:restartNumberingAfterBreak="0">
    <w:nsid w:val="766673D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30" w15:restartNumberingAfterBreak="0">
    <w:nsid w:val="793C334A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1" w15:restartNumberingAfterBreak="0">
    <w:nsid w:val="7AC775B3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20"/>
  </w:num>
  <w:num w:numId="2">
    <w:abstractNumId w:val="4"/>
  </w:num>
  <w:num w:numId="3">
    <w:abstractNumId w:val="18"/>
  </w:num>
  <w:num w:numId="4">
    <w:abstractNumId w:val="29"/>
  </w:num>
  <w:num w:numId="5">
    <w:abstractNumId w:val="24"/>
  </w:num>
  <w:num w:numId="6">
    <w:abstractNumId w:val="10"/>
  </w:num>
  <w:num w:numId="7">
    <w:abstractNumId w:val="17"/>
  </w:num>
  <w:num w:numId="8">
    <w:abstractNumId w:val="22"/>
  </w:num>
  <w:num w:numId="9">
    <w:abstractNumId w:val="7"/>
  </w:num>
  <w:num w:numId="10">
    <w:abstractNumId w:val="3"/>
  </w:num>
  <w:num w:numId="11">
    <w:abstractNumId w:val="8"/>
  </w:num>
  <w:num w:numId="12">
    <w:abstractNumId w:val="31"/>
  </w:num>
  <w:num w:numId="13">
    <w:abstractNumId w:val="11"/>
  </w:num>
  <w:num w:numId="14">
    <w:abstractNumId w:val="2"/>
  </w:num>
  <w:num w:numId="15">
    <w:abstractNumId w:val="28"/>
  </w:num>
  <w:num w:numId="16">
    <w:abstractNumId w:val="30"/>
  </w:num>
  <w:num w:numId="17">
    <w:abstractNumId w:val="21"/>
  </w:num>
  <w:num w:numId="18">
    <w:abstractNumId w:val="12"/>
  </w:num>
  <w:num w:numId="19">
    <w:abstractNumId w:val="9"/>
  </w:num>
  <w:num w:numId="20">
    <w:abstractNumId w:val="14"/>
  </w:num>
  <w:num w:numId="21">
    <w:abstractNumId w:val="1"/>
  </w:num>
  <w:num w:numId="22">
    <w:abstractNumId w:val="0"/>
  </w:num>
  <w:num w:numId="23">
    <w:abstractNumId w:val="13"/>
  </w:num>
  <w:num w:numId="24">
    <w:abstractNumId w:val="15"/>
  </w:num>
  <w:num w:numId="25">
    <w:abstractNumId w:val="23"/>
  </w:num>
  <w:num w:numId="26">
    <w:abstractNumId w:val="6"/>
  </w:num>
  <w:num w:numId="27">
    <w:abstractNumId w:val="26"/>
  </w:num>
  <w:num w:numId="28">
    <w:abstractNumId w:val="27"/>
  </w:num>
  <w:num w:numId="29">
    <w:abstractNumId w:val="19"/>
  </w:num>
  <w:num w:numId="30">
    <w:abstractNumId w:val="25"/>
  </w:num>
  <w:num w:numId="31">
    <w:abstractNumId w:val="5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B6"/>
    <w:rsid w:val="00014395"/>
    <w:rsid w:val="00072E27"/>
    <w:rsid w:val="000800AC"/>
    <w:rsid w:val="00084694"/>
    <w:rsid w:val="00087104"/>
    <w:rsid w:val="000924E2"/>
    <w:rsid w:val="000C2664"/>
    <w:rsid w:val="000C71B4"/>
    <w:rsid w:val="000F6D4F"/>
    <w:rsid w:val="00102EAE"/>
    <w:rsid w:val="00116800"/>
    <w:rsid w:val="00137EFB"/>
    <w:rsid w:val="001436D0"/>
    <w:rsid w:val="00162779"/>
    <w:rsid w:val="00171D47"/>
    <w:rsid w:val="00185501"/>
    <w:rsid w:val="001926D0"/>
    <w:rsid w:val="001926EF"/>
    <w:rsid w:val="001C3AAF"/>
    <w:rsid w:val="001F4DC5"/>
    <w:rsid w:val="001F6E06"/>
    <w:rsid w:val="002050D8"/>
    <w:rsid w:val="00205E11"/>
    <w:rsid w:val="002147BA"/>
    <w:rsid w:val="00215E03"/>
    <w:rsid w:val="002167E5"/>
    <w:rsid w:val="002204E3"/>
    <w:rsid w:val="00244ACB"/>
    <w:rsid w:val="00254581"/>
    <w:rsid w:val="00255CC5"/>
    <w:rsid w:val="00284F8C"/>
    <w:rsid w:val="002943C6"/>
    <w:rsid w:val="00296429"/>
    <w:rsid w:val="002B0519"/>
    <w:rsid w:val="002D278D"/>
    <w:rsid w:val="002D71F1"/>
    <w:rsid w:val="002E4E66"/>
    <w:rsid w:val="002E5CA8"/>
    <w:rsid w:val="00310182"/>
    <w:rsid w:val="003219BB"/>
    <w:rsid w:val="003602A6"/>
    <w:rsid w:val="0036190E"/>
    <w:rsid w:val="003630B9"/>
    <w:rsid w:val="00370888"/>
    <w:rsid w:val="003C2AA4"/>
    <w:rsid w:val="003E528B"/>
    <w:rsid w:val="00432E1E"/>
    <w:rsid w:val="00440BDB"/>
    <w:rsid w:val="00445021"/>
    <w:rsid w:val="00445B56"/>
    <w:rsid w:val="00445ED0"/>
    <w:rsid w:val="00447150"/>
    <w:rsid w:val="00455DAD"/>
    <w:rsid w:val="00466B36"/>
    <w:rsid w:val="004710C1"/>
    <w:rsid w:val="004749B6"/>
    <w:rsid w:val="004825E9"/>
    <w:rsid w:val="004C5427"/>
    <w:rsid w:val="004C67E9"/>
    <w:rsid w:val="004D2411"/>
    <w:rsid w:val="004E5838"/>
    <w:rsid w:val="00500878"/>
    <w:rsid w:val="00500DAE"/>
    <w:rsid w:val="00514C5B"/>
    <w:rsid w:val="0052291A"/>
    <w:rsid w:val="00531D77"/>
    <w:rsid w:val="00542305"/>
    <w:rsid w:val="00567CA6"/>
    <w:rsid w:val="005939F9"/>
    <w:rsid w:val="005A532E"/>
    <w:rsid w:val="005C5B95"/>
    <w:rsid w:val="005C5D41"/>
    <w:rsid w:val="005F0E57"/>
    <w:rsid w:val="005F13A6"/>
    <w:rsid w:val="0060213F"/>
    <w:rsid w:val="0060358D"/>
    <w:rsid w:val="0061046E"/>
    <w:rsid w:val="00623FBC"/>
    <w:rsid w:val="00624FC0"/>
    <w:rsid w:val="00642E48"/>
    <w:rsid w:val="00660A50"/>
    <w:rsid w:val="00666931"/>
    <w:rsid w:val="006702DC"/>
    <w:rsid w:val="006B1596"/>
    <w:rsid w:val="006B6606"/>
    <w:rsid w:val="006C7EC1"/>
    <w:rsid w:val="006D0D1A"/>
    <w:rsid w:val="006E3D8A"/>
    <w:rsid w:val="006E70FF"/>
    <w:rsid w:val="006F38D7"/>
    <w:rsid w:val="0070410A"/>
    <w:rsid w:val="00704E5A"/>
    <w:rsid w:val="007064D8"/>
    <w:rsid w:val="007175A9"/>
    <w:rsid w:val="00731065"/>
    <w:rsid w:val="00733898"/>
    <w:rsid w:val="00734EE2"/>
    <w:rsid w:val="00735944"/>
    <w:rsid w:val="007653CF"/>
    <w:rsid w:val="00775E5E"/>
    <w:rsid w:val="0077634F"/>
    <w:rsid w:val="00796466"/>
    <w:rsid w:val="007B075F"/>
    <w:rsid w:val="007B0FDE"/>
    <w:rsid w:val="007B577C"/>
    <w:rsid w:val="007D1D6B"/>
    <w:rsid w:val="007E3660"/>
    <w:rsid w:val="008051E4"/>
    <w:rsid w:val="008272B2"/>
    <w:rsid w:val="00840991"/>
    <w:rsid w:val="0084305F"/>
    <w:rsid w:val="0085563A"/>
    <w:rsid w:val="00856498"/>
    <w:rsid w:val="00866678"/>
    <w:rsid w:val="0087149F"/>
    <w:rsid w:val="00873505"/>
    <w:rsid w:val="008C3E3D"/>
    <w:rsid w:val="008C76EE"/>
    <w:rsid w:val="008D08CD"/>
    <w:rsid w:val="008D1FED"/>
    <w:rsid w:val="008E4B84"/>
    <w:rsid w:val="00915EED"/>
    <w:rsid w:val="00945A36"/>
    <w:rsid w:val="00975B15"/>
    <w:rsid w:val="009A2C83"/>
    <w:rsid w:val="009B2DFC"/>
    <w:rsid w:val="009B3C2B"/>
    <w:rsid w:val="009D1DAD"/>
    <w:rsid w:val="009E1217"/>
    <w:rsid w:val="009F1D69"/>
    <w:rsid w:val="009F5CFD"/>
    <w:rsid w:val="00A309DF"/>
    <w:rsid w:val="00A42966"/>
    <w:rsid w:val="00A50153"/>
    <w:rsid w:val="00A746F5"/>
    <w:rsid w:val="00A849CE"/>
    <w:rsid w:val="00A926F1"/>
    <w:rsid w:val="00AB540C"/>
    <w:rsid w:val="00AC2764"/>
    <w:rsid w:val="00AD5819"/>
    <w:rsid w:val="00AE1CFB"/>
    <w:rsid w:val="00AF0531"/>
    <w:rsid w:val="00AF5D3F"/>
    <w:rsid w:val="00B009B5"/>
    <w:rsid w:val="00B05CB6"/>
    <w:rsid w:val="00B06251"/>
    <w:rsid w:val="00B5521A"/>
    <w:rsid w:val="00B56E51"/>
    <w:rsid w:val="00B605FE"/>
    <w:rsid w:val="00B81D7D"/>
    <w:rsid w:val="00BA6E09"/>
    <w:rsid w:val="00BE3F34"/>
    <w:rsid w:val="00BF68CD"/>
    <w:rsid w:val="00C005B6"/>
    <w:rsid w:val="00C16691"/>
    <w:rsid w:val="00C328AF"/>
    <w:rsid w:val="00C34484"/>
    <w:rsid w:val="00C363FF"/>
    <w:rsid w:val="00C37AA1"/>
    <w:rsid w:val="00C44152"/>
    <w:rsid w:val="00C4696E"/>
    <w:rsid w:val="00C663CA"/>
    <w:rsid w:val="00C71E6C"/>
    <w:rsid w:val="00C727ED"/>
    <w:rsid w:val="00C73497"/>
    <w:rsid w:val="00C73983"/>
    <w:rsid w:val="00C74476"/>
    <w:rsid w:val="00C75166"/>
    <w:rsid w:val="00C76E99"/>
    <w:rsid w:val="00C93806"/>
    <w:rsid w:val="00CB2728"/>
    <w:rsid w:val="00CD25E5"/>
    <w:rsid w:val="00D14865"/>
    <w:rsid w:val="00D16585"/>
    <w:rsid w:val="00D46245"/>
    <w:rsid w:val="00D53D71"/>
    <w:rsid w:val="00D63B00"/>
    <w:rsid w:val="00D66E99"/>
    <w:rsid w:val="00D83E17"/>
    <w:rsid w:val="00D85184"/>
    <w:rsid w:val="00D855E8"/>
    <w:rsid w:val="00D8746D"/>
    <w:rsid w:val="00D87F4A"/>
    <w:rsid w:val="00DB196E"/>
    <w:rsid w:val="00DB2779"/>
    <w:rsid w:val="00DB446D"/>
    <w:rsid w:val="00E00566"/>
    <w:rsid w:val="00E4395F"/>
    <w:rsid w:val="00E4397E"/>
    <w:rsid w:val="00E520C8"/>
    <w:rsid w:val="00E6324C"/>
    <w:rsid w:val="00E6658D"/>
    <w:rsid w:val="00E7710E"/>
    <w:rsid w:val="00E77174"/>
    <w:rsid w:val="00E80E75"/>
    <w:rsid w:val="00EA5EA5"/>
    <w:rsid w:val="00EB0AB9"/>
    <w:rsid w:val="00EB3B05"/>
    <w:rsid w:val="00EB5B77"/>
    <w:rsid w:val="00EC6041"/>
    <w:rsid w:val="00EE0539"/>
    <w:rsid w:val="00EF26E8"/>
    <w:rsid w:val="00F00854"/>
    <w:rsid w:val="00F01172"/>
    <w:rsid w:val="00F251ED"/>
    <w:rsid w:val="00F26709"/>
    <w:rsid w:val="00F5629C"/>
    <w:rsid w:val="00F842F4"/>
    <w:rsid w:val="00F87D87"/>
    <w:rsid w:val="00F903F2"/>
    <w:rsid w:val="00FA1897"/>
    <w:rsid w:val="00FA254E"/>
    <w:rsid w:val="00FA6248"/>
    <w:rsid w:val="00FC0128"/>
    <w:rsid w:val="00FC14DB"/>
    <w:rsid w:val="00FC6CA3"/>
    <w:rsid w:val="00FD3804"/>
    <w:rsid w:val="00FE12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9532B9"/>
  <w14:defaultImageDpi w14:val="300"/>
  <w15:docId w15:val="{FABAFC29-620F-46A7-940C-C9E35D65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lang w:eastAsia="zh-TW"/>
    </w:rPr>
  </w:style>
  <w:style w:type="paragraph" w:styleId="1">
    <w:name w:val="heading 1"/>
    <w:basedOn w:val="a"/>
    <w:next w:val="a"/>
    <w:autoRedefine/>
    <w:qFormat/>
    <w:pPr>
      <w:keepNext/>
      <w:spacing w:before="180" w:after="180"/>
      <w:ind w:right="113"/>
      <w:jc w:val="both"/>
      <w:outlineLvl w:val="0"/>
    </w:pPr>
    <w:rPr>
      <w:rFonts w:eastAsia="標楷體"/>
      <w:b/>
      <w:kern w:val="52"/>
      <w:sz w:val="40"/>
    </w:rPr>
  </w:style>
  <w:style w:type="paragraph" w:styleId="2">
    <w:name w:val="heading 2"/>
    <w:basedOn w:val="a"/>
    <w:next w:val="a0"/>
    <w:autoRedefine/>
    <w:qFormat/>
    <w:pPr>
      <w:keepNext/>
      <w:tabs>
        <w:tab w:val="left" w:pos="5040"/>
      </w:tabs>
      <w:adjustRightInd w:val="0"/>
      <w:spacing w:before="120" w:after="120"/>
      <w:ind w:left="113" w:right="113" w:hanging="113"/>
      <w:textAlignment w:val="baseline"/>
      <w:outlineLvl w:val="1"/>
    </w:pPr>
    <w:rPr>
      <w:rFonts w:eastAsia="標楷體"/>
      <w:b/>
      <w:kern w:val="0"/>
      <w:sz w:val="32"/>
    </w:rPr>
  </w:style>
  <w:style w:type="paragraph" w:styleId="3">
    <w:name w:val="heading 3"/>
    <w:basedOn w:val="a"/>
    <w:next w:val="a0"/>
    <w:qFormat/>
    <w:pPr>
      <w:keepNext/>
      <w:spacing w:before="120" w:after="120"/>
      <w:ind w:left="113" w:right="113"/>
      <w:jc w:val="both"/>
      <w:outlineLvl w:val="2"/>
    </w:pPr>
    <w:rPr>
      <w:rFonts w:eastAsia="標楷體"/>
      <w:b/>
      <w:sz w:val="28"/>
    </w:rPr>
  </w:style>
  <w:style w:type="paragraph" w:styleId="4">
    <w:name w:val="heading 4"/>
    <w:basedOn w:val="a"/>
    <w:next w:val="a0"/>
    <w:qFormat/>
    <w:pPr>
      <w:keepNext/>
      <w:ind w:left="470" w:right="113" w:hanging="357"/>
      <w:jc w:val="both"/>
      <w:outlineLvl w:val="3"/>
    </w:pPr>
    <w:rPr>
      <w:rFonts w:eastAsia="標楷體"/>
      <w:b/>
      <w:sz w:val="40"/>
    </w:rPr>
  </w:style>
  <w:style w:type="paragraph" w:styleId="5">
    <w:name w:val="heading 5"/>
    <w:basedOn w:val="a"/>
    <w:next w:val="a0"/>
    <w:qFormat/>
    <w:pPr>
      <w:keepNext/>
      <w:ind w:left="360" w:right="113"/>
      <w:jc w:val="both"/>
      <w:outlineLvl w:val="4"/>
    </w:pPr>
    <w:rPr>
      <w:rFonts w:eastAsia="標楷體"/>
      <w:b/>
      <w:sz w:val="40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</w:rPr>
  </w:style>
  <w:style w:type="paragraph" w:styleId="7">
    <w:name w:val="heading 7"/>
    <w:basedOn w:val="a"/>
    <w:next w:val="a0"/>
    <w:qFormat/>
    <w:pPr>
      <w:keepNext/>
      <w:outlineLvl w:val="6"/>
    </w:pPr>
    <w:rPr>
      <w:kern w:val="0"/>
      <w:sz w:val="32"/>
    </w:rPr>
  </w:style>
  <w:style w:type="paragraph" w:styleId="8">
    <w:name w:val="heading 8"/>
    <w:basedOn w:val="a"/>
    <w:next w:val="a0"/>
    <w:qFormat/>
    <w:pPr>
      <w:keepNext/>
      <w:autoSpaceDE w:val="0"/>
      <w:autoSpaceDN w:val="0"/>
      <w:adjustRightInd w:val="0"/>
      <w:jc w:val="both"/>
      <w:outlineLvl w:val="7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20">
    <w:name w:val="目錄2"/>
    <w:basedOn w:val="a"/>
    <w:pPr>
      <w:adjustRightInd w:val="0"/>
      <w:spacing w:before="60"/>
      <w:ind w:left="3686"/>
      <w:textAlignment w:val="baseline"/>
    </w:pPr>
    <w:rPr>
      <w:rFonts w:ascii="細明體" w:eastAsia="細明體"/>
      <w:b/>
      <w:color w:val="000000"/>
      <w:kern w:val="0"/>
    </w:rPr>
  </w:style>
  <w:style w:type="paragraph" w:customStyle="1" w:styleId="10">
    <w:name w:val="內文1"/>
    <w:basedOn w:val="a"/>
    <w:pPr>
      <w:jc w:val="center"/>
    </w:pPr>
    <w:rPr>
      <w:rFonts w:ascii="細明體" w:eastAsia="細明體"/>
      <w:b/>
      <w:sz w:val="36"/>
    </w:rPr>
  </w:style>
  <w:style w:type="paragraph" w:customStyle="1" w:styleId="40">
    <w:name w:val="內文4"/>
    <w:basedOn w:val="a"/>
    <w:pPr>
      <w:ind w:firstLine="1800"/>
      <w:jc w:val="both"/>
    </w:pPr>
    <w:rPr>
      <w:rFonts w:ascii="細明體" w:eastAsia="細明體"/>
      <w:b/>
      <w:sz w:val="28"/>
    </w:rPr>
  </w:style>
  <w:style w:type="character" w:styleId="a6">
    <w:name w:val="page number"/>
    <w:basedOn w:val="a1"/>
  </w:style>
  <w:style w:type="paragraph" w:styleId="a0">
    <w:name w:val="Normal Indent"/>
    <w:basedOn w:val="a"/>
    <w:pPr>
      <w:ind w:left="480" w:right="113"/>
      <w:jc w:val="both"/>
    </w:pPr>
    <w:rPr>
      <w:rFonts w:eastAsia="標楷體"/>
    </w:rPr>
  </w:style>
  <w:style w:type="paragraph" w:styleId="a7">
    <w:name w:val="Date"/>
    <w:basedOn w:val="a"/>
    <w:next w:val="a"/>
    <w:pPr>
      <w:ind w:left="113" w:right="113"/>
      <w:jc w:val="right"/>
    </w:pPr>
    <w:rPr>
      <w:rFonts w:ascii="標楷體" w:eastAsia="標楷體"/>
      <w:sz w:val="32"/>
    </w:rPr>
  </w:style>
  <w:style w:type="character" w:styleId="a8">
    <w:name w:val="Hyperlink"/>
    <w:basedOn w:val="a1"/>
    <w:rPr>
      <w:color w:val="0000FF"/>
      <w:u w:val="single"/>
    </w:rPr>
  </w:style>
  <w:style w:type="paragraph" w:styleId="a9">
    <w:name w:val="Document Map"/>
    <w:basedOn w:val="a"/>
    <w:semiHidden/>
    <w:pPr>
      <w:shd w:val="clear" w:color="auto" w:fill="000080"/>
      <w:ind w:left="113" w:right="113"/>
      <w:jc w:val="both"/>
    </w:pPr>
    <w:rPr>
      <w:rFonts w:ascii="Arial" w:eastAsia="標楷體" w:hAnsi="Arial"/>
    </w:rPr>
  </w:style>
  <w:style w:type="paragraph" w:customStyle="1" w:styleId="11">
    <w:name w:val="1."/>
    <w:basedOn w:val="a"/>
    <w:pPr>
      <w:adjustRightInd w:val="0"/>
      <w:spacing w:line="510" w:lineRule="atLeast"/>
      <w:ind w:left="1358" w:right="851" w:hanging="507"/>
      <w:jc w:val="both"/>
      <w:textAlignment w:val="baseline"/>
    </w:pPr>
    <w:rPr>
      <w:rFonts w:eastAsia="標楷體"/>
      <w:kern w:val="0"/>
      <w:sz w:val="26"/>
    </w:rPr>
  </w:style>
  <w:style w:type="paragraph" w:customStyle="1" w:styleId="110">
    <w:name w:val="1.1"/>
    <w:basedOn w:val="a"/>
    <w:pPr>
      <w:adjustRightInd w:val="0"/>
      <w:spacing w:line="510" w:lineRule="atLeast"/>
      <w:ind w:left="1980" w:right="851" w:hanging="622"/>
      <w:jc w:val="both"/>
      <w:textAlignment w:val="baseline"/>
    </w:pPr>
    <w:rPr>
      <w:rFonts w:eastAsia="標楷體"/>
      <w:kern w:val="0"/>
      <w:sz w:val="26"/>
    </w:rPr>
  </w:style>
  <w:style w:type="paragraph" w:styleId="aa">
    <w:name w:val="Body Text Indent"/>
    <w:basedOn w:val="a"/>
    <w:pPr>
      <w:ind w:firstLine="482"/>
      <w:jc w:val="both"/>
    </w:pPr>
    <w:rPr>
      <w:rFonts w:eastAsia="標楷體"/>
    </w:rPr>
  </w:style>
  <w:style w:type="paragraph" w:styleId="ab">
    <w:name w:val="Title"/>
    <w:basedOn w:val="a"/>
    <w:qFormat/>
    <w:pPr>
      <w:adjustRightInd w:val="0"/>
      <w:spacing w:after="240" w:line="510" w:lineRule="atLeast"/>
      <w:ind w:left="113" w:right="113"/>
      <w:jc w:val="center"/>
    </w:pPr>
    <w:rPr>
      <w:rFonts w:eastAsia="標楷體"/>
      <w:kern w:val="0"/>
      <w:sz w:val="40"/>
    </w:rPr>
  </w:style>
  <w:style w:type="paragraph" w:customStyle="1" w:styleId="21">
    <w:name w:val="2."/>
    <w:basedOn w:val="a"/>
    <w:pPr>
      <w:adjustRightInd w:val="0"/>
      <w:spacing w:line="510" w:lineRule="atLeast"/>
      <w:ind w:left="1900" w:right="1361" w:firstLine="488"/>
      <w:jc w:val="both"/>
    </w:pPr>
    <w:rPr>
      <w:rFonts w:eastAsia="標楷體"/>
      <w:kern w:val="0"/>
      <w:sz w:val="26"/>
    </w:rPr>
  </w:style>
  <w:style w:type="character" w:styleId="ac">
    <w:name w:val="FollowedHyperlink"/>
    <w:basedOn w:val="a1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after="100"/>
      <w:ind w:left="113" w:right="113"/>
      <w:jc w:val="both"/>
    </w:pPr>
    <w:rPr>
      <w:rFonts w:ascii="新細明體" w:eastAsia="標楷體"/>
      <w:kern w:val="0"/>
    </w:rPr>
  </w:style>
  <w:style w:type="paragraph" w:styleId="ad">
    <w:name w:val="annotation text"/>
    <w:basedOn w:val="a"/>
    <w:semiHidden/>
    <w:pPr>
      <w:autoSpaceDE w:val="0"/>
      <w:autoSpaceDN w:val="0"/>
      <w:adjustRightInd w:val="0"/>
      <w:spacing w:after="120"/>
      <w:ind w:left="113" w:right="113"/>
      <w:jc w:val="both"/>
    </w:pPr>
    <w:rPr>
      <w:rFonts w:ascii="標楷體" w:eastAsia="標楷體"/>
      <w:kern w:val="0"/>
    </w:rPr>
  </w:style>
  <w:style w:type="paragraph" w:customStyle="1" w:styleId="111">
    <w:name w:val="1.(1)"/>
    <w:basedOn w:val="a"/>
    <w:pPr>
      <w:adjustRightInd w:val="0"/>
      <w:spacing w:line="510" w:lineRule="atLeast"/>
      <w:ind w:left="2240" w:right="1361" w:hanging="369"/>
      <w:jc w:val="both"/>
    </w:pPr>
    <w:rPr>
      <w:rFonts w:eastAsia="標楷體"/>
      <w:kern w:val="0"/>
      <w:sz w:val="26"/>
    </w:rPr>
  </w:style>
  <w:style w:type="paragraph" w:styleId="ae">
    <w:name w:val="caption"/>
    <w:basedOn w:val="a"/>
    <w:next w:val="a"/>
    <w:qFormat/>
    <w:pPr>
      <w:adjustRightInd w:val="0"/>
      <w:spacing w:before="120"/>
      <w:ind w:left="113" w:right="113"/>
      <w:jc w:val="both"/>
      <w:textAlignment w:val="baseline"/>
    </w:pPr>
    <w:rPr>
      <w:rFonts w:eastAsia="標楷體"/>
      <w:kern w:val="0"/>
    </w:rPr>
  </w:style>
  <w:style w:type="paragraph" w:styleId="af">
    <w:name w:val="Plain Text"/>
    <w:basedOn w:val="a"/>
    <w:pPr>
      <w:ind w:left="113" w:right="113"/>
      <w:jc w:val="both"/>
    </w:pPr>
    <w:rPr>
      <w:rFonts w:eastAsia="標楷體"/>
    </w:rPr>
  </w:style>
  <w:style w:type="paragraph" w:styleId="12">
    <w:name w:val="toc 1"/>
    <w:basedOn w:val="a"/>
    <w:next w:val="a"/>
    <w:autoRedefine/>
    <w:semiHidden/>
    <w:pPr>
      <w:spacing w:before="120" w:after="120"/>
    </w:pPr>
    <w:rPr>
      <w:b/>
      <w:caps/>
      <w:sz w:val="20"/>
    </w:rPr>
  </w:style>
  <w:style w:type="paragraph" w:styleId="22">
    <w:name w:val="toc 2"/>
    <w:basedOn w:val="a"/>
    <w:next w:val="a"/>
    <w:autoRedefine/>
    <w:semiHidden/>
    <w:pPr>
      <w:ind w:left="240"/>
    </w:pPr>
    <w:rPr>
      <w:smallCaps/>
      <w:sz w:val="20"/>
    </w:rPr>
  </w:style>
  <w:style w:type="paragraph" w:styleId="30">
    <w:name w:val="toc 3"/>
    <w:basedOn w:val="a"/>
    <w:next w:val="a"/>
    <w:autoRedefine/>
    <w:semiHidden/>
    <w:pPr>
      <w:ind w:left="480"/>
    </w:pPr>
    <w:rPr>
      <w:i/>
      <w:sz w:val="20"/>
    </w:rPr>
  </w:style>
  <w:style w:type="paragraph" w:styleId="41">
    <w:name w:val="toc 4"/>
    <w:basedOn w:val="a"/>
    <w:next w:val="a"/>
    <w:autoRedefine/>
    <w:semiHidden/>
    <w:pPr>
      <w:ind w:left="720"/>
    </w:pPr>
    <w:rPr>
      <w:sz w:val="18"/>
    </w:rPr>
  </w:style>
  <w:style w:type="paragraph" w:styleId="50">
    <w:name w:val="toc 5"/>
    <w:basedOn w:val="a"/>
    <w:next w:val="a"/>
    <w:autoRedefine/>
    <w:semiHidden/>
    <w:pPr>
      <w:ind w:left="960"/>
    </w:pPr>
    <w:rPr>
      <w:sz w:val="18"/>
    </w:rPr>
  </w:style>
  <w:style w:type="paragraph" w:styleId="60">
    <w:name w:val="toc 6"/>
    <w:basedOn w:val="a"/>
    <w:next w:val="a"/>
    <w:autoRedefine/>
    <w:semiHidden/>
    <w:pPr>
      <w:ind w:left="1200"/>
    </w:pPr>
    <w:rPr>
      <w:sz w:val="18"/>
    </w:rPr>
  </w:style>
  <w:style w:type="paragraph" w:styleId="70">
    <w:name w:val="toc 7"/>
    <w:basedOn w:val="a"/>
    <w:next w:val="a"/>
    <w:autoRedefine/>
    <w:semiHidden/>
    <w:pPr>
      <w:ind w:left="1440"/>
    </w:pPr>
    <w:rPr>
      <w:sz w:val="18"/>
    </w:rPr>
  </w:style>
  <w:style w:type="paragraph" w:styleId="80">
    <w:name w:val="toc 8"/>
    <w:basedOn w:val="a"/>
    <w:next w:val="a"/>
    <w:autoRedefine/>
    <w:semiHidden/>
    <w:pPr>
      <w:ind w:left="1680"/>
    </w:pPr>
    <w:rPr>
      <w:sz w:val="18"/>
    </w:rPr>
  </w:style>
  <w:style w:type="paragraph" w:styleId="9">
    <w:name w:val="toc 9"/>
    <w:basedOn w:val="a"/>
    <w:next w:val="a"/>
    <w:autoRedefine/>
    <w:semiHidden/>
    <w:pPr>
      <w:ind w:left="1920"/>
    </w:pPr>
    <w:rPr>
      <w:sz w:val="18"/>
    </w:rPr>
  </w:style>
  <w:style w:type="character" w:styleId="af0">
    <w:name w:val="annotation reference"/>
    <w:basedOn w:val="a1"/>
    <w:semiHidden/>
    <w:rPr>
      <w:sz w:val="18"/>
    </w:rPr>
  </w:style>
  <w:style w:type="paragraph" w:styleId="af1">
    <w:name w:val="Body Text"/>
    <w:basedOn w:val="a"/>
    <w:pPr>
      <w:jc w:val="center"/>
    </w:pPr>
    <w:rPr>
      <w:sz w:val="32"/>
    </w:rPr>
  </w:style>
  <w:style w:type="table" w:styleId="af2">
    <w:name w:val="Table Grid"/>
    <w:basedOn w:val="a2"/>
    <w:rsid w:val="005A424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1"/>
    <w:qFormat/>
    <w:rsid w:val="00FE51B9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BA6E09"/>
    <w:rPr>
      <w:rFonts w:ascii="Lucida Grande" w:hAnsi="Lucida Grande" w:cs="Lucida Grande"/>
      <w:sz w:val="18"/>
      <w:szCs w:val="18"/>
    </w:rPr>
  </w:style>
  <w:style w:type="character" w:customStyle="1" w:styleId="af5">
    <w:name w:val="註解方塊文字 字元"/>
    <w:basedOn w:val="a1"/>
    <w:link w:val="af4"/>
    <w:uiPriority w:val="99"/>
    <w:semiHidden/>
    <w:rsid w:val="00BA6E09"/>
    <w:rPr>
      <w:rFonts w:ascii="Lucida Grande" w:hAnsi="Lucida Grande" w:cs="Lucida Grande"/>
      <w:kern w:val="2"/>
      <w:sz w:val="18"/>
      <w:szCs w:val="18"/>
      <w:lang w:eastAsia="zh-TW"/>
    </w:rPr>
  </w:style>
  <w:style w:type="paragraph" w:styleId="af6">
    <w:name w:val="List Paragraph"/>
    <w:basedOn w:val="a"/>
    <w:uiPriority w:val="34"/>
    <w:qFormat/>
    <w:rsid w:val="008D08C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p\Application%20Data\Microsoft\Templates\ITRI_CC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53932-9B03-4BC8-AA72-A64D15416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ITRI_CCL.dot</Template>
  <TotalTime>529</TotalTime>
  <Pages>7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ITRI-CCL</Company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Hsi-Pin Ma</dc:creator>
  <cp:keywords/>
  <dc:description/>
  <cp:lastModifiedBy>禹平 馬</cp:lastModifiedBy>
  <cp:revision>11</cp:revision>
  <cp:lastPrinted>2019-03-24T15:30:00Z</cp:lastPrinted>
  <dcterms:created xsi:type="dcterms:W3CDTF">2019-04-20T03:38:00Z</dcterms:created>
  <dcterms:modified xsi:type="dcterms:W3CDTF">2019-04-20T12:27:00Z</dcterms:modified>
</cp:coreProperties>
</file>