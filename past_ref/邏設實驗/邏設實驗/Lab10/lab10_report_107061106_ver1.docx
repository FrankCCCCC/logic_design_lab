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98821" w14:textId="0A109B0A" w:rsidR="00455DAD" w:rsidRPr="00252473" w:rsidRDefault="00205E11" w:rsidP="00455DAD">
      <w:pPr>
        <w:pStyle w:val="a4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eastAsia="標楷體"/>
          <w:sz w:val="24"/>
          <w:szCs w:val="24"/>
        </w:rPr>
      </w:pPr>
      <w:r w:rsidRPr="00252473">
        <w:rPr>
          <w:rFonts w:eastAsia="標楷體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1C57C647" wp14:editId="00536081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DE60F" id="Line 34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3UFA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" o:allowincell="f" strokeweight="1.5pt"/>
            </w:pict>
          </mc:Fallback>
        </mc:AlternateContent>
      </w:r>
    </w:p>
    <w:p w14:paraId="540CE422" w14:textId="54AFDA0E" w:rsidR="008D08CD" w:rsidRPr="00252473" w:rsidRDefault="008D08CD" w:rsidP="008D08CD">
      <w:pPr>
        <w:rPr>
          <w:rFonts w:eastAsia="標楷體"/>
          <w:b/>
          <w:szCs w:val="24"/>
        </w:rPr>
      </w:pPr>
      <w:r w:rsidRPr="00252473">
        <w:rPr>
          <w:rFonts w:eastAsia="標楷體"/>
          <w:b/>
          <w:szCs w:val="24"/>
        </w:rPr>
        <w:t>Lab</w:t>
      </w:r>
      <w:r w:rsidR="00EE2C38">
        <w:rPr>
          <w:rFonts w:eastAsia="標楷體" w:hint="eastAsia"/>
          <w:b/>
          <w:szCs w:val="24"/>
        </w:rPr>
        <w:t>10</w:t>
      </w:r>
      <w:r w:rsidR="006B6606" w:rsidRPr="00252473">
        <w:rPr>
          <w:rFonts w:eastAsia="標楷體"/>
          <w:b/>
          <w:szCs w:val="24"/>
        </w:rPr>
        <w:t>_1</w:t>
      </w:r>
    </w:p>
    <w:p w14:paraId="0C2562EB" w14:textId="77777777" w:rsidR="008D08CD" w:rsidRPr="00252473" w:rsidRDefault="008D08CD" w:rsidP="008D08CD">
      <w:pPr>
        <w:rPr>
          <w:rFonts w:eastAsia="標楷體"/>
          <w:b/>
          <w:szCs w:val="24"/>
        </w:rPr>
      </w:pPr>
      <w:r w:rsidRPr="00252473">
        <w:rPr>
          <w:rFonts w:eastAsia="標楷體"/>
          <w:b/>
          <w:szCs w:val="24"/>
        </w:rPr>
        <w:t>Design Specification</w:t>
      </w:r>
    </w:p>
    <w:p w14:paraId="11509A6E" w14:textId="73F3B3B7" w:rsidR="008D08CD" w:rsidRPr="00252473" w:rsidRDefault="008D08CD" w:rsidP="008D08CD">
      <w:pPr>
        <w:numPr>
          <w:ilvl w:val="0"/>
          <w:numId w:val="17"/>
        </w:numPr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 xml:space="preserve">For a </w:t>
      </w:r>
      <w:r w:rsidR="00EE2C38">
        <w:rPr>
          <w:rFonts w:eastAsia="標楷體"/>
          <w:szCs w:val="24"/>
        </w:rPr>
        <w:t>speaker</w:t>
      </w:r>
      <w:r w:rsidRPr="00252473">
        <w:rPr>
          <w:rFonts w:eastAsia="標楷體"/>
          <w:szCs w:val="24"/>
        </w:rPr>
        <w:t xml:space="preserve">: </w:t>
      </w:r>
    </w:p>
    <w:p w14:paraId="042E09BA" w14:textId="77777777" w:rsidR="002E5CA8" w:rsidRPr="00252473" w:rsidRDefault="008D08CD" w:rsidP="008D08CD">
      <w:pPr>
        <w:ind w:left="480"/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 xml:space="preserve">Input: </w:t>
      </w:r>
    </w:p>
    <w:p w14:paraId="30AFD5DA" w14:textId="220A2B9C" w:rsidR="002147BA" w:rsidRDefault="00A2799D" w:rsidP="002E5CA8">
      <w:pPr>
        <w:ind w:leftChars="500" w:left="1200"/>
        <w:rPr>
          <w:rFonts w:eastAsia="標楷體"/>
          <w:szCs w:val="24"/>
        </w:rPr>
      </w:pPr>
      <w:proofErr w:type="spellStart"/>
      <w:r w:rsidRPr="00252473">
        <w:rPr>
          <w:rFonts w:eastAsia="標楷體"/>
          <w:szCs w:val="24"/>
        </w:rPr>
        <w:t>clk</w:t>
      </w:r>
      <w:proofErr w:type="spellEnd"/>
      <w:r w:rsidRPr="00252473">
        <w:rPr>
          <w:rFonts w:eastAsia="標楷體"/>
          <w:szCs w:val="24"/>
        </w:rPr>
        <w:t xml:space="preserve">, </w:t>
      </w:r>
      <w:proofErr w:type="spellStart"/>
      <w:r w:rsidRPr="00252473">
        <w:rPr>
          <w:rFonts w:eastAsia="標楷體"/>
          <w:szCs w:val="24"/>
        </w:rPr>
        <w:t>rst_n</w:t>
      </w:r>
      <w:proofErr w:type="spellEnd"/>
    </w:p>
    <w:p w14:paraId="41F94171" w14:textId="77777777" w:rsidR="00624FC0" w:rsidRPr="00252473" w:rsidRDefault="008D08CD" w:rsidP="008D08CD">
      <w:pPr>
        <w:ind w:left="480"/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 xml:space="preserve">Output: </w:t>
      </w:r>
    </w:p>
    <w:p w14:paraId="35415CEF" w14:textId="6FF31474" w:rsidR="00A2799D" w:rsidRPr="00252473" w:rsidRDefault="00EE2C38" w:rsidP="006C5E8E">
      <w:pPr>
        <w:ind w:leftChars="500" w:left="1200"/>
        <w:rPr>
          <w:rFonts w:eastAsia="標楷體"/>
          <w:szCs w:val="24"/>
        </w:rPr>
      </w:pPr>
      <w:proofErr w:type="spellStart"/>
      <w:r>
        <w:rPr>
          <w:rFonts w:eastAsia="標楷體"/>
          <w:szCs w:val="24"/>
        </w:rPr>
        <w:t>audio_mclk</w:t>
      </w:r>
      <w:proofErr w:type="spellEnd"/>
      <w:r>
        <w:rPr>
          <w:rFonts w:eastAsia="標楷體"/>
          <w:szCs w:val="24"/>
        </w:rPr>
        <w:t xml:space="preserve">, </w:t>
      </w:r>
      <w:proofErr w:type="spellStart"/>
      <w:r w:rsidRPr="00EE2C38">
        <w:rPr>
          <w:rFonts w:eastAsia="標楷體"/>
          <w:szCs w:val="24"/>
        </w:rPr>
        <w:t>audio_lrck</w:t>
      </w:r>
      <w:proofErr w:type="spellEnd"/>
      <w:r>
        <w:rPr>
          <w:rFonts w:eastAsia="標楷體"/>
          <w:szCs w:val="24"/>
        </w:rPr>
        <w:t>,</w:t>
      </w:r>
      <w:r w:rsidRPr="00EE2C38">
        <w:rPr>
          <w:rFonts w:eastAsia="標楷體"/>
          <w:szCs w:val="24"/>
        </w:rPr>
        <w:t xml:space="preserve"> </w:t>
      </w:r>
      <w:proofErr w:type="spellStart"/>
      <w:r w:rsidRPr="00EE2C38">
        <w:rPr>
          <w:rFonts w:eastAsia="標楷體"/>
          <w:szCs w:val="24"/>
        </w:rPr>
        <w:t>audio_sck</w:t>
      </w:r>
      <w:proofErr w:type="spellEnd"/>
      <w:r w:rsidRPr="00EE2C38">
        <w:rPr>
          <w:rFonts w:eastAsia="標楷體"/>
          <w:szCs w:val="24"/>
        </w:rPr>
        <w:t xml:space="preserve">, </w:t>
      </w:r>
      <w:proofErr w:type="spellStart"/>
      <w:r w:rsidRPr="00EE2C38">
        <w:rPr>
          <w:rFonts w:eastAsia="標楷體"/>
          <w:szCs w:val="24"/>
        </w:rPr>
        <w:t>audio_sdin</w:t>
      </w:r>
      <w:proofErr w:type="spellEnd"/>
    </w:p>
    <w:p w14:paraId="7D165D20" w14:textId="0F575328" w:rsidR="008D08CD" w:rsidRPr="00252473" w:rsidRDefault="008D08CD" w:rsidP="008D08CD">
      <w:pPr>
        <w:numPr>
          <w:ilvl w:val="0"/>
          <w:numId w:val="17"/>
        </w:numPr>
        <w:rPr>
          <w:rFonts w:eastAsia="標楷體"/>
          <w:szCs w:val="24"/>
        </w:rPr>
      </w:pPr>
      <w:r w:rsidRPr="00B54850">
        <w:rPr>
          <w:rFonts w:eastAsia="標楷體"/>
          <w:szCs w:val="24"/>
        </w:rPr>
        <w:t>Draw the block diagram of the design</w:t>
      </w:r>
      <w:r w:rsidRPr="00252473">
        <w:rPr>
          <w:rFonts w:eastAsia="標楷體"/>
          <w:szCs w:val="24"/>
        </w:rPr>
        <w:t>.</w:t>
      </w:r>
    </w:p>
    <w:p w14:paraId="5DFF9307" w14:textId="3D45890F" w:rsidR="008D08CD" w:rsidRPr="00252473" w:rsidRDefault="00CA665C" w:rsidP="008D08CD">
      <w:pPr>
        <w:jc w:val="center"/>
        <w:rPr>
          <w:rFonts w:eastAsia="標楷體"/>
          <w:b/>
          <w:szCs w:val="24"/>
        </w:rPr>
      </w:pPr>
      <w:r>
        <w:rPr>
          <w:rFonts w:eastAsia="標楷體"/>
          <w:noProof/>
          <w:szCs w:val="24"/>
        </w:rPr>
        <w:drawing>
          <wp:inline distT="0" distB="0" distL="0" distR="0" wp14:anchorId="7048CE79" wp14:editId="2179FA45">
            <wp:extent cx="1370542" cy="3557535"/>
            <wp:effectExtent l="0" t="762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1644328_1305025316312465_1903392320036798464_n.jpg"/>
                    <pic:cNvPicPr/>
                  </pic:nvPicPr>
                  <pic:blipFill rotWithShape="1">
                    <a:blip r:embed="rId8"/>
                    <a:srcRect l="57246" t="2698" r="12690" b="41862"/>
                    <a:stretch/>
                  </pic:blipFill>
                  <pic:spPr bwMode="auto">
                    <a:xfrm rot="16200000">
                      <a:off x="0" y="0"/>
                      <a:ext cx="1378446" cy="357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5DDD3" w14:textId="77777777" w:rsidR="008D08CD" w:rsidRPr="00252473" w:rsidRDefault="008D08CD" w:rsidP="008D08CD">
      <w:pPr>
        <w:rPr>
          <w:rFonts w:eastAsia="標楷體"/>
          <w:b/>
          <w:szCs w:val="24"/>
        </w:rPr>
      </w:pPr>
      <w:r w:rsidRPr="00252473">
        <w:rPr>
          <w:rFonts w:eastAsia="標楷體"/>
          <w:b/>
          <w:szCs w:val="24"/>
        </w:rPr>
        <w:t>Design Implementation</w:t>
      </w:r>
    </w:p>
    <w:p w14:paraId="0F08D6BB" w14:textId="10C691AD" w:rsidR="0010441D" w:rsidRDefault="00624FC0" w:rsidP="00DD2B05">
      <w:pPr>
        <w:pStyle w:val="af6"/>
        <w:numPr>
          <w:ilvl w:val="0"/>
          <w:numId w:val="28"/>
        </w:numPr>
        <w:ind w:leftChars="0"/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>本題</w:t>
      </w:r>
      <w:r w:rsidR="00A2799D" w:rsidRPr="00252473">
        <w:rPr>
          <w:rFonts w:eastAsia="標楷體"/>
          <w:szCs w:val="24"/>
        </w:rPr>
        <w:t>由</w:t>
      </w:r>
      <w:proofErr w:type="spellStart"/>
      <w:r w:rsidR="00DD2B05" w:rsidRPr="00DD2B05">
        <w:rPr>
          <w:rFonts w:eastAsia="標楷體" w:hint="eastAsia"/>
          <w:szCs w:val="24"/>
        </w:rPr>
        <w:t>buzzer_control</w:t>
      </w:r>
      <w:proofErr w:type="spellEnd"/>
      <w:r w:rsidR="00DD2B05" w:rsidRPr="00DD2B05">
        <w:rPr>
          <w:rFonts w:eastAsia="標楷體" w:hint="eastAsia"/>
          <w:szCs w:val="24"/>
        </w:rPr>
        <w:t>與</w:t>
      </w:r>
      <w:r w:rsidR="00DD2B05" w:rsidRPr="00DD2B05">
        <w:rPr>
          <w:rFonts w:eastAsia="標楷體" w:hint="eastAsia"/>
          <w:szCs w:val="24"/>
        </w:rPr>
        <w:t xml:space="preserve"> </w:t>
      </w:r>
      <w:proofErr w:type="spellStart"/>
      <w:r w:rsidR="00DD2B05" w:rsidRPr="00DD2B05">
        <w:rPr>
          <w:rFonts w:eastAsia="標楷體" w:hint="eastAsia"/>
          <w:szCs w:val="24"/>
        </w:rPr>
        <w:t>speaker_control</w:t>
      </w:r>
      <w:proofErr w:type="spellEnd"/>
      <w:r w:rsidR="00DD2B05" w:rsidRPr="00DD2B05">
        <w:rPr>
          <w:rFonts w:eastAsia="標楷體" w:hint="eastAsia"/>
          <w:szCs w:val="24"/>
        </w:rPr>
        <w:t>組成。</w:t>
      </w:r>
    </w:p>
    <w:p w14:paraId="2CCF41F0" w14:textId="1C4EC769" w:rsidR="00DD2B05" w:rsidRDefault="00DD2B05" w:rsidP="00DD2B05">
      <w:pPr>
        <w:pStyle w:val="af6"/>
        <w:numPr>
          <w:ilvl w:val="0"/>
          <w:numId w:val="28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本題與</w:t>
      </w:r>
      <w:r>
        <w:rPr>
          <w:rFonts w:eastAsia="標楷體" w:hint="eastAsia"/>
          <w:szCs w:val="24"/>
        </w:rPr>
        <w:t>lab8</w:t>
      </w:r>
      <w:r>
        <w:rPr>
          <w:rFonts w:eastAsia="標楷體" w:hint="eastAsia"/>
          <w:szCs w:val="24"/>
        </w:rPr>
        <w:t>概念相同，差別在於</w:t>
      </w:r>
      <w:r w:rsidR="009D1D4B">
        <w:rPr>
          <w:rFonts w:eastAsia="標楷體" w:hint="eastAsia"/>
          <w:szCs w:val="24"/>
        </w:rPr>
        <w:t>是自動發出聲音。因此我在</w:t>
      </w:r>
      <w:proofErr w:type="spellStart"/>
      <w:r w:rsidR="009D1D4B">
        <w:rPr>
          <w:rFonts w:eastAsia="標楷體" w:hint="eastAsia"/>
          <w:szCs w:val="24"/>
        </w:rPr>
        <w:t>buzzer_ctl</w:t>
      </w:r>
      <w:proofErr w:type="spellEnd"/>
      <w:r w:rsidR="009D1D4B">
        <w:rPr>
          <w:rFonts w:eastAsia="標楷體" w:hint="eastAsia"/>
          <w:szCs w:val="24"/>
        </w:rPr>
        <w:t>中加了一個頻率為一秒的</w:t>
      </w:r>
      <w:r w:rsidR="009D1D4B">
        <w:rPr>
          <w:rFonts w:eastAsia="標楷體" w:hint="eastAsia"/>
          <w:szCs w:val="24"/>
        </w:rPr>
        <w:t>clock</w:t>
      </w:r>
      <w:r w:rsidR="009D1D4B">
        <w:rPr>
          <w:rFonts w:eastAsia="標楷體" w:hint="eastAsia"/>
          <w:szCs w:val="24"/>
        </w:rPr>
        <w:t>，用以控制每秒輸出的聲音頻率。</w:t>
      </w:r>
      <w:r w:rsidR="005546E6">
        <w:rPr>
          <w:rFonts w:eastAsia="標楷體" w:hint="eastAsia"/>
          <w:szCs w:val="24"/>
        </w:rPr>
        <w:t>每過一秒後</w:t>
      </w:r>
      <w:r w:rsidR="005546E6">
        <w:rPr>
          <w:rFonts w:eastAsia="標楷體" w:hint="eastAsia"/>
          <w:szCs w:val="24"/>
        </w:rPr>
        <w:t>counter</w:t>
      </w:r>
      <w:r w:rsidR="005546E6">
        <w:rPr>
          <w:rFonts w:eastAsia="標楷體" w:hint="eastAsia"/>
          <w:szCs w:val="24"/>
        </w:rPr>
        <w:t>會加一，並將</w:t>
      </w:r>
      <w:proofErr w:type="spellStart"/>
      <w:r w:rsidR="005546E6">
        <w:rPr>
          <w:rFonts w:eastAsia="標楷體" w:hint="eastAsia"/>
          <w:szCs w:val="24"/>
        </w:rPr>
        <w:t>n</w:t>
      </w:r>
      <w:r w:rsidR="005546E6">
        <w:rPr>
          <w:rFonts w:eastAsia="標楷體"/>
          <w:szCs w:val="24"/>
        </w:rPr>
        <w:t>ote_div</w:t>
      </w:r>
      <w:proofErr w:type="spellEnd"/>
      <w:r w:rsidR="005546E6">
        <w:rPr>
          <w:rFonts w:eastAsia="標楷體" w:hint="eastAsia"/>
          <w:szCs w:val="24"/>
        </w:rPr>
        <w:t>輸入下一個音調的頻率。</w:t>
      </w:r>
    </w:p>
    <w:p w14:paraId="784AA144" w14:textId="632A4842" w:rsidR="0010441D" w:rsidRDefault="0010441D" w:rsidP="001E01C3">
      <w:pPr>
        <w:pStyle w:val="af6"/>
        <w:numPr>
          <w:ilvl w:val="0"/>
          <w:numId w:val="28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I</w:t>
      </w:r>
      <w:r w:rsidR="006D1F22">
        <w:rPr>
          <w:rFonts w:eastAsia="標楷體" w:hint="eastAsia"/>
          <w:szCs w:val="24"/>
        </w:rPr>
        <w:t>/O p</w:t>
      </w:r>
      <w:r w:rsidR="006D1F22">
        <w:rPr>
          <w:rFonts w:eastAsia="標楷體"/>
          <w:szCs w:val="24"/>
        </w:rPr>
        <w:t>in</w:t>
      </w:r>
    </w:p>
    <w:tbl>
      <w:tblPr>
        <w:tblW w:w="614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0"/>
        <w:gridCol w:w="1200"/>
        <w:gridCol w:w="1100"/>
        <w:gridCol w:w="1040"/>
        <w:gridCol w:w="1120"/>
        <w:gridCol w:w="460"/>
        <w:gridCol w:w="600"/>
      </w:tblGrid>
      <w:tr w:rsidR="009D1D4B" w:rsidRPr="009D1D4B" w14:paraId="395D84F2" w14:textId="77777777" w:rsidTr="009D1D4B">
        <w:trPr>
          <w:trHeight w:val="340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EE83" w14:textId="77777777" w:rsidR="009D1D4B" w:rsidRPr="009D1D4B" w:rsidRDefault="009D1D4B" w:rsidP="009D1D4B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9D1D4B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I/O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F5C7" w14:textId="77777777" w:rsidR="009D1D4B" w:rsidRPr="009D1D4B" w:rsidRDefault="009D1D4B" w:rsidP="009D1D4B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9D1D4B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audio_mclk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19322" w14:textId="77777777" w:rsidR="009D1D4B" w:rsidRPr="009D1D4B" w:rsidRDefault="009D1D4B" w:rsidP="009D1D4B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9D1D4B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audio_lrck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64FE7" w14:textId="77777777" w:rsidR="009D1D4B" w:rsidRPr="009D1D4B" w:rsidRDefault="009D1D4B" w:rsidP="009D1D4B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9D1D4B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audio_sck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0E83" w14:textId="77777777" w:rsidR="009D1D4B" w:rsidRPr="009D1D4B" w:rsidRDefault="009D1D4B" w:rsidP="009D1D4B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9D1D4B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audio_sdin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D76E7" w14:textId="77777777" w:rsidR="009D1D4B" w:rsidRPr="009D1D4B" w:rsidRDefault="009D1D4B" w:rsidP="009D1D4B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9D1D4B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clk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686A" w14:textId="77777777" w:rsidR="009D1D4B" w:rsidRPr="009D1D4B" w:rsidRDefault="009D1D4B" w:rsidP="009D1D4B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9D1D4B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rst_n</w:t>
            </w:r>
            <w:proofErr w:type="spellEnd"/>
          </w:p>
        </w:tc>
      </w:tr>
      <w:tr w:rsidR="009D1D4B" w:rsidRPr="009D1D4B" w14:paraId="766126A6" w14:textId="77777777" w:rsidTr="009D1D4B">
        <w:trPr>
          <w:trHeight w:val="34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21AF8" w14:textId="77777777" w:rsidR="009D1D4B" w:rsidRPr="009D1D4B" w:rsidRDefault="009D1D4B" w:rsidP="009D1D4B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9D1D4B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VOC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7AE0" w14:textId="77777777" w:rsidR="009D1D4B" w:rsidRPr="009D1D4B" w:rsidRDefault="009D1D4B" w:rsidP="009D1D4B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9D1D4B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A14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3DAF5" w14:textId="77777777" w:rsidR="009D1D4B" w:rsidRPr="009D1D4B" w:rsidRDefault="009D1D4B" w:rsidP="009D1D4B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9D1D4B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A16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E54F" w14:textId="77777777" w:rsidR="009D1D4B" w:rsidRPr="009D1D4B" w:rsidRDefault="009D1D4B" w:rsidP="009D1D4B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9D1D4B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B15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EEA6" w14:textId="77777777" w:rsidR="009D1D4B" w:rsidRPr="009D1D4B" w:rsidRDefault="009D1D4B" w:rsidP="009D1D4B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9D1D4B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B16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462C" w14:textId="77777777" w:rsidR="009D1D4B" w:rsidRPr="009D1D4B" w:rsidRDefault="009D1D4B" w:rsidP="009D1D4B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9D1D4B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0E72B" w14:textId="77777777" w:rsidR="009D1D4B" w:rsidRPr="009D1D4B" w:rsidRDefault="009D1D4B" w:rsidP="009D1D4B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9D1D4B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V17</w:t>
            </w:r>
          </w:p>
        </w:tc>
      </w:tr>
    </w:tbl>
    <w:p w14:paraId="3BB771A1" w14:textId="07D24CBB" w:rsidR="00F5629C" w:rsidRPr="001E01C3" w:rsidRDefault="00F5629C" w:rsidP="001E01C3">
      <w:pPr>
        <w:rPr>
          <w:rFonts w:eastAsia="標楷體"/>
          <w:b/>
          <w:szCs w:val="24"/>
        </w:rPr>
      </w:pPr>
      <w:r w:rsidRPr="001E01C3">
        <w:rPr>
          <w:rFonts w:eastAsia="標楷體"/>
          <w:b/>
          <w:szCs w:val="24"/>
        </w:rPr>
        <w:t>Lab</w:t>
      </w:r>
      <w:r w:rsidR="005546E6">
        <w:rPr>
          <w:rFonts w:eastAsia="標楷體" w:hint="eastAsia"/>
          <w:b/>
          <w:szCs w:val="24"/>
        </w:rPr>
        <w:t>10</w:t>
      </w:r>
      <w:r w:rsidRPr="001E01C3">
        <w:rPr>
          <w:rFonts w:eastAsia="標楷體"/>
          <w:b/>
          <w:szCs w:val="24"/>
        </w:rPr>
        <w:t>_2</w:t>
      </w:r>
    </w:p>
    <w:p w14:paraId="1C0F2D88" w14:textId="7048EBAF" w:rsidR="00DB446D" w:rsidRPr="00252473" w:rsidRDefault="0070410A" w:rsidP="00DB446D">
      <w:pPr>
        <w:rPr>
          <w:rFonts w:eastAsia="標楷體"/>
          <w:b/>
          <w:szCs w:val="24"/>
        </w:rPr>
      </w:pPr>
      <w:r w:rsidRPr="00252473">
        <w:rPr>
          <w:rFonts w:eastAsia="標楷體"/>
          <w:b/>
          <w:szCs w:val="24"/>
        </w:rPr>
        <w:t>Design Specification</w:t>
      </w:r>
    </w:p>
    <w:p w14:paraId="5C2E28AB" w14:textId="5033F311" w:rsidR="00C4696E" w:rsidRPr="00252473" w:rsidRDefault="00C4696E" w:rsidP="00C4696E">
      <w:pPr>
        <w:numPr>
          <w:ilvl w:val="0"/>
          <w:numId w:val="17"/>
        </w:numPr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 xml:space="preserve">For </w:t>
      </w:r>
      <w:r w:rsidR="0010441D" w:rsidRPr="0010441D">
        <w:rPr>
          <w:rFonts w:eastAsia="標楷體"/>
          <w:szCs w:val="24"/>
        </w:rPr>
        <w:t xml:space="preserve">a </w:t>
      </w:r>
      <w:r w:rsidR="005546E6">
        <w:rPr>
          <w:rFonts w:eastAsia="標楷體" w:hint="eastAsia"/>
          <w:szCs w:val="24"/>
        </w:rPr>
        <w:t>k</w:t>
      </w:r>
      <w:r w:rsidR="005546E6">
        <w:rPr>
          <w:rFonts w:eastAsia="標楷體"/>
          <w:szCs w:val="24"/>
        </w:rPr>
        <w:t>eyboard speaker</w:t>
      </w:r>
      <w:r w:rsidR="00014395" w:rsidRPr="00252473">
        <w:rPr>
          <w:rFonts w:eastAsia="標楷體"/>
          <w:szCs w:val="24"/>
        </w:rPr>
        <w:t>:</w:t>
      </w:r>
      <w:r w:rsidRPr="00252473">
        <w:rPr>
          <w:rFonts w:eastAsia="標楷體"/>
          <w:szCs w:val="24"/>
        </w:rPr>
        <w:t xml:space="preserve"> </w:t>
      </w:r>
    </w:p>
    <w:p w14:paraId="17BE65F7" w14:textId="77777777" w:rsidR="0010441D" w:rsidRPr="00252473" w:rsidRDefault="0010441D" w:rsidP="0010441D">
      <w:pPr>
        <w:ind w:left="480"/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 xml:space="preserve">Input: </w:t>
      </w:r>
    </w:p>
    <w:p w14:paraId="7E5A6C40" w14:textId="3B6E237F" w:rsidR="0010441D" w:rsidRDefault="0010441D" w:rsidP="0010441D">
      <w:pPr>
        <w:ind w:leftChars="500" w:left="1200"/>
        <w:rPr>
          <w:rFonts w:eastAsia="標楷體"/>
          <w:szCs w:val="24"/>
        </w:rPr>
      </w:pPr>
      <w:proofErr w:type="spellStart"/>
      <w:r w:rsidRPr="00252473">
        <w:rPr>
          <w:rFonts w:eastAsia="標楷體"/>
          <w:szCs w:val="24"/>
        </w:rPr>
        <w:t>clk</w:t>
      </w:r>
      <w:proofErr w:type="spellEnd"/>
      <w:r w:rsidRPr="00252473">
        <w:rPr>
          <w:rFonts w:eastAsia="標楷體"/>
          <w:szCs w:val="24"/>
        </w:rPr>
        <w:t xml:space="preserve">, </w:t>
      </w:r>
      <w:proofErr w:type="spellStart"/>
      <w:r w:rsidRPr="00252473">
        <w:rPr>
          <w:rFonts w:eastAsia="標楷體"/>
          <w:szCs w:val="24"/>
        </w:rPr>
        <w:t>rst</w:t>
      </w:r>
      <w:proofErr w:type="spellEnd"/>
    </w:p>
    <w:p w14:paraId="6DF7C3F1" w14:textId="77777777" w:rsidR="0010441D" w:rsidRPr="00252473" w:rsidRDefault="0010441D" w:rsidP="0010441D">
      <w:pPr>
        <w:rPr>
          <w:rFonts w:eastAsia="標楷體"/>
          <w:szCs w:val="24"/>
        </w:rPr>
      </w:pPr>
      <w:r>
        <w:rPr>
          <w:rFonts w:eastAsia="標楷體"/>
          <w:szCs w:val="24"/>
        </w:rPr>
        <w:tab/>
      </w:r>
      <w:proofErr w:type="spellStart"/>
      <w:r>
        <w:rPr>
          <w:rFonts w:eastAsia="標楷體"/>
          <w:szCs w:val="24"/>
        </w:rPr>
        <w:t>Inout</w:t>
      </w:r>
      <w:proofErr w:type="spellEnd"/>
      <w:r>
        <w:rPr>
          <w:rFonts w:eastAsia="標楷體"/>
          <w:szCs w:val="24"/>
        </w:rPr>
        <w:t>: PS2_CLK, PS2_DATA</w:t>
      </w:r>
    </w:p>
    <w:p w14:paraId="5524D595" w14:textId="77777777" w:rsidR="0010441D" w:rsidRPr="00252473" w:rsidRDefault="0010441D" w:rsidP="0010441D">
      <w:pPr>
        <w:ind w:left="480"/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 xml:space="preserve">Output: </w:t>
      </w:r>
    </w:p>
    <w:p w14:paraId="012297AA" w14:textId="6EA4836C" w:rsidR="0010441D" w:rsidRPr="00252473" w:rsidRDefault="0010441D" w:rsidP="0010441D">
      <w:pPr>
        <w:ind w:leftChars="500" w:left="1200"/>
        <w:rPr>
          <w:rFonts w:eastAsia="標楷體"/>
          <w:szCs w:val="24"/>
        </w:rPr>
      </w:pPr>
      <w:r>
        <w:rPr>
          <w:rFonts w:eastAsia="標楷體"/>
          <w:szCs w:val="24"/>
        </w:rPr>
        <w:t>[</w:t>
      </w:r>
      <w:proofErr w:type="gramStart"/>
      <w:r>
        <w:rPr>
          <w:rFonts w:eastAsia="標楷體"/>
          <w:szCs w:val="24"/>
        </w:rPr>
        <w:t>3:0]d</w:t>
      </w:r>
      <w:proofErr w:type="gramEnd"/>
      <w:r>
        <w:rPr>
          <w:rFonts w:eastAsia="標楷體"/>
          <w:szCs w:val="24"/>
        </w:rPr>
        <w:t>, [7:0]</w:t>
      </w:r>
      <w:proofErr w:type="spellStart"/>
      <w:r>
        <w:rPr>
          <w:rFonts w:eastAsia="標楷體"/>
          <w:szCs w:val="24"/>
        </w:rPr>
        <w:t>D_ssd</w:t>
      </w:r>
      <w:proofErr w:type="spellEnd"/>
      <w:r w:rsidR="005546E6">
        <w:rPr>
          <w:rFonts w:eastAsia="標楷體"/>
          <w:szCs w:val="24"/>
        </w:rPr>
        <w:t xml:space="preserve">, </w:t>
      </w:r>
      <w:proofErr w:type="spellStart"/>
      <w:r w:rsidR="005546E6">
        <w:rPr>
          <w:rFonts w:eastAsia="標楷體"/>
          <w:szCs w:val="24"/>
        </w:rPr>
        <w:t>audio_mclk</w:t>
      </w:r>
      <w:proofErr w:type="spellEnd"/>
      <w:r w:rsidR="005546E6">
        <w:rPr>
          <w:rFonts w:eastAsia="標楷體"/>
          <w:szCs w:val="24"/>
        </w:rPr>
        <w:t xml:space="preserve">, </w:t>
      </w:r>
      <w:proofErr w:type="spellStart"/>
      <w:r w:rsidR="005546E6" w:rsidRPr="00EE2C38">
        <w:rPr>
          <w:rFonts w:eastAsia="標楷體"/>
          <w:szCs w:val="24"/>
        </w:rPr>
        <w:t>audio_lrck</w:t>
      </w:r>
      <w:proofErr w:type="spellEnd"/>
      <w:r w:rsidR="005546E6">
        <w:rPr>
          <w:rFonts w:eastAsia="標楷體"/>
          <w:szCs w:val="24"/>
        </w:rPr>
        <w:t>,</w:t>
      </w:r>
      <w:r w:rsidR="005546E6" w:rsidRPr="00EE2C38">
        <w:rPr>
          <w:rFonts w:eastAsia="標楷體"/>
          <w:szCs w:val="24"/>
        </w:rPr>
        <w:t xml:space="preserve"> </w:t>
      </w:r>
      <w:proofErr w:type="spellStart"/>
      <w:r w:rsidR="005546E6" w:rsidRPr="00EE2C38">
        <w:rPr>
          <w:rFonts w:eastAsia="標楷體"/>
          <w:szCs w:val="24"/>
        </w:rPr>
        <w:t>audio_sck</w:t>
      </w:r>
      <w:proofErr w:type="spellEnd"/>
      <w:r w:rsidR="005546E6" w:rsidRPr="00EE2C38">
        <w:rPr>
          <w:rFonts w:eastAsia="標楷體"/>
          <w:szCs w:val="24"/>
        </w:rPr>
        <w:t xml:space="preserve">, </w:t>
      </w:r>
      <w:proofErr w:type="spellStart"/>
      <w:r w:rsidR="005546E6" w:rsidRPr="00EE2C38">
        <w:rPr>
          <w:rFonts w:eastAsia="標楷體"/>
          <w:szCs w:val="24"/>
        </w:rPr>
        <w:t>audio_sdin</w:t>
      </w:r>
      <w:proofErr w:type="spellEnd"/>
    </w:p>
    <w:p w14:paraId="6FF69CED" w14:textId="768215BA" w:rsidR="00DB446D" w:rsidRPr="00B54850" w:rsidRDefault="0070410A" w:rsidP="00DB446D">
      <w:pPr>
        <w:numPr>
          <w:ilvl w:val="0"/>
          <w:numId w:val="17"/>
        </w:numPr>
        <w:rPr>
          <w:rFonts w:eastAsia="標楷體"/>
          <w:szCs w:val="24"/>
        </w:rPr>
      </w:pPr>
      <w:r w:rsidRPr="00B54850">
        <w:rPr>
          <w:rFonts w:eastAsia="標楷體"/>
          <w:szCs w:val="24"/>
        </w:rPr>
        <w:t>Draw the block diagram of the design.</w:t>
      </w:r>
    </w:p>
    <w:p w14:paraId="62EF2356" w14:textId="5245A214" w:rsidR="00DB446D" w:rsidRPr="00252473" w:rsidRDefault="00CA665C" w:rsidP="004710C1">
      <w:pPr>
        <w:ind w:left="480"/>
        <w:jc w:val="center"/>
        <w:rPr>
          <w:rFonts w:eastAsia="標楷體"/>
          <w:szCs w:val="24"/>
        </w:rPr>
      </w:pPr>
      <w:r>
        <w:rPr>
          <w:rFonts w:eastAsia="標楷體"/>
          <w:noProof/>
          <w:szCs w:val="24"/>
        </w:rPr>
        <w:drawing>
          <wp:inline distT="0" distB="0" distL="0" distR="0" wp14:anchorId="20853F15" wp14:editId="5D72D9FC">
            <wp:extent cx="2675067" cy="3828792"/>
            <wp:effectExtent l="0" t="5398" r="6033" b="6032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1784897_2272151699512960_5452170401964621824_n.jpg"/>
                    <pic:cNvPicPr/>
                  </pic:nvPicPr>
                  <pic:blipFill rotWithShape="1">
                    <a:blip r:embed="rId9"/>
                    <a:srcRect l="5375" t="1490" r="6383" b="10100"/>
                    <a:stretch/>
                  </pic:blipFill>
                  <pic:spPr bwMode="auto">
                    <a:xfrm rot="16200000">
                      <a:off x="0" y="0"/>
                      <a:ext cx="2678844" cy="3834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B822C" w14:textId="66724941" w:rsidR="00DB446D" w:rsidRPr="00252473" w:rsidRDefault="0070410A" w:rsidP="00DB446D">
      <w:pPr>
        <w:rPr>
          <w:rFonts w:eastAsia="標楷體"/>
          <w:b/>
          <w:szCs w:val="24"/>
        </w:rPr>
      </w:pPr>
      <w:r w:rsidRPr="00252473">
        <w:rPr>
          <w:rFonts w:eastAsia="標楷體"/>
          <w:b/>
          <w:szCs w:val="24"/>
        </w:rPr>
        <w:lastRenderedPageBreak/>
        <w:t>Design Implementation</w:t>
      </w:r>
    </w:p>
    <w:p w14:paraId="0DA17C93" w14:textId="370D12C9" w:rsidR="00373E26" w:rsidRDefault="009261A9" w:rsidP="009261A9">
      <w:pPr>
        <w:pStyle w:val="af6"/>
        <w:numPr>
          <w:ilvl w:val="0"/>
          <w:numId w:val="40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本題由</w:t>
      </w:r>
      <w:proofErr w:type="spellStart"/>
      <w:r>
        <w:rPr>
          <w:rFonts w:eastAsia="標楷體" w:hint="eastAsia"/>
          <w:szCs w:val="24"/>
        </w:rPr>
        <w:t>k</w:t>
      </w:r>
      <w:r>
        <w:rPr>
          <w:rFonts w:eastAsia="標楷體"/>
          <w:szCs w:val="24"/>
        </w:rPr>
        <w:t>eyboardDecoder</w:t>
      </w:r>
      <w:proofErr w:type="spellEnd"/>
      <w:r>
        <w:rPr>
          <w:rFonts w:eastAsia="標楷體" w:hint="eastAsia"/>
          <w:szCs w:val="24"/>
        </w:rPr>
        <w:t>、</w:t>
      </w:r>
      <w:proofErr w:type="spellStart"/>
      <w:r w:rsidR="005546E6">
        <w:rPr>
          <w:rFonts w:eastAsia="標楷體"/>
          <w:szCs w:val="24"/>
        </w:rPr>
        <w:t>fsm</w:t>
      </w:r>
      <w:proofErr w:type="spellEnd"/>
      <w:r w:rsidR="005546E6">
        <w:rPr>
          <w:rFonts w:eastAsia="標楷體" w:hint="eastAsia"/>
          <w:szCs w:val="24"/>
        </w:rPr>
        <w:t>、</w:t>
      </w:r>
      <w:r w:rsidR="005546E6">
        <w:rPr>
          <w:rFonts w:eastAsia="標楷體" w:hint="eastAsia"/>
          <w:szCs w:val="24"/>
        </w:rPr>
        <w:t>shift</w:t>
      </w:r>
      <w:r w:rsidR="005546E6">
        <w:rPr>
          <w:rFonts w:eastAsia="標楷體" w:hint="eastAsia"/>
          <w:szCs w:val="24"/>
        </w:rPr>
        <w:t>、</w:t>
      </w:r>
      <w:r w:rsidR="005546E6">
        <w:rPr>
          <w:rFonts w:eastAsia="標楷體" w:hint="eastAsia"/>
          <w:szCs w:val="24"/>
        </w:rPr>
        <w:t>key</w:t>
      </w:r>
      <w:r w:rsidR="005546E6">
        <w:rPr>
          <w:rFonts w:eastAsia="標楷體" w:hint="eastAsia"/>
          <w:szCs w:val="24"/>
        </w:rPr>
        <w:t>、</w:t>
      </w:r>
      <w:r w:rsidR="005546E6">
        <w:rPr>
          <w:rFonts w:eastAsia="標楷體" w:hint="eastAsia"/>
          <w:szCs w:val="24"/>
        </w:rPr>
        <w:t>out</w:t>
      </w:r>
      <w:r w:rsidR="005546E6">
        <w:rPr>
          <w:rFonts w:eastAsia="標楷體" w:hint="eastAsia"/>
          <w:szCs w:val="24"/>
        </w:rPr>
        <w:t>、</w:t>
      </w:r>
      <w:r>
        <w:rPr>
          <w:rFonts w:eastAsia="標楷體" w:hint="eastAsia"/>
          <w:szCs w:val="24"/>
        </w:rPr>
        <w:t>display</w:t>
      </w:r>
      <w:r w:rsidR="005546E6">
        <w:rPr>
          <w:rFonts w:eastAsia="標楷體" w:hint="eastAsia"/>
          <w:szCs w:val="24"/>
        </w:rPr>
        <w:t>、</w:t>
      </w:r>
      <w:r w:rsidR="005546E6">
        <w:rPr>
          <w:rFonts w:eastAsia="標楷體" w:hint="eastAsia"/>
          <w:szCs w:val="24"/>
        </w:rPr>
        <w:t>speaker</w:t>
      </w:r>
      <w:r>
        <w:rPr>
          <w:rFonts w:eastAsia="標楷體" w:hint="eastAsia"/>
          <w:szCs w:val="24"/>
        </w:rPr>
        <w:t>組成</w:t>
      </w:r>
    </w:p>
    <w:p w14:paraId="3A956F9A" w14:textId="33744F33" w:rsidR="009261A9" w:rsidRDefault="005546E6" w:rsidP="009261A9">
      <w:pPr>
        <w:pStyle w:val="af6"/>
        <w:numPr>
          <w:ilvl w:val="0"/>
          <w:numId w:val="40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其中</w:t>
      </w:r>
      <w:proofErr w:type="spellStart"/>
      <w:r>
        <w:rPr>
          <w:rFonts w:eastAsia="標楷體" w:hint="eastAsia"/>
          <w:szCs w:val="24"/>
        </w:rPr>
        <w:t>k</w:t>
      </w:r>
      <w:r>
        <w:rPr>
          <w:rFonts w:eastAsia="標楷體"/>
          <w:szCs w:val="24"/>
        </w:rPr>
        <w:t>eyboardDecoder</w:t>
      </w:r>
      <w:proofErr w:type="spellEnd"/>
      <w:r>
        <w:rPr>
          <w:rFonts w:eastAsia="標楷體" w:hint="eastAsia"/>
          <w:szCs w:val="24"/>
        </w:rPr>
        <w:t>、</w:t>
      </w:r>
      <w:proofErr w:type="spellStart"/>
      <w:r>
        <w:rPr>
          <w:rFonts w:eastAsia="標楷體"/>
          <w:szCs w:val="24"/>
        </w:rPr>
        <w:t>fsm</w:t>
      </w:r>
      <w:proofErr w:type="spellEnd"/>
      <w:r>
        <w:rPr>
          <w:rFonts w:eastAsia="標楷體" w:hint="eastAsia"/>
          <w:szCs w:val="24"/>
        </w:rPr>
        <w:t>、</w:t>
      </w:r>
      <w:r>
        <w:rPr>
          <w:rFonts w:eastAsia="標楷體" w:hint="eastAsia"/>
          <w:szCs w:val="24"/>
        </w:rPr>
        <w:t>shift</w:t>
      </w:r>
      <w:r>
        <w:rPr>
          <w:rFonts w:eastAsia="標楷體" w:hint="eastAsia"/>
          <w:szCs w:val="24"/>
        </w:rPr>
        <w:t>、</w:t>
      </w:r>
      <w:r>
        <w:rPr>
          <w:rFonts w:eastAsia="標楷體" w:hint="eastAsia"/>
          <w:szCs w:val="24"/>
        </w:rPr>
        <w:t>key</w:t>
      </w:r>
      <w:r>
        <w:rPr>
          <w:rFonts w:eastAsia="標楷體" w:hint="eastAsia"/>
          <w:szCs w:val="24"/>
        </w:rPr>
        <w:t>、</w:t>
      </w:r>
      <w:r>
        <w:rPr>
          <w:rFonts w:eastAsia="標楷體" w:hint="eastAsia"/>
          <w:szCs w:val="24"/>
        </w:rPr>
        <w:t>out</w:t>
      </w:r>
      <w:r>
        <w:rPr>
          <w:rFonts w:eastAsia="標楷體" w:hint="eastAsia"/>
          <w:szCs w:val="24"/>
        </w:rPr>
        <w:t>皆與</w:t>
      </w:r>
      <w:r>
        <w:rPr>
          <w:rFonts w:eastAsia="標楷體" w:hint="eastAsia"/>
          <w:szCs w:val="24"/>
        </w:rPr>
        <w:t>l</w:t>
      </w:r>
      <w:r w:rsidR="00DF392C">
        <w:rPr>
          <w:rFonts w:eastAsia="標楷體" w:hint="eastAsia"/>
          <w:szCs w:val="24"/>
        </w:rPr>
        <w:t>ab9_4</w:t>
      </w:r>
      <w:r w:rsidR="00DF392C">
        <w:rPr>
          <w:rFonts w:eastAsia="標楷體" w:hint="eastAsia"/>
          <w:szCs w:val="24"/>
        </w:rPr>
        <w:t>設計原理相近，在此不再贅述。</w:t>
      </w:r>
    </w:p>
    <w:p w14:paraId="100F2382" w14:textId="3E4235FE" w:rsidR="00DF392C" w:rsidRDefault="00DF392C" w:rsidP="009261A9">
      <w:pPr>
        <w:pStyle w:val="af6"/>
        <w:numPr>
          <w:ilvl w:val="0"/>
          <w:numId w:val="40"/>
        </w:numPr>
        <w:ind w:leftChars="0"/>
        <w:rPr>
          <w:rFonts w:eastAsia="標楷體"/>
          <w:szCs w:val="24"/>
        </w:rPr>
      </w:pPr>
      <w:r>
        <w:rPr>
          <w:rFonts w:eastAsia="標楷體"/>
          <w:szCs w:val="24"/>
        </w:rPr>
        <w:t>Out</w:t>
      </w:r>
      <w:r>
        <w:rPr>
          <w:rFonts w:eastAsia="標楷體" w:hint="eastAsia"/>
          <w:szCs w:val="24"/>
        </w:rPr>
        <w:t>為一個</w:t>
      </w:r>
      <w:r>
        <w:rPr>
          <w:rFonts w:eastAsia="標楷體" w:hint="eastAsia"/>
          <w:szCs w:val="24"/>
        </w:rPr>
        <w:t>decoder</w:t>
      </w:r>
      <w:r>
        <w:rPr>
          <w:rFonts w:eastAsia="標楷體" w:hint="eastAsia"/>
          <w:szCs w:val="24"/>
        </w:rPr>
        <w:t>，將</w:t>
      </w:r>
      <w:r>
        <w:rPr>
          <w:rFonts w:eastAsia="標楷體" w:hint="eastAsia"/>
          <w:szCs w:val="24"/>
        </w:rPr>
        <w:t>key</w:t>
      </w:r>
      <w:r>
        <w:rPr>
          <w:rFonts w:eastAsia="標楷體" w:hint="eastAsia"/>
          <w:szCs w:val="24"/>
        </w:rPr>
        <w:t>輸出的</w:t>
      </w:r>
      <w:r>
        <w:rPr>
          <w:rFonts w:eastAsia="標楷體" w:hint="eastAsia"/>
          <w:szCs w:val="24"/>
        </w:rPr>
        <w:t>5 bits</w:t>
      </w:r>
      <w:r>
        <w:rPr>
          <w:rFonts w:eastAsia="標楷體" w:hint="eastAsia"/>
          <w:szCs w:val="24"/>
        </w:rPr>
        <w:t>訊號轉成</w:t>
      </w:r>
      <w:r>
        <w:rPr>
          <w:rFonts w:eastAsia="標楷體" w:hint="eastAsia"/>
          <w:szCs w:val="24"/>
        </w:rPr>
        <w:t>4 bits</w:t>
      </w:r>
      <w:r>
        <w:rPr>
          <w:rFonts w:eastAsia="標楷體" w:hint="eastAsia"/>
          <w:szCs w:val="24"/>
        </w:rPr>
        <w:t>，目的是為了方便判定輸出</w:t>
      </w:r>
      <w:r>
        <w:rPr>
          <w:rFonts w:eastAsia="標楷體" w:hint="eastAsia"/>
          <w:szCs w:val="24"/>
        </w:rPr>
        <w:t>14</w:t>
      </w:r>
      <w:r>
        <w:rPr>
          <w:rFonts w:eastAsia="標楷體" w:hint="eastAsia"/>
          <w:szCs w:val="24"/>
        </w:rPr>
        <w:t>個音中的哪一個音。並透過接收</w:t>
      </w:r>
      <w:proofErr w:type="spellStart"/>
      <w:r>
        <w:rPr>
          <w:rFonts w:eastAsia="標楷體" w:hint="eastAsia"/>
          <w:szCs w:val="24"/>
        </w:rPr>
        <w:t>f</w:t>
      </w:r>
      <w:r>
        <w:rPr>
          <w:rFonts w:eastAsia="標楷體"/>
          <w:szCs w:val="24"/>
        </w:rPr>
        <w:t>sm</w:t>
      </w:r>
      <w:proofErr w:type="spellEnd"/>
      <w:r>
        <w:rPr>
          <w:rFonts w:eastAsia="標楷體" w:hint="eastAsia"/>
          <w:szCs w:val="24"/>
        </w:rPr>
        <w:t>與</w:t>
      </w:r>
      <w:r>
        <w:rPr>
          <w:rFonts w:eastAsia="標楷體" w:hint="eastAsia"/>
          <w:szCs w:val="24"/>
        </w:rPr>
        <w:t>shift</w:t>
      </w:r>
      <w:r>
        <w:rPr>
          <w:rFonts w:eastAsia="標楷體" w:hint="eastAsia"/>
          <w:szCs w:val="24"/>
        </w:rPr>
        <w:t>的</w:t>
      </w:r>
      <w:r>
        <w:rPr>
          <w:rFonts w:eastAsia="標楷體" w:hint="eastAsia"/>
          <w:szCs w:val="24"/>
        </w:rPr>
        <w:t>state</w:t>
      </w:r>
      <w:r>
        <w:rPr>
          <w:rFonts w:eastAsia="標楷體" w:hint="eastAsia"/>
          <w:szCs w:val="24"/>
        </w:rPr>
        <w:t>，判斷是大寫還是小寫</w:t>
      </w:r>
      <w:r>
        <w:rPr>
          <w:rFonts w:eastAsia="標楷體" w:hint="eastAsia"/>
          <w:szCs w:val="24"/>
        </w:rPr>
        <w:t>(</w:t>
      </w:r>
      <w:r>
        <w:rPr>
          <w:rFonts w:eastAsia="標楷體" w:hint="eastAsia"/>
          <w:szCs w:val="24"/>
        </w:rPr>
        <w:t>高音或低音</w:t>
      </w:r>
      <w:r>
        <w:rPr>
          <w:rFonts w:eastAsia="標楷體" w:hint="eastAsia"/>
          <w:szCs w:val="24"/>
        </w:rPr>
        <w:t>)</w:t>
      </w:r>
      <w:r w:rsidR="00A4202A">
        <w:rPr>
          <w:rFonts w:eastAsia="標楷體" w:hint="eastAsia"/>
          <w:szCs w:val="24"/>
        </w:rPr>
        <w:t>。</w:t>
      </w:r>
    </w:p>
    <w:p w14:paraId="15BCC3B3" w14:textId="0D1E3934" w:rsidR="00F543A3" w:rsidRDefault="00DF392C" w:rsidP="009261A9">
      <w:pPr>
        <w:pStyle w:val="af6"/>
        <w:numPr>
          <w:ilvl w:val="0"/>
          <w:numId w:val="40"/>
        </w:numPr>
        <w:ind w:leftChars="0"/>
        <w:rPr>
          <w:rFonts w:eastAsia="標楷體"/>
          <w:szCs w:val="24"/>
        </w:rPr>
      </w:pPr>
      <w:r>
        <w:rPr>
          <w:rFonts w:eastAsia="標楷體"/>
          <w:szCs w:val="24"/>
        </w:rPr>
        <w:t>speaker</w:t>
      </w:r>
      <w:r>
        <w:rPr>
          <w:rFonts w:eastAsia="標楷體" w:hint="eastAsia"/>
          <w:szCs w:val="24"/>
        </w:rPr>
        <w:t>接收</w:t>
      </w:r>
      <w:r>
        <w:rPr>
          <w:rFonts w:eastAsia="標楷體" w:hint="eastAsia"/>
          <w:szCs w:val="24"/>
        </w:rPr>
        <w:t>keyboard</w:t>
      </w:r>
      <w:r>
        <w:rPr>
          <w:rFonts w:eastAsia="標楷體" w:hint="eastAsia"/>
          <w:szCs w:val="24"/>
        </w:rPr>
        <w:t>輸出的</w:t>
      </w:r>
      <w:proofErr w:type="spellStart"/>
      <w:r>
        <w:rPr>
          <w:rFonts w:eastAsia="標楷體" w:hint="eastAsia"/>
          <w:szCs w:val="24"/>
        </w:rPr>
        <w:t>key_down</w:t>
      </w:r>
      <w:proofErr w:type="spellEnd"/>
      <w:r>
        <w:rPr>
          <w:rFonts w:eastAsia="標楷體" w:hint="eastAsia"/>
          <w:szCs w:val="24"/>
        </w:rPr>
        <w:t>與</w:t>
      </w:r>
      <w:proofErr w:type="spellStart"/>
      <w:r>
        <w:rPr>
          <w:rFonts w:eastAsia="標楷體" w:hint="eastAsia"/>
          <w:szCs w:val="24"/>
        </w:rPr>
        <w:t>last_change</w:t>
      </w:r>
      <w:proofErr w:type="spellEnd"/>
      <w:r>
        <w:rPr>
          <w:rFonts w:eastAsia="標楷體" w:hint="eastAsia"/>
          <w:szCs w:val="24"/>
        </w:rPr>
        <w:t>，以確定鍵盤被按下。其頻率的控制為透過</w:t>
      </w:r>
      <w:r>
        <w:rPr>
          <w:rFonts w:eastAsia="標楷體" w:hint="eastAsia"/>
          <w:szCs w:val="24"/>
        </w:rPr>
        <w:t xml:space="preserve">out </w:t>
      </w:r>
      <w:r>
        <w:rPr>
          <w:rFonts w:eastAsia="標楷體" w:hint="eastAsia"/>
          <w:szCs w:val="24"/>
        </w:rPr>
        <w:t>輸出的</w:t>
      </w:r>
      <w:r>
        <w:rPr>
          <w:rFonts w:eastAsia="標楷體" w:hint="eastAsia"/>
          <w:szCs w:val="24"/>
        </w:rPr>
        <w:t>sound</w:t>
      </w:r>
      <w:r>
        <w:rPr>
          <w:rFonts w:eastAsia="標楷體" w:hint="eastAsia"/>
          <w:szCs w:val="24"/>
        </w:rPr>
        <w:t>判斷。</w:t>
      </w:r>
    </w:p>
    <w:p w14:paraId="5B8530E4" w14:textId="39B19F65" w:rsidR="00A4202A" w:rsidRPr="009261A9" w:rsidRDefault="00A4202A" w:rsidP="009261A9">
      <w:pPr>
        <w:pStyle w:val="af6"/>
        <w:numPr>
          <w:ilvl w:val="0"/>
          <w:numId w:val="40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d</w:t>
      </w:r>
      <w:r>
        <w:rPr>
          <w:rFonts w:eastAsia="標楷體"/>
          <w:szCs w:val="24"/>
        </w:rPr>
        <w:t>isplay</w:t>
      </w:r>
      <w:r>
        <w:rPr>
          <w:rFonts w:eastAsia="標楷體" w:hint="eastAsia"/>
          <w:szCs w:val="24"/>
        </w:rPr>
        <w:t>接收</w:t>
      </w:r>
      <w:r>
        <w:rPr>
          <w:rFonts w:eastAsia="標楷體" w:hint="eastAsia"/>
          <w:szCs w:val="24"/>
        </w:rPr>
        <w:t>sound</w:t>
      </w:r>
      <w:r>
        <w:rPr>
          <w:rFonts w:eastAsia="標楷體" w:hint="eastAsia"/>
          <w:szCs w:val="24"/>
        </w:rPr>
        <w:t>，為一個</w:t>
      </w:r>
      <w:r>
        <w:rPr>
          <w:rFonts w:eastAsia="標楷體" w:hint="eastAsia"/>
          <w:szCs w:val="24"/>
        </w:rPr>
        <w:t>decoder</w:t>
      </w:r>
      <w:r>
        <w:rPr>
          <w:rFonts w:eastAsia="標楷體" w:hint="eastAsia"/>
          <w:szCs w:val="24"/>
        </w:rPr>
        <w:t>，顯示</w:t>
      </w:r>
      <w:r>
        <w:rPr>
          <w:rFonts w:eastAsia="標楷體" w:hint="eastAsia"/>
          <w:szCs w:val="24"/>
        </w:rPr>
        <w:t>14</w:t>
      </w:r>
      <w:r>
        <w:rPr>
          <w:rFonts w:eastAsia="標楷體" w:hint="eastAsia"/>
          <w:szCs w:val="24"/>
        </w:rPr>
        <w:t>個音的唱名。在我的設計中，我將低音用</w:t>
      </w:r>
      <w:r>
        <w:rPr>
          <w:rFonts w:eastAsia="標楷體" w:hint="eastAsia"/>
          <w:szCs w:val="24"/>
        </w:rPr>
        <w:t>7-segment</w:t>
      </w:r>
      <w:r>
        <w:rPr>
          <w:rFonts w:eastAsia="標楷體" w:hint="eastAsia"/>
          <w:szCs w:val="24"/>
        </w:rPr>
        <w:t>的點表示，高音則沒有。</w:t>
      </w:r>
    </w:p>
    <w:p w14:paraId="75FE2ACE" w14:textId="77777777" w:rsidR="00F543A3" w:rsidRPr="0085460C" w:rsidRDefault="00F543A3" w:rsidP="00F543A3">
      <w:pPr>
        <w:pStyle w:val="af6"/>
        <w:numPr>
          <w:ilvl w:val="0"/>
          <w:numId w:val="40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I/O p</w:t>
      </w:r>
      <w:r>
        <w:rPr>
          <w:rFonts w:eastAsia="標楷體"/>
          <w:szCs w:val="24"/>
        </w:rPr>
        <w:t>in</w:t>
      </w:r>
    </w:p>
    <w:tbl>
      <w:tblPr>
        <w:tblW w:w="990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"/>
        <w:gridCol w:w="1280"/>
        <w:gridCol w:w="1180"/>
        <w:gridCol w:w="1120"/>
        <w:gridCol w:w="1200"/>
        <w:gridCol w:w="1020"/>
        <w:gridCol w:w="1020"/>
        <w:gridCol w:w="1120"/>
        <w:gridCol w:w="1320"/>
      </w:tblGrid>
      <w:tr w:rsidR="00A4202A" w:rsidRPr="00A4202A" w14:paraId="3F36D7F4" w14:textId="77777777" w:rsidTr="00A4202A">
        <w:trPr>
          <w:trHeight w:val="34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B894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I/O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0D711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audio_mclk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5DB9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audio_lrck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650A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audio_sck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7FA83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audio_sdin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2512D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clk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002A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rst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3CC6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PS2_CLK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58E3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PS2_DATA</w:t>
            </w:r>
          </w:p>
        </w:tc>
      </w:tr>
      <w:tr w:rsidR="00A4202A" w:rsidRPr="00A4202A" w14:paraId="6CF66DA2" w14:textId="77777777" w:rsidTr="00A4202A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7D2A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VOC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7FB6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A14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53F95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A16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5287F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B15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F633B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B16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B921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W5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1A00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U18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6B50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928A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B17</w:t>
            </w:r>
          </w:p>
        </w:tc>
      </w:tr>
      <w:tr w:rsidR="00A4202A" w:rsidRPr="00A4202A" w14:paraId="549696CD" w14:textId="77777777" w:rsidTr="00A4202A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C4D8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I/O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7DD7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A4202A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A4202A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7]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C861D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A4202A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A4202A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6]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B451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A4202A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A4202A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5]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6097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A4202A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A4202A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4]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608A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A4202A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A4202A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3]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9663F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A4202A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A4202A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2]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701A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A4202A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A4202A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1]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D80E4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A4202A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A4202A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0]</w:t>
            </w:r>
          </w:p>
        </w:tc>
      </w:tr>
      <w:tr w:rsidR="00A4202A" w:rsidRPr="00A4202A" w14:paraId="02CE3862" w14:textId="77777777" w:rsidTr="00A4202A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4067F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LOC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A0FAC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W7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3C03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W6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02BF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U8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5A6A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V8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6642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U5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9ABF8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V5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398F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U7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81584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V7</w:t>
            </w:r>
          </w:p>
        </w:tc>
      </w:tr>
      <w:tr w:rsidR="00A4202A" w:rsidRPr="00A4202A" w14:paraId="4D166CA3" w14:textId="77777777" w:rsidTr="00A4202A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A965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I/O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5E76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gramStart"/>
            <w:r w:rsidRPr="00A4202A">
              <w:rPr>
                <w:color w:val="000000"/>
                <w:kern w:val="0"/>
                <w:szCs w:val="24"/>
              </w:rPr>
              <w:t>d[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3]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4AC62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gramStart"/>
            <w:r w:rsidRPr="00A4202A">
              <w:rPr>
                <w:color w:val="000000"/>
                <w:kern w:val="0"/>
                <w:szCs w:val="24"/>
              </w:rPr>
              <w:t>d[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2]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60B70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gramStart"/>
            <w:r w:rsidRPr="00A4202A">
              <w:rPr>
                <w:color w:val="000000"/>
                <w:kern w:val="0"/>
                <w:szCs w:val="24"/>
              </w:rPr>
              <w:t>d[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1]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18760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gramStart"/>
            <w:r w:rsidRPr="00A4202A">
              <w:rPr>
                <w:color w:val="000000"/>
                <w:kern w:val="0"/>
                <w:szCs w:val="24"/>
              </w:rPr>
              <w:t>d[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0]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56DA" w14:textId="3C6B0E1D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AF07" w14:textId="72094DB1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28479" w14:textId="69F6735D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E322" w14:textId="2EB49E90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</w:p>
        </w:tc>
      </w:tr>
      <w:tr w:rsidR="00A4202A" w:rsidRPr="00A4202A" w14:paraId="23DC23F5" w14:textId="77777777" w:rsidTr="00A4202A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28885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LOC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5852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W4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4FAF5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V4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C798C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U4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C31C" w14:textId="77777777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U2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B515" w14:textId="6233C3BE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AB09" w14:textId="76E92A29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7242" w14:textId="6A035470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F65C" w14:textId="1CCB3C1C" w:rsidR="00A4202A" w:rsidRPr="00A4202A" w:rsidRDefault="00A4202A" w:rsidP="00A420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</w:p>
        </w:tc>
      </w:tr>
    </w:tbl>
    <w:p w14:paraId="5CDA7CD0" w14:textId="1889033C" w:rsidR="00A60670" w:rsidRPr="001E01C3" w:rsidRDefault="00A60670" w:rsidP="00A60670">
      <w:pPr>
        <w:rPr>
          <w:rFonts w:eastAsia="標楷體"/>
          <w:b/>
          <w:szCs w:val="24"/>
        </w:rPr>
      </w:pPr>
      <w:r w:rsidRPr="001E01C3">
        <w:rPr>
          <w:rFonts w:eastAsia="標楷體"/>
          <w:b/>
          <w:szCs w:val="24"/>
        </w:rPr>
        <w:t>Lab</w:t>
      </w:r>
      <w:r w:rsidR="00A0674E">
        <w:rPr>
          <w:rFonts w:eastAsia="標楷體" w:hint="eastAsia"/>
          <w:b/>
          <w:szCs w:val="24"/>
        </w:rPr>
        <w:t>10</w:t>
      </w:r>
      <w:r w:rsidRPr="001E01C3">
        <w:rPr>
          <w:rFonts w:eastAsia="標楷體"/>
          <w:b/>
          <w:szCs w:val="24"/>
        </w:rPr>
        <w:t>_</w:t>
      </w:r>
      <w:r>
        <w:rPr>
          <w:rFonts w:eastAsia="標楷體" w:hint="eastAsia"/>
          <w:b/>
          <w:szCs w:val="24"/>
        </w:rPr>
        <w:t>3</w:t>
      </w:r>
    </w:p>
    <w:p w14:paraId="44F32C00" w14:textId="77777777" w:rsidR="00A60670" w:rsidRPr="00252473" w:rsidRDefault="00A60670" w:rsidP="00A60670">
      <w:pPr>
        <w:rPr>
          <w:rFonts w:eastAsia="標楷體"/>
          <w:b/>
          <w:szCs w:val="24"/>
        </w:rPr>
      </w:pPr>
      <w:r w:rsidRPr="00252473">
        <w:rPr>
          <w:rFonts w:eastAsia="標楷體"/>
          <w:b/>
          <w:szCs w:val="24"/>
        </w:rPr>
        <w:t>Design Specification</w:t>
      </w:r>
    </w:p>
    <w:p w14:paraId="3FEBE02E" w14:textId="79FC6E73" w:rsidR="00A60670" w:rsidRPr="00252473" w:rsidRDefault="00A60670" w:rsidP="00A60670">
      <w:pPr>
        <w:numPr>
          <w:ilvl w:val="0"/>
          <w:numId w:val="17"/>
        </w:numPr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 xml:space="preserve">For </w:t>
      </w:r>
      <w:r w:rsidRPr="0010441D">
        <w:rPr>
          <w:rFonts w:eastAsia="標楷體"/>
          <w:szCs w:val="24"/>
        </w:rPr>
        <w:t xml:space="preserve">a </w:t>
      </w:r>
      <w:r w:rsidR="00404B53" w:rsidRPr="00404B53">
        <w:rPr>
          <w:rFonts w:eastAsia="標楷體"/>
          <w:szCs w:val="24"/>
        </w:rPr>
        <w:t>two-digit decimal adder/subtractor/multiplier</w:t>
      </w:r>
      <w:r w:rsidRPr="00252473">
        <w:rPr>
          <w:rFonts w:eastAsia="標楷體"/>
          <w:szCs w:val="24"/>
        </w:rPr>
        <w:t xml:space="preserve">: </w:t>
      </w:r>
    </w:p>
    <w:p w14:paraId="570418EE" w14:textId="77777777" w:rsidR="00A60670" w:rsidRPr="00252473" w:rsidRDefault="00A60670" w:rsidP="00A60670">
      <w:pPr>
        <w:numPr>
          <w:ilvl w:val="0"/>
          <w:numId w:val="17"/>
        </w:numPr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 xml:space="preserve">For a </w:t>
      </w:r>
      <w:r>
        <w:rPr>
          <w:rFonts w:eastAsia="標楷體"/>
          <w:szCs w:val="24"/>
        </w:rPr>
        <w:t>key board display</w:t>
      </w:r>
      <w:r w:rsidRPr="00252473">
        <w:rPr>
          <w:rFonts w:eastAsia="標楷體"/>
          <w:szCs w:val="24"/>
        </w:rPr>
        <w:t xml:space="preserve">: </w:t>
      </w:r>
    </w:p>
    <w:p w14:paraId="11772034" w14:textId="77777777" w:rsidR="00A0674E" w:rsidRPr="00252473" w:rsidRDefault="00A0674E" w:rsidP="00A0674E">
      <w:pPr>
        <w:ind w:left="480"/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 xml:space="preserve">Input: </w:t>
      </w:r>
    </w:p>
    <w:p w14:paraId="221B2AE2" w14:textId="7943032B" w:rsidR="00A0674E" w:rsidRDefault="00A0674E" w:rsidP="00A0674E">
      <w:pPr>
        <w:ind w:leftChars="500" w:left="1200"/>
        <w:rPr>
          <w:rFonts w:eastAsia="標楷體" w:hint="eastAsia"/>
          <w:szCs w:val="24"/>
        </w:rPr>
      </w:pPr>
      <w:proofErr w:type="spellStart"/>
      <w:r w:rsidRPr="00252473">
        <w:rPr>
          <w:rFonts w:eastAsia="標楷體"/>
          <w:szCs w:val="24"/>
        </w:rPr>
        <w:t>clk</w:t>
      </w:r>
      <w:proofErr w:type="spellEnd"/>
      <w:r w:rsidRPr="00252473">
        <w:rPr>
          <w:rFonts w:eastAsia="標楷體"/>
          <w:szCs w:val="24"/>
        </w:rPr>
        <w:t xml:space="preserve">, </w:t>
      </w:r>
      <w:proofErr w:type="spellStart"/>
      <w:r w:rsidRPr="00252473">
        <w:rPr>
          <w:rFonts w:eastAsia="標楷體"/>
          <w:szCs w:val="24"/>
        </w:rPr>
        <w:t>rs</w:t>
      </w:r>
      <w:r>
        <w:rPr>
          <w:rFonts w:eastAsia="標楷體"/>
          <w:szCs w:val="24"/>
        </w:rPr>
        <w:t>t</w:t>
      </w:r>
      <w:proofErr w:type="spellEnd"/>
      <w:r>
        <w:rPr>
          <w:rFonts w:eastAsia="標楷體"/>
          <w:szCs w:val="24"/>
        </w:rPr>
        <w:t>, channel</w:t>
      </w:r>
    </w:p>
    <w:p w14:paraId="0748D83A" w14:textId="77777777" w:rsidR="00A0674E" w:rsidRPr="00252473" w:rsidRDefault="00A0674E" w:rsidP="00A0674E">
      <w:pPr>
        <w:rPr>
          <w:rFonts w:eastAsia="標楷體"/>
          <w:szCs w:val="24"/>
        </w:rPr>
      </w:pPr>
      <w:r>
        <w:rPr>
          <w:rFonts w:eastAsia="標楷體"/>
          <w:szCs w:val="24"/>
        </w:rPr>
        <w:tab/>
      </w:r>
      <w:proofErr w:type="spellStart"/>
      <w:r>
        <w:rPr>
          <w:rFonts w:eastAsia="標楷體"/>
          <w:szCs w:val="24"/>
        </w:rPr>
        <w:t>Inout</w:t>
      </w:r>
      <w:proofErr w:type="spellEnd"/>
      <w:r>
        <w:rPr>
          <w:rFonts w:eastAsia="標楷體"/>
          <w:szCs w:val="24"/>
        </w:rPr>
        <w:t>: PS2_CLK, PS2_DATA</w:t>
      </w:r>
    </w:p>
    <w:p w14:paraId="109BDE6C" w14:textId="77777777" w:rsidR="00A0674E" w:rsidRPr="00252473" w:rsidRDefault="00A0674E" w:rsidP="00A0674E">
      <w:pPr>
        <w:ind w:left="480"/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 xml:space="preserve">Output: </w:t>
      </w:r>
    </w:p>
    <w:p w14:paraId="0284B94C" w14:textId="06467FAD" w:rsidR="00A0674E" w:rsidRDefault="00A0674E" w:rsidP="00A0674E">
      <w:pPr>
        <w:ind w:left="9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</w:t>
      </w:r>
      <w:r>
        <w:rPr>
          <w:rFonts w:eastAsia="標楷體"/>
          <w:szCs w:val="24"/>
        </w:rPr>
        <w:t>[</w:t>
      </w:r>
      <w:proofErr w:type="gramStart"/>
      <w:r>
        <w:rPr>
          <w:rFonts w:eastAsia="標楷體"/>
          <w:szCs w:val="24"/>
        </w:rPr>
        <w:t>3:0]d</w:t>
      </w:r>
      <w:proofErr w:type="gramEnd"/>
      <w:r>
        <w:rPr>
          <w:rFonts w:eastAsia="標楷體"/>
          <w:szCs w:val="24"/>
        </w:rPr>
        <w:t>, [7:0]</w:t>
      </w:r>
      <w:proofErr w:type="spellStart"/>
      <w:r>
        <w:rPr>
          <w:rFonts w:eastAsia="標楷體"/>
          <w:szCs w:val="24"/>
        </w:rPr>
        <w:t>D_ssd</w:t>
      </w:r>
      <w:proofErr w:type="spellEnd"/>
      <w:r>
        <w:rPr>
          <w:rFonts w:eastAsia="標楷體"/>
          <w:szCs w:val="24"/>
        </w:rPr>
        <w:t xml:space="preserve">, </w:t>
      </w:r>
      <w:proofErr w:type="spellStart"/>
      <w:r>
        <w:rPr>
          <w:rFonts w:eastAsia="標楷體"/>
          <w:szCs w:val="24"/>
        </w:rPr>
        <w:t>audio_mclk</w:t>
      </w:r>
      <w:proofErr w:type="spellEnd"/>
      <w:r>
        <w:rPr>
          <w:rFonts w:eastAsia="標楷體"/>
          <w:szCs w:val="24"/>
        </w:rPr>
        <w:t xml:space="preserve">, </w:t>
      </w:r>
      <w:proofErr w:type="spellStart"/>
      <w:r w:rsidRPr="00EE2C38">
        <w:rPr>
          <w:rFonts w:eastAsia="標楷體"/>
          <w:szCs w:val="24"/>
        </w:rPr>
        <w:t>audio_lrck</w:t>
      </w:r>
      <w:proofErr w:type="spellEnd"/>
      <w:r>
        <w:rPr>
          <w:rFonts w:eastAsia="標楷體"/>
          <w:szCs w:val="24"/>
        </w:rPr>
        <w:t>,</w:t>
      </w:r>
      <w:r w:rsidRPr="00EE2C38">
        <w:rPr>
          <w:rFonts w:eastAsia="標楷體"/>
          <w:szCs w:val="24"/>
        </w:rPr>
        <w:t xml:space="preserve"> </w:t>
      </w:r>
      <w:proofErr w:type="spellStart"/>
      <w:r w:rsidRPr="00EE2C38">
        <w:rPr>
          <w:rFonts w:eastAsia="標楷體"/>
          <w:szCs w:val="24"/>
        </w:rPr>
        <w:t>audio_sck</w:t>
      </w:r>
      <w:proofErr w:type="spellEnd"/>
      <w:r w:rsidRPr="00EE2C38">
        <w:rPr>
          <w:rFonts w:eastAsia="標楷體"/>
          <w:szCs w:val="24"/>
        </w:rPr>
        <w:t xml:space="preserve">, </w:t>
      </w:r>
      <w:proofErr w:type="spellStart"/>
      <w:r w:rsidRPr="00EE2C38">
        <w:rPr>
          <w:rFonts w:eastAsia="標楷體"/>
          <w:szCs w:val="24"/>
        </w:rPr>
        <w:t>audio_sdin</w:t>
      </w:r>
      <w:proofErr w:type="spellEnd"/>
      <w:r w:rsidRPr="00B54850">
        <w:rPr>
          <w:rFonts w:eastAsia="標楷體"/>
          <w:szCs w:val="24"/>
        </w:rPr>
        <w:t xml:space="preserve"> </w:t>
      </w:r>
    </w:p>
    <w:p w14:paraId="1E7FB253" w14:textId="175DBF68" w:rsidR="00A60670" w:rsidRPr="00B54850" w:rsidRDefault="00A60670" w:rsidP="00A0674E">
      <w:pPr>
        <w:numPr>
          <w:ilvl w:val="0"/>
          <w:numId w:val="17"/>
        </w:numPr>
        <w:rPr>
          <w:rFonts w:eastAsia="標楷體"/>
          <w:szCs w:val="24"/>
        </w:rPr>
      </w:pPr>
      <w:r w:rsidRPr="00B54850">
        <w:rPr>
          <w:rFonts w:eastAsia="標楷體"/>
          <w:szCs w:val="24"/>
        </w:rPr>
        <w:t>Draw the block diagram of the design.</w:t>
      </w:r>
    </w:p>
    <w:p w14:paraId="23E8D8F2" w14:textId="549385ED" w:rsidR="00A60670" w:rsidRPr="00252473" w:rsidRDefault="00CA665C" w:rsidP="00A60670">
      <w:pPr>
        <w:ind w:left="480"/>
        <w:jc w:val="center"/>
        <w:rPr>
          <w:rFonts w:eastAsia="標楷體"/>
          <w:szCs w:val="24"/>
        </w:rPr>
      </w:pPr>
      <w:r>
        <w:rPr>
          <w:rFonts w:eastAsia="標楷體"/>
          <w:noProof/>
          <w:szCs w:val="24"/>
        </w:rPr>
        <w:drawing>
          <wp:inline distT="0" distB="0" distL="0" distR="0" wp14:anchorId="5008B24F" wp14:editId="1CA08177">
            <wp:extent cx="2842237" cy="4050876"/>
            <wp:effectExtent l="5080" t="0" r="1905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1734892_609172626233101_8080432156502917120_n.jpg"/>
                    <pic:cNvPicPr/>
                  </pic:nvPicPr>
                  <pic:blipFill rotWithShape="1">
                    <a:blip r:embed="rId10"/>
                    <a:srcRect l="6158" t="1084" r="6253" b="10752"/>
                    <a:stretch/>
                  </pic:blipFill>
                  <pic:spPr bwMode="auto">
                    <a:xfrm rot="16200000">
                      <a:off x="0" y="0"/>
                      <a:ext cx="2842646" cy="4051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777A2" w14:textId="77777777" w:rsidR="00A60670" w:rsidRPr="00252473" w:rsidRDefault="00A60670" w:rsidP="00A60670">
      <w:pPr>
        <w:rPr>
          <w:rFonts w:eastAsia="標楷體"/>
          <w:b/>
          <w:szCs w:val="24"/>
        </w:rPr>
      </w:pPr>
      <w:r w:rsidRPr="00252473">
        <w:rPr>
          <w:rFonts w:eastAsia="標楷體"/>
          <w:b/>
          <w:szCs w:val="24"/>
        </w:rPr>
        <w:t>Design Implementation</w:t>
      </w:r>
    </w:p>
    <w:p w14:paraId="11F6BC97" w14:textId="7CDEF211" w:rsidR="00A60670" w:rsidRDefault="00A60670" w:rsidP="00F56074">
      <w:pPr>
        <w:pStyle w:val="af6"/>
        <w:numPr>
          <w:ilvl w:val="0"/>
          <w:numId w:val="40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本題由</w:t>
      </w:r>
      <w:proofErr w:type="spellStart"/>
      <w:r w:rsidR="00A0674E">
        <w:rPr>
          <w:rFonts w:eastAsia="標楷體" w:hint="eastAsia"/>
          <w:szCs w:val="24"/>
        </w:rPr>
        <w:t>k</w:t>
      </w:r>
      <w:r w:rsidR="00A0674E">
        <w:rPr>
          <w:rFonts w:eastAsia="標楷體"/>
          <w:szCs w:val="24"/>
        </w:rPr>
        <w:t>eyboardDecoder</w:t>
      </w:r>
      <w:proofErr w:type="spellEnd"/>
      <w:r w:rsidR="00A0674E">
        <w:rPr>
          <w:rFonts w:eastAsia="標楷體" w:hint="eastAsia"/>
          <w:szCs w:val="24"/>
        </w:rPr>
        <w:t>、</w:t>
      </w:r>
      <w:proofErr w:type="spellStart"/>
      <w:r w:rsidR="00A0674E">
        <w:rPr>
          <w:rFonts w:eastAsia="標楷體"/>
          <w:szCs w:val="24"/>
        </w:rPr>
        <w:t>fsm</w:t>
      </w:r>
      <w:proofErr w:type="spellEnd"/>
      <w:r w:rsidR="00A0674E">
        <w:rPr>
          <w:rFonts w:eastAsia="標楷體" w:hint="eastAsia"/>
          <w:szCs w:val="24"/>
        </w:rPr>
        <w:t>、</w:t>
      </w:r>
      <w:r w:rsidR="00A0674E">
        <w:rPr>
          <w:rFonts w:eastAsia="標楷體" w:hint="eastAsia"/>
          <w:szCs w:val="24"/>
        </w:rPr>
        <w:t>shift</w:t>
      </w:r>
      <w:r w:rsidR="00A0674E">
        <w:rPr>
          <w:rFonts w:eastAsia="標楷體" w:hint="eastAsia"/>
          <w:szCs w:val="24"/>
        </w:rPr>
        <w:t>、</w:t>
      </w:r>
      <w:r w:rsidR="00A0674E">
        <w:rPr>
          <w:rFonts w:eastAsia="標楷體" w:hint="eastAsia"/>
          <w:szCs w:val="24"/>
        </w:rPr>
        <w:t>key</w:t>
      </w:r>
      <w:r w:rsidR="00A0674E">
        <w:rPr>
          <w:rFonts w:eastAsia="標楷體" w:hint="eastAsia"/>
          <w:szCs w:val="24"/>
        </w:rPr>
        <w:t>、</w:t>
      </w:r>
      <w:r w:rsidR="00A0674E">
        <w:rPr>
          <w:rFonts w:eastAsia="標楷體" w:hint="eastAsia"/>
          <w:szCs w:val="24"/>
        </w:rPr>
        <w:t>out</w:t>
      </w:r>
      <w:r w:rsidR="00A0674E">
        <w:rPr>
          <w:rFonts w:eastAsia="標楷體" w:hint="eastAsia"/>
          <w:szCs w:val="24"/>
        </w:rPr>
        <w:t>、</w:t>
      </w:r>
      <w:r w:rsidR="00A0674E">
        <w:rPr>
          <w:rFonts w:eastAsia="標楷體" w:hint="eastAsia"/>
          <w:szCs w:val="24"/>
        </w:rPr>
        <w:t>display</w:t>
      </w:r>
      <w:r w:rsidR="00A0674E">
        <w:rPr>
          <w:rFonts w:eastAsia="標楷體" w:hint="eastAsia"/>
          <w:szCs w:val="24"/>
        </w:rPr>
        <w:t>、</w:t>
      </w:r>
      <w:r w:rsidR="00A0674E">
        <w:rPr>
          <w:rFonts w:eastAsia="標楷體" w:hint="eastAsia"/>
          <w:szCs w:val="24"/>
        </w:rPr>
        <w:t>speaker</w:t>
      </w:r>
      <w:r w:rsidR="00F56074">
        <w:rPr>
          <w:rFonts w:eastAsia="標楷體" w:hint="eastAsia"/>
          <w:szCs w:val="24"/>
        </w:rPr>
        <w:t>組成</w:t>
      </w:r>
    </w:p>
    <w:p w14:paraId="1708A605" w14:textId="188442E4" w:rsidR="00A35D38" w:rsidRDefault="00A0674E" w:rsidP="00404B53">
      <w:pPr>
        <w:pStyle w:val="af6"/>
        <w:numPr>
          <w:ilvl w:val="0"/>
          <w:numId w:val="40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本題與第二題相似，差別在於第二</w:t>
      </w:r>
      <w:r>
        <w:rPr>
          <w:rFonts w:eastAsia="標楷體" w:hint="eastAsia"/>
          <w:szCs w:val="24"/>
        </w:rPr>
        <w:t>channel</w:t>
      </w:r>
      <w:r>
        <w:rPr>
          <w:rFonts w:eastAsia="標楷體" w:hint="eastAsia"/>
          <w:szCs w:val="24"/>
        </w:rPr>
        <w:t>為和弦，因此多了一個</w:t>
      </w:r>
      <w:r>
        <w:rPr>
          <w:rFonts w:eastAsia="標楷體" w:hint="eastAsia"/>
          <w:szCs w:val="24"/>
        </w:rPr>
        <w:t>channel</w:t>
      </w:r>
      <w:r>
        <w:rPr>
          <w:rFonts w:eastAsia="標楷體" w:hint="eastAsia"/>
          <w:szCs w:val="24"/>
        </w:rPr>
        <w:t>的</w:t>
      </w:r>
      <w:r>
        <w:rPr>
          <w:rFonts w:eastAsia="標楷體" w:hint="eastAsia"/>
          <w:szCs w:val="24"/>
        </w:rPr>
        <w:t>input</w:t>
      </w:r>
      <w:r>
        <w:rPr>
          <w:rFonts w:eastAsia="標楷體" w:hint="eastAsia"/>
          <w:szCs w:val="24"/>
        </w:rPr>
        <w:t>，並在</w:t>
      </w:r>
      <w:proofErr w:type="spellStart"/>
      <w:r>
        <w:rPr>
          <w:rFonts w:eastAsia="標楷體" w:hint="eastAsia"/>
          <w:szCs w:val="24"/>
        </w:rPr>
        <w:t>buzzer_ctl</w:t>
      </w:r>
      <w:proofErr w:type="spellEnd"/>
      <w:r>
        <w:rPr>
          <w:rFonts w:eastAsia="標楷體" w:hint="eastAsia"/>
          <w:szCs w:val="24"/>
        </w:rPr>
        <w:t>中加了另一個</w:t>
      </w:r>
      <w:proofErr w:type="spellStart"/>
      <w:r>
        <w:rPr>
          <w:rFonts w:eastAsia="標楷體" w:hint="eastAsia"/>
          <w:szCs w:val="24"/>
        </w:rPr>
        <w:t>note_div</w:t>
      </w:r>
      <w:proofErr w:type="spellEnd"/>
      <w:r>
        <w:rPr>
          <w:rFonts w:eastAsia="標楷體" w:hint="eastAsia"/>
          <w:szCs w:val="24"/>
        </w:rPr>
        <w:t>。</w:t>
      </w:r>
    </w:p>
    <w:p w14:paraId="2506ECFC" w14:textId="00C35B05" w:rsidR="00A0674E" w:rsidRPr="00404B53" w:rsidRDefault="00A0674E" w:rsidP="00404B53">
      <w:pPr>
        <w:pStyle w:val="af6"/>
        <w:numPr>
          <w:ilvl w:val="0"/>
          <w:numId w:val="40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為了製造</w:t>
      </w:r>
      <w:proofErr w:type="gramStart"/>
      <w:r>
        <w:rPr>
          <w:rFonts w:eastAsia="標楷體" w:hint="eastAsia"/>
          <w:szCs w:val="24"/>
        </w:rPr>
        <w:t>左右耳</w:t>
      </w:r>
      <w:proofErr w:type="gramEnd"/>
      <w:r>
        <w:rPr>
          <w:rFonts w:eastAsia="標楷體" w:hint="eastAsia"/>
          <w:szCs w:val="24"/>
        </w:rPr>
        <w:t>輸出不同</w:t>
      </w:r>
      <w:r>
        <w:rPr>
          <w:rFonts w:eastAsia="標楷體" w:hint="eastAsia"/>
          <w:szCs w:val="24"/>
        </w:rPr>
        <w:t>聲音，因此我在</w:t>
      </w:r>
      <w:proofErr w:type="spellStart"/>
      <w:r>
        <w:rPr>
          <w:rFonts w:eastAsia="標楷體" w:hint="eastAsia"/>
          <w:szCs w:val="24"/>
        </w:rPr>
        <w:t>buzzer_ctl</w:t>
      </w:r>
      <w:proofErr w:type="spellEnd"/>
      <w:r>
        <w:rPr>
          <w:rFonts w:eastAsia="標楷體" w:hint="eastAsia"/>
          <w:szCs w:val="24"/>
        </w:rPr>
        <w:t>中加了一組新的控制</w:t>
      </w:r>
      <w:proofErr w:type="spellStart"/>
      <w:r>
        <w:rPr>
          <w:rFonts w:eastAsia="標楷體" w:hint="eastAsia"/>
          <w:szCs w:val="24"/>
        </w:rPr>
        <w:t>note_div</w:t>
      </w:r>
      <w:proofErr w:type="spellEnd"/>
      <w:r>
        <w:rPr>
          <w:rFonts w:eastAsia="標楷體" w:hint="eastAsia"/>
          <w:szCs w:val="24"/>
        </w:rPr>
        <w:t>的</w:t>
      </w:r>
      <w:r w:rsidR="00416C17">
        <w:rPr>
          <w:rFonts w:eastAsia="標楷體" w:hint="eastAsia"/>
          <w:szCs w:val="24"/>
        </w:rPr>
        <w:t>功能，</w:t>
      </w:r>
      <w:r w:rsidR="00416C17">
        <w:rPr>
          <w:rFonts w:eastAsia="標楷體" w:hint="eastAsia"/>
          <w:szCs w:val="24"/>
        </w:rPr>
        <w:lastRenderedPageBreak/>
        <w:t>將其作為左耳的輸出。在我的設計中，是先判斷</w:t>
      </w:r>
      <w:r w:rsidR="00416C17">
        <w:rPr>
          <w:rFonts w:eastAsia="標楷體" w:hint="eastAsia"/>
          <w:szCs w:val="24"/>
        </w:rPr>
        <w:t>channel</w:t>
      </w:r>
      <w:r w:rsidR="00416C17">
        <w:rPr>
          <w:rFonts w:eastAsia="標楷體" w:hint="eastAsia"/>
          <w:szCs w:val="24"/>
        </w:rPr>
        <w:t>為</w:t>
      </w:r>
      <w:r w:rsidR="00416C17">
        <w:rPr>
          <w:rFonts w:eastAsia="標楷體" w:hint="eastAsia"/>
          <w:szCs w:val="24"/>
        </w:rPr>
        <w:t>0</w:t>
      </w:r>
      <w:r w:rsidR="00416C17">
        <w:rPr>
          <w:rFonts w:eastAsia="標楷體" w:hint="eastAsia"/>
          <w:szCs w:val="24"/>
        </w:rPr>
        <w:t>或</w:t>
      </w:r>
      <w:r w:rsidR="00416C17">
        <w:rPr>
          <w:rFonts w:eastAsia="標楷體" w:hint="eastAsia"/>
          <w:szCs w:val="24"/>
        </w:rPr>
        <w:t>1</w:t>
      </w:r>
      <w:r w:rsidR="00416C17">
        <w:rPr>
          <w:rFonts w:eastAsia="標楷體" w:hint="eastAsia"/>
          <w:szCs w:val="24"/>
        </w:rPr>
        <w:t>，</w:t>
      </w:r>
      <w:r w:rsidR="00416C17">
        <w:rPr>
          <w:rFonts w:eastAsia="標楷體" w:hint="eastAsia"/>
          <w:szCs w:val="24"/>
        </w:rPr>
        <w:t>0</w:t>
      </w:r>
      <w:r w:rsidR="00416C17">
        <w:rPr>
          <w:rFonts w:eastAsia="標楷體" w:hint="eastAsia"/>
          <w:szCs w:val="24"/>
        </w:rPr>
        <w:t>則是第二題的模式，左耳聲音頻率等於右耳；</w:t>
      </w:r>
      <w:r w:rsidR="00416C17">
        <w:rPr>
          <w:rFonts w:eastAsia="標楷體" w:hint="eastAsia"/>
          <w:szCs w:val="24"/>
        </w:rPr>
        <w:t>1</w:t>
      </w:r>
      <w:r w:rsidR="00416C17">
        <w:rPr>
          <w:rFonts w:eastAsia="標楷體" w:hint="eastAsia"/>
          <w:szCs w:val="24"/>
        </w:rPr>
        <w:t>則是和弦模式，左耳聲音</w:t>
      </w:r>
      <w:proofErr w:type="gramStart"/>
      <w:r w:rsidR="00416C17">
        <w:rPr>
          <w:rFonts w:eastAsia="標楷體" w:hint="eastAsia"/>
          <w:szCs w:val="24"/>
        </w:rPr>
        <w:t>頻率高右耳</w:t>
      </w:r>
      <w:proofErr w:type="gramEnd"/>
      <w:r w:rsidR="00416C17">
        <w:rPr>
          <w:rFonts w:eastAsia="標楷體" w:hint="eastAsia"/>
          <w:szCs w:val="24"/>
        </w:rPr>
        <w:t>兩個音。</w:t>
      </w:r>
    </w:p>
    <w:p w14:paraId="41ADB683" w14:textId="691E34E9" w:rsidR="00A60670" w:rsidRDefault="00A60670" w:rsidP="00CB39A1">
      <w:pPr>
        <w:pStyle w:val="af6"/>
        <w:numPr>
          <w:ilvl w:val="0"/>
          <w:numId w:val="40"/>
        </w:numPr>
        <w:ind w:leftChars="0"/>
        <w:rPr>
          <w:rFonts w:eastAsia="標楷體"/>
          <w:szCs w:val="24"/>
        </w:rPr>
      </w:pPr>
      <w:r w:rsidRPr="00A35D38">
        <w:rPr>
          <w:rFonts w:eastAsia="標楷體" w:hint="eastAsia"/>
          <w:szCs w:val="24"/>
        </w:rPr>
        <w:t>I/O p</w:t>
      </w:r>
      <w:r w:rsidRPr="00A35D38">
        <w:rPr>
          <w:rFonts w:eastAsia="標楷體"/>
          <w:szCs w:val="24"/>
        </w:rPr>
        <w:t>in</w:t>
      </w:r>
    </w:p>
    <w:tbl>
      <w:tblPr>
        <w:tblW w:w="990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"/>
        <w:gridCol w:w="1280"/>
        <w:gridCol w:w="1180"/>
        <w:gridCol w:w="1120"/>
        <w:gridCol w:w="1200"/>
        <w:gridCol w:w="1020"/>
        <w:gridCol w:w="1020"/>
        <w:gridCol w:w="1120"/>
        <w:gridCol w:w="1320"/>
      </w:tblGrid>
      <w:tr w:rsidR="00416C17" w:rsidRPr="00A4202A" w14:paraId="65728014" w14:textId="77777777" w:rsidTr="00416C17">
        <w:trPr>
          <w:trHeight w:val="34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9C903" w14:textId="77777777" w:rsidR="00416C17" w:rsidRPr="00416C17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416C17">
              <w:rPr>
                <w:color w:val="000000"/>
                <w:kern w:val="0"/>
                <w:szCs w:val="24"/>
              </w:rPr>
              <w:t>I/O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1554D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audio_mclk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4350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audio_lrck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33D2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audio_sck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9DE5F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audio_sdin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CF9C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clk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5922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rst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2F70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PS2_CLK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BD78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PS2_DATA</w:t>
            </w:r>
          </w:p>
        </w:tc>
      </w:tr>
      <w:tr w:rsidR="00416C17" w:rsidRPr="00A4202A" w14:paraId="72FFE79A" w14:textId="77777777" w:rsidTr="00416C17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7726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VOC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FDE9E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A14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504D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A16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9263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B15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8F8C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B16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4AE73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W5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5248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U18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9290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D6246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B17</w:t>
            </w:r>
          </w:p>
        </w:tc>
      </w:tr>
      <w:tr w:rsidR="00416C17" w:rsidRPr="00A4202A" w14:paraId="2D7D0E0D" w14:textId="77777777" w:rsidTr="00416C17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E66B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I/O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8913A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A4202A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A4202A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7]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4FA9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A4202A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A4202A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6]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EE52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A4202A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A4202A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5]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973B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A4202A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A4202A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4]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18B4D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A4202A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A4202A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3]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CCC8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A4202A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A4202A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2]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1FD42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A4202A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A4202A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1]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D9655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spellStart"/>
            <w:r w:rsidRPr="00A4202A">
              <w:rPr>
                <w:color w:val="000000"/>
                <w:kern w:val="0"/>
                <w:szCs w:val="24"/>
              </w:rPr>
              <w:t>D_</w:t>
            </w:r>
            <w:proofErr w:type="gramStart"/>
            <w:r w:rsidRPr="00A4202A">
              <w:rPr>
                <w:color w:val="000000"/>
                <w:kern w:val="0"/>
                <w:szCs w:val="24"/>
              </w:rPr>
              <w:t>ssd</w:t>
            </w:r>
            <w:proofErr w:type="spellEnd"/>
            <w:r w:rsidRPr="00A4202A">
              <w:rPr>
                <w:color w:val="000000"/>
                <w:kern w:val="0"/>
                <w:szCs w:val="24"/>
              </w:rPr>
              <w:t>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0]</w:t>
            </w:r>
          </w:p>
        </w:tc>
      </w:tr>
      <w:tr w:rsidR="00416C17" w:rsidRPr="00A4202A" w14:paraId="0EBB2E26" w14:textId="77777777" w:rsidTr="00416C17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0D407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LOC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2D913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W7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E8125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W6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6113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U8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200D2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V8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68048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U5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43E12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V5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124F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U7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050B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V7</w:t>
            </w:r>
          </w:p>
        </w:tc>
      </w:tr>
      <w:tr w:rsidR="00416C17" w:rsidRPr="00A4202A" w14:paraId="48649AC4" w14:textId="77777777" w:rsidTr="00416C17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60F4B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I/O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7F85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gramStart"/>
            <w:r w:rsidRPr="00A4202A">
              <w:rPr>
                <w:color w:val="000000"/>
                <w:kern w:val="0"/>
                <w:szCs w:val="24"/>
              </w:rPr>
              <w:t>d[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3]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F1E7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gramStart"/>
            <w:r w:rsidRPr="00A4202A">
              <w:rPr>
                <w:color w:val="000000"/>
                <w:kern w:val="0"/>
                <w:szCs w:val="24"/>
              </w:rPr>
              <w:t>d[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2]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1E391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gramStart"/>
            <w:r w:rsidRPr="00A4202A">
              <w:rPr>
                <w:color w:val="000000"/>
                <w:kern w:val="0"/>
                <w:szCs w:val="24"/>
              </w:rPr>
              <w:t>d[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1]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3F170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proofErr w:type="gramStart"/>
            <w:r w:rsidRPr="00A4202A">
              <w:rPr>
                <w:color w:val="000000"/>
                <w:kern w:val="0"/>
                <w:szCs w:val="24"/>
              </w:rPr>
              <w:t>d[</w:t>
            </w:r>
            <w:proofErr w:type="gramEnd"/>
            <w:r w:rsidRPr="00A4202A">
              <w:rPr>
                <w:color w:val="000000"/>
                <w:kern w:val="0"/>
                <w:szCs w:val="24"/>
              </w:rPr>
              <w:t>0]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45A2" w14:textId="5908ADA8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c</w:t>
            </w:r>
            <w:r>
              <w:rPr>
                <w:color w:val="000000"/>
                <w:kern w:val="0"/>
                <w:szCs w:val="24"/>
              </w:rPr>
              <w:t>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1990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F8E9E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0D0D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</w:p>
        </w:tc>
      </w:tr>
      <w:tr w:rsidR="00416C17" w:rsidRPr="00A4202A" w14:paraId="0DE2D7B7" w14:textId="77777777" w:rsidTr="00416C17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23289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LOC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989BC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W4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D494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V4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FF19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U4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0094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4202A">
              <w:rPr>
                <w:color w:val="000000"/>
                <w:kern w:val="0"/>
                <w:szCs w:val="24"/>
              </w:rPr>
              <w:t>U2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604D6" w14:textId="32C7FBC6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V</w:t>
            </w:r>
            <w:r>
              <w:rPr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44745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EE2C5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E6058" w14:textId="77777777" w:rsidR="00416C17" w:rsidRPr="00A4202A" w:rsidRDefault="00416C17" w:rsidP="00416C17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</w:p>
        </w:tc>
      </w:tr>
    </w:tbl>
    <w:p w14:paraId="527A4B1A" w14:textId="77777777" w:rsidR="00416C17" w:rsidRDefault="00416C17" w:rsidP="00416C17">
      <w:pPr>
        <w:pStyle w:val="af6"/>
        <w:ind w:leftChars="0"/>
        <w:rPr>
          <w:rFonts w:eastAsia="標楷體"/>
          <w:szCs w:val="24"/>
        </w:rPr>
      </w:pPr>
    </w:p>
    <w:p w14:paraId="1DC0B037" w14:textId="77C808BC" w:rsidR="00DB446D" w:rsidRPr="00252473" w:rsidRDefault="008051E4" w:rsidP="00DB446D">
      <w:pPr>
        <w:rPr>
          <w:rFonts w:eastAsia="標楷體"/>
          <w:b/>
          <w:szCs w:val="24"/>
        </w:rPr>
      </w:pPr>
      <w:r w:rsidRPr="00252473">
        <w:rPr>
          <w:rFonts w:eastAsia="標楷體"/>
          <w:b/>
          <w:szCs w:val="24"/>
        </w:rPr>
        <w:t>Discussion</w:t>
      </w:r>
    </w:p>
    <w:p w14:paraId="5217CB1B" w14:textId="7BCE6679" w:rsidR="00A351FC" w:rsidRDefault="00447150" w:rsidP="00B4156F">
      <w:pPr>
        <w:rPr>
          <w:rFonts w:eastAsia="標楷體"/>
          <w:szCs w:val="24"/>
        </w:rPr>
      </w:pPr>
      <w:r w:rsidRPr="00252473">
        <w:rPr>
          <w:rFonts w:eastAsia="標楷體"/>
          <w:szCs w:val="24"/>
        </w:rPr>
        <w:t xml:space="preserve">　　</w:t>
      </w:r>
      <w:r w:rsidR="00A351FC">
        <w:rPr>
          <w:rFonts w:eastAsia="標楷體" w:hint="eastAsia"/>
          <w:szCs w:val="24"/>
        </w:rPr>
        <w:t>在第一</w:t>
      </w:r>
      <w:r w:rsidR="00B4156F">
        <w:rPr>
          <w:rFonts w:eastAsia="標楷體" w:hint="eastAsia"/>
          <w:szCs w:val="24"/>
        </w:rPr>
        <w:t>題中，主要的問題是要怎麼控制每秒換一次聲音頻率。我用的方法是用陣列，設變數</w:t>
      </w:r>
      <w:proofErr w:type="spellStart"/>
      <w:r w:rsidR="00B4156F">
        <w:rPr>
          <w:rFonts w:eastAsia="標楷體" w:hint="eastAsia"/>
          <w:szCs w:val="24"/>
        </w:rPr>
        <w:t>i</w:t>
      </w:r>
      <w:proofErr w:type="spellEnd"/>
      <w:r w:rsidR="00B4156F">
        <w:rPr>
          <w:rFonts w:eastAsia="標楷體" w:hint="eastAsia"/>
          <w:szCs w:val="24"/>
        </w:rPr>
        <w:t>讓他每隔一秒加一，並在一開始設定陣列內容的值。之後發現其實可以用</w:t>
      </w:r>
      <w:r w:rsidR="00B4156F">
        <w:rPr>
          <w:rFonts w:eastAsia="標楷體" w:hint="eastAsia"/>
          <w:szCs w:val="24"/>
        </w:rPr>
        <w:t>counter</w:t>
      </w:r>
      <w:r w:rsidR="00B4156F">
        <w:rPr>
          <w:rFonts w:eastAsia="標楷體" w:hint="eastAsia"/>
          <w:szCs w:val="24"/>
        </w:rPr>
        <w:t>去做，其實意思是一樣的。</w:t>
      </w:r>
    </w:p>
    <w:p w14:paraId="582A8948" w14:textId="30596D61" w:rsidR="00B4156F" w:rsidRPr="00B4156F" w:rsidRDefault="00B4156F" w:rsidP="00B4156F">
      <w:pPr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 xml:space="preserve">　　第二題與第三題與</w:t>
      </w:r>
      <w:r>
        <w:rPr>
          <w:rFonts w:eastAsia="標楷體" w:hint="eastAsia"/>
          <w:szCs w:val="24"/>
        </w:rPr>
        <w:t>lab8_2</w:t>
      </w:r>
      <w:r>
        <w:rPr>
          <w:rFonts w:eastAsia="標楷體" w:hint="eastAsia"/>
          <w:szCs w:val="24"/>
        </w:rPr>
        <w:t>很類似，差別只在於控制音頻的輸入是用</w:t>
      </w:r>
      <w:r>
        <w:rPr>
          <w:rFonts w:eastAsia="標楷體" w:hint="eastAsia"/>
          <w:szCs w:val="24"/>
        </w:rPr>
        <w:t>keyboard</w:t>
      </w:r>
      <w:r>
        <w:rPr>
          <w:rFonts w:eastAsia="標楷體" w:hint="eastAsia"/>
          <w:szCs w:val="24"/>
        </w:rPr>
        <w:t>。主要是將</w:t>
      </w:r>
      <w:r>
        <w:rPr>
          <w:rFonts w:eastAsia="標楷體" w:hint="eastAsia"/>
          <w:szCs w:val="24"/>
        </w:rPr>
        <w:t>lab9_4</w:t>
      </w:r>
      <w:r>
        <w:rPr>
          <w:rFonts w:eastAsia="標楷體" w:hint="eastAsia"/>
          <w:szCs w:val="24"/>
        </w:rPr>
        <w:t>與</w:t>
      </w:r>
      <w:r>
        <w:rPr>
          <w:rFonts w:eastAsia="標楷體" w:hint="eastAsia"/>
          <w:szCs w:val="24"/>
        </w:rPr>
        <w:t>lab8_2</w:t>
      </w:r>
      <w:r>
        <w:rPr>
          <w:rFonts w:eastAsia="標楷體" w:hint="eastAsia"/>
          <w:szCs w:val="24"/>
        </w:rPr>
        <w:t>結合。之所以會用很多個</w:t>
      </w:r>
      <w:r>
        <w:rPr>
          <w:rFonts w:eastAsia="標楷體" w:hint="eastAsia"/>
          <w:szCs w:val="24"/>
        </w:rPr>
        <w:t>decoder</w:t>
      </w:r>
      <w:r>
        <w:rPr>
          <w:rFonts w:eastAsia="標楷體" w:hint="eastAsia"/>
          <w:szCs w:val="24"/>
        </w:rPr>
        <w:t>是為了在表示上更為清楚。另外須注意輸入</w:t>
      </w:r>
      <w:proofErr w:type="gramStart"/>
      <w:r>
        <w:rPr>
          <w:rFonts w:eastAsia="標楷體" w:hint="eastAsia"/>
          <w:szCs w:val="24"/>
        </w:rPr>
        <w:t>的鍵號與</w:t>
      </w:r>
      <w:proofErr w:type="gramEnd"/>
      <w:r>
        <w:rPr>
          <w:rFonts w:eastAsia="標楷體" w:hint="eastAsia"/>
          <w:szCs w:val="24"/>
        </w:rPr>
        <w:t>聲音的輸出須符合正確要求。</w:t>
      </w:r>
    </w:p>
    <w:p w14:paraId="5329ADE3" w14:textId="3D4F7980" w:rsidR="00623FBC" w:rsidRPr="00252473" w:rsidRDefault="00623FBC" w:rsidP="00623FBC">
      <w:pPr>
        <w:rPr>
          <w:rFonts w:eastAsia="標楷體"/>
          <w:b/>
          <w:szCs w:val="24"/>
        </w:rPr>
      </w:pPr>
      <w:r w:rsidRPr="00252473">
        <w:rPr>
          <w:rFonts w:eastAsia="標楷體"/>
          <w:b/>
          <w:szCs w:val="24"/>
        </w:rPr>
        <w:t>Conclusion</w:t>
      </w:r>
    </w:p>
    <w:p w14:paraId="2CF506C8" w14:textId="4123A7D1" w:rsidR="00E00566" w:rsidRPr="00252473" w:rsidRDefault="00661372" w:rsidP="00623FBC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　　這次利用鍵盤作為輸入</w:t>
      </w:r>
      <w:r w:rsidR="00E36F4F">
        <w:rPr>
          <w:rFonts w:eastAsia="標楷體" w:hint="eastAsia"/>
          <w:szCs w:val="24"/>
        </w:rPr>
        <w:t>，輸出聲音</w:t>
      </w:r>
      <w:r>
        <w:rPr>
          <w:rFonts w:eastAsia="標楷體" w:hint="eastAsia"/>
          <w:szCs w:val="24"/>
        </w:rPr>
        <w:t>，</w:t>
      </w:r>
      <w:r w:rsidR="00E36F4F">
        <w:rPr>
          <w:rFonts w:eastAsia="標楷體" w:hint="eastAsia"/>
          <w:szCs w:val="24"/>
        </w:rPr>
        <w:t>為前兩個</w:t>
      </w:r>
      <w:r w:rsidR="00E36F4F">
        <w:rPr>
          <w:rFonts w:eastAsia="標楷體" w:hint="eastAsia"/>
          <w:szCs w:val="24"/>
        </w:rPr>
        <w:t>lab</w:t>
      </w:r>
      <w:r w:rsidR="00E36F4F">
        <w:rPr>
          <w:rFonts w:eastAsia="標楷體" w:hint="eastAsia"/>
          <w:szCs w:val="24"/>
        </w:rPr>
        <w:t>的結合，沒什麼太大的麻煩，主要是電腦問題，因此一開始無法跑老師給的</w:t>
      </w:r>
      <w:proofErr w:type="spellStart"/>
      <w:r w:rsidR="00E36F4F">
        <w:rPr>
          <w:rFonts w:eastAsia="標楷體" w:hint="eastAsia"/>
          <w:szCs w:val="24"/>
        </w:rPr>
        <w:t>keyboardDecoder</w:t>
      </w:r>
      <w:proofErr w:type="spellEnd"/>
      <w:r w:rsidR="00E36F4F">
        <w:rPr>
          <w:rFonts w:eastAsia="標楷體" w:hint="eastAsia"/>
          <w:szCs w:val="24"/>
        </w:rPr>
        <w:t>程式。</w:t>
      </w:r>
      <w:bookmarkStart w:id="0" w:name="_GoBack"/>
      <w:bookmarkEnd w:id="0"/>
    </w:p>
    <w:sectPr w:rsidR="00E00566" w:rsidRPr="00252473" w:rsidSect="00DB446D">
      <w:headerReference w:type="default" r:id="rId11"/>
      <w:footerReference w:type="default" r:id="rId12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F6BA8" w14:textId="77777777" w:rsidR="004D2984" w:rsidRDefault="004D2984">
      <w:r>
        <w:separator/>
      </w:r>
    </w:p>
  </w:endnote>
  <w:endnote w:type="continuationSeparator" w:id="0">
    <w:p w14:paraId="4859E4D5" w14:textId="77777777" w:rsidR="004D2984" w:rsidRDefault="004D2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2A0F3" w14:textId="7A5C5B36" w:rsidR="00CB39A1" w:rsidRPr="000F6921" w:rsidRDefault="00CB39A1">
    <w:pPr>
      <w:pStyle w:val="a5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0E76F1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" strokeweight="1.5pt"/>
          </w:pict>
        </mc:Fallback>
      </mc:AlternateContent>
    </w:r>
    <w:r w:rsidRPr="000F6921">
      <w:rPr>
        <w:rFonts w:ascii="Palatino" w:hAnsi="Palatino" w:cs="Arial"/>
      </w:rPr>
      <w:t xml:space="preserve">© Ma, </w:t>
    </w:r>
    <w:proofErr w:type="spellStart"/>
    <w:r w:rsidRPr="000F6921">
      <w:rPr>
        <w:rFonts w:ascii="Palatino" w:hAnsi="Palatino" w:cs="Arial"/>
      </w:rPr>
      <w:t>Hsi</w:t>
    </w:r>
    <w:proofErr w:type="spellEnd"/>
    <w:r w:rsidRPr="000F6921">
      <w:rPr>
        <w:rFonts w:ascii="Palatino" w:hAnsi="Palatino" w:cs="Arial"/>
      </w:rPr>
      <w:t>-Pin, Lab for Reliable Computing (</w:t>
    </w:r>
    <w:proofErr w:type="spellStart"/>
    <w:r w:rsidRPr="000F6921">
      <w:rPr>
        <w:rFonts w:ascii="Palatino" w:hAnsi="Palatino" w:cs="Arial"/>
      </w:rPr>
      <w:t>LaRC</w:t>
    </w:r>
    <w:proofErr w:type="spellEnd"/>
    <w:r w:rsidRPr="000F6921">
      <w:rPr>
        <w:rFonts w:ascii="Palatino" w:hAnsi="Palatino" w:cs="Arial"/>
      </w:rPr>
      <w:t>), EE, NTHU.                                 Spring</w:t>
    </w:r>
    <w:r>
      <w:rPr>
        <w:rFonts w:ascii="Palatino" w:hAnsi="Palatino" w:cs="Arial"/>
      </w:rPr>
      <w:t>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C19D8" w14:textId="77777777" w:rsidR="004D2984" w:rsidRDefault="004D2984">
      <w:r>
        <w:separator/>
      </w:r>
    </w:p>
  </w:footnote>
  <w:footnote w:type="continuationSeparator" w:id="0">
    <w:p w14:paraId="468E6972" w14:textId="77777777" w:rsidR="004D2984" w:rsidRDefault="004D2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7F07F" w14:textId="77777777" w:rsidR="00CB39A1" w:rsidRPr="000F6921" w:rsidRDefault="00CB39A1" w:rsidP="00DB446D">
    <w:pPr>
      <w:pStyle w:val="a4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a6"/>
        <w:rFonts w:ascii="Palatino" w:hAnsi="Palatino"/>
      </w:rPr>
      <w:fldChar w:fldCharType="begin"/>
    </w:r>
    <w:r w:rsidRPr="000F6921">
      <w:rPr>
        <w:rStyle w:val="a6"/>
        <w:rFonts w:ascii="Palatino" w:hAnsi="Palatino"/>
      </w:rPr>
      <w:instrText xml:space="preserve"> PAGE </w:instrText>
    </w:r>
    <w:r w:rsidRPr="000F6921">
      <w:rPr>
        <w:rStyle w:val="a6"/>
        <w:rFonts w:ascii="Palatino" w:hAnsi="Palatino"/>
      </w:rPr>
      <w:fldChar w:fldCharType="separate"/>
    </w:r>
    <w:r>
      <w:rPr>
        <w:rStyle w:val="a6"/>
        <w:rFonts w:ascii="Palatino" w:hAnsi="Palatino"/>
        <w:noProof/>
      </w:rPr>
      <w:t>1</w:t>
    </w:r>
    <w:r w:rsidRPr="000F6921">
      <w:rPr>
        <w:rStyle w:val="a6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46196"/>
    <w:multiLevelType w:val="hybridMultilevel"/>
    <w:tmpl w:val="E7E6E3B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5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17CB0E93"/>
    <w:multiLevelType w:val="hybridMultilevel"/>
    <w:tmpl w:val="351270D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9557F12"/>
    <w:multiLevelType w:val="hybridMultilevel"/>
    <w:tmpl w:val="319CA576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0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1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 w15:restartNumberingAfterBreak="0">
    <w:nsid w:val="32326AFA"/>
    <w:multiLevelType w:val="hybridMultilevel"/>
    <w:tmpl w:val="85EAD8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5" w15:restartNumberingAfterBreak="0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6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6A0D53"/>
    <w:multiLevelType w:val="hybridMultilevel"/>
    <w:tmpl w:val="4DD208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1" w15:restartNumberingAfterBreak="0">
    <w:nsid w:val="441E6B05"/>
    <w:multiLevelType w:val="hybridMultilevel"/>
    <w:tmpl w:val="2E3284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90C0DF3"/>
    <w:multiLevelType w:val="hybridMultilevel"/>
    <w:tmpl w:val="AE3010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57A52124"/>
    <w:multiLevelType w:val="hybridMultilevel"/>
    <w:tmpl w:val="0F6E6B2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FD2371F"/>
    <w:multiLevelType w:val="hybridMultilevel"/>
    <w:tmpl w:val="CF826F3A"/>
    <w:lvl w:ilvl="0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FD374E8"/>
    <w:multiLevelType w:val="hybridMultilevel"/>
    <w:tmpl w:val="6C62747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FFC19BF"/>
    <w:multiLevelType w:val="hybridMultilevel"/>
    <w:tmpl w:val="C57EFAE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31" w15:restartNumberingAfterBreak="0">
    <w:nsid w:val="6C177F3B"/>
    <w:multiLevelType w:val="hybridMultilevel"/>
    <w:tmpl w:val="C1405C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6DC20A82"/>
    <w:multiLevelType w:val="hybridMultilevel"/>
    <w:tmpl w:val="96FEF47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0326D1F"/>
    <w:multiLevelType w:val="hybridMultilevel"/>
    <w:tmpl w:val="828258DE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03B6448"/>
    <w:multiLevelType w:val="hybridMultilevel"/>
    <w:tmpl w:val="F74A818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2224403"/>
    <w:multiLevelType w:val="hybridMultilevel"/>
    <w:tmpl w:val="B65800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7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38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9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3"/>
  </w:num>
  <w:num w:numId="2">
    <w:abstractNumId w:val="5"/>
  </w:num>
  <w:num w:numId="3">
    <w:abstractNumId w:val="20"/>
  </w:num>
  <w:num w:numId="4">
    <w:abstractNumId w:val="37"/>
  </w:num>
  <w:num w:numId="5">
    <w:abstractNumId w:val="30"/>
  </w:num>
  <w:num w:numId="6">
    <w:abstractNumId w:val="11"/>
  </w:num>
  <w:num w:numId="7">
    <w:abstractNumId w:val="19"/>
  </w:num>
  <w:num w:numId="8">
    <w:abstractNumId w:val="25"/>
  </w:num>
  <w:num w:numId="9">
    <w:abstractNumId w:val="8"/>
  </w:num>
  <w:num w:numId="10">
    <w:abstractNumId w:val="4"/>
  </w:num>
  <w:num w:numId="11">
    <w:abstractNumId w:val="9"/>
  </w:num>
  <w:num w:numId="12">
    <w:abstractNumId w:val="39"/>
  </w:num>
  <w:num w:numId="13">
    <w:abstractNumId w:val="13"/>
  </w:num>
  <w:num w:numId="14">
    <w:abstractNumId w:val="3"/>
  </w:num>
  <w:num w:numId="15">
    <w:abstractNumId w:val="36"/>
  </w:num>
  <w:num w:numId="16">
    <w:abstractNumId w:val="38"/>
  </w:num>
  <w:num w:numId="17">
    <w:abstractNumId w:val="24"/>
  </w:num>
  <w:num w:numId="18">
    <w:abstractNumId w:val="14"/>
  </w:num>
  <w:num w:numId="19">
    <w:abstractNumId w:val="10"/>
  </w:num>
  <w:num w:numId="20">
    <w:abstractNumId w:val="16"/>
  </w:num>
  <w:num w:numId="21">
    <w:abstractNumId w:val="2"/>
  </w:num>
  <w:num w:numId="22">
    <w:abstractNumId w:val="0"/>
  </w:num>
  <w:num w:numId="23">
    <w:abstractNumId w:val="15"/>
  </w:num>
  <w:num w:numId="24">
    <w:abstractNumId w:val="17"/>
  </w:num>
  <w:num w:numId="25">
    <w:abstractNumId w:val="27"/>
  </w:num>
  <w:num w:numId="26">
    <w:abstractNumId w:val="7"/>
  </w:num>
  <w:num w:numId="27">
    <w:abstractNumId w:val="32"/>
  </w:num>
  <w:num w:numId="28">
    <w:abstractNumId w:val="33"/>
  </w:num>
  <w:num w:numId="29">
    <w:abstractNumId w:val="22"/>
  </w:num>
  <w:num w:numId="30">
    <w:abstractNumId w:val="31"/>
  </w:num>
  <w:num w:numId="31">
    <w:abstractNumId w:val="6"/>
  </w:num>
  <w:num w:numId="32">
    <w:abstractNumId w:val="18"/>
  </w:num>
  <w:num w:numId="33">
    <w:abstractNumId w:val="12"/>
  </w:num>
  <w:num w:numId="34">
    <w:abstractNumId w:val="34"/>
  </w:num>
  <w:num w:numId="35">
    <w:abstractNumId w:val="26"/>
  </w:num>
  <w:num w:numId="36">
    <w:abstractNumId w:val="35"/>
  </w:num>
  <w:num w:numId="37">
    <w:abstractNumId w:val="28"/>
  </w:num>
  <w:num w:numId="38">
    <w:abstractNumId w:val="29"/>
  </w:num>
  <w:num w:numId="39">
    <w:abstractNumId w:val="21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B6"/>
    <w:rsid w:val="00010206"/>
    <w:rsid w:val="00014395"/>
    <w:rsid w:val="000424DB"/>
    <w:rsid w:val="00072E27"/>
    <w:rsid w:val="000800AC"/>
    <w:rsid w:val="00084694"/>
    <w:rsid w:val="00087104"/>
    <w:rsid w:val="000924E2"/>
    <w:rsid w:val="000C2664"/>
    <w:rsid w:val="000C71B4"/>
    <w:rsid w:val="000D44F6"/>
    <w:rsid w:val="000F6D4F"/>
    <w:rsid w:val="00102EAE"/>
    <w:rsid w:val="0010441D"/>
    <w:rsid w:val="00116800"/>
    <w:rsid w:val="00123324"/>
    <w:rsid w:val="00137EFB"/>
    <w:rsid w:val="001436D0"/>
    <w:rsid w:val="00162779"/>
    <w:rsid w:val="00171D47"/>
    <w:rsid w:val="00185501"/>
    <w:rsid w:val="001926D0"/>
    <w:rsid w:val="001926EF"/>
    <w:rsid w:val="001C3AAF"/>
    <w:rsid w:val="001E01C3"/>
    <w:rsid w:val="001F4DC5"/>
    <w:rsid w:val="001F6E06"/>
    <w:rsid w:val="002050D8"/>
    <w:rsid w:val="00205E11"/>
    <w:rsid w:val="002147BA"/>
    <w:rsid w:val="00215E03"/>
    <w:rsid w:val="002167E5"/>
    <w:rsid w:val="002204E3"/>
    <w:rsid w:val="00224EE8"/>
    <w:rsid w:val="00242484"/>
    <w:rsid w:val="00244ACB"/>
    <w:rsid w:val="00252473"/>
    <w:rsid w:val="00254581"/>
    <w:rsid w:val="00255CC5"/>
    <w:rsid w:val="00284F8C"/>
    <w:rsid w:val="002924EE"/>
    <w:rsid w:val="002943C6"/>
    <w:rsid w:val="00296429"/>
    <w:rsid w:val="002A7435"/>
    <w:rsid w:val="002B0519"/>
    <w:rsid w:val="002D278D"/>
    <w:rsid w:val="002D30E2"/>
    <w:rsid w:val="002D71F1"/>
    <w:rsid w:val="002E4E66"/>
    <w:rsid w:val="002E5CA8"/>
    <w:rsid w:val="00310182"/>
    <w:rsid w:val="003219BB"/>
    <w:rsid w:val="003602A6"/>
    <w:rsid w:val="00361715"/>
    <w:rsid w:val="0036190E"/>
    <w:rsid w:val="003630B9"/>
    <w:rsid w:val="00370888"/>
    <w:rsid w:val="00373E26"/>
    <w:rsid w:val="003927B4"/>
    <w:rsid w:val="003C2AA4"/>
    <w:rsid w:val="003E528B"/>
    <w:rsid w:val="003F110A"/>
    <w:rsid w:val="00404B53"/>
    <w:rsid w:val="00416C17"/>
    <w:rsid w:val="00432E1E"/>
    <w:rsid w:val="00440BDB"/>
    <w:rsid w:val="00445021"/>
    <w:rsid w:val="00445B56"/>
    <w:rsid w:val="00445ED0"/>
    <w:rsid w:val="00447150"/>
    <w:rsid w:val="00455DAD"/>
    <w:rsid w:val="00466B36"/>
    <w:rsid w:val="004710C1"/>
    <w:rsid w:val="00473EA3"/>
    <w:rsid w:val="004749B6"/>
    <w:rsid w:val="004825E9"/>
    <w:rsid w:val="004C5427"/>
    <w:rsid w:val="004C67E9"/>
    <w:rsid w:val="004D2411"/>
    <w:rsid w:val="004D2984"/>
    <w:rsid w:val="004E5838"/>
    <w:rsid w:val="00500878"/>
    <w:rsid w:val="00500DAE"/>
    <w:rsid w:val="00514C5B"/>
    <w:rsid w:val="0052291A"/>
    <w:rsid w:val="005249B1"/>
    <w:rsid w:val="00531D77"/>
    <w:rsid w:val="00542305"/>
    <w:rsid w:val="005472DF"/>
    <w:rsid w:val="0054767E"/>
    <w:rsid w:val="005513EE"/>
    <w:rsid w:val="005546E6"/>
    <w:rsid w:val="00567CA6"/>
    <w:rsid w:val="00574368"/>
    <w:rsid w:val="005939F9"/>
    <w:rsid w:val="00594287"/>
    <w:rsid w:val="005A532E"/>
    <w:rsid w:val="005B3E46"/>
    <w:rsid w:val="005C5B95"/>
    <w:rsid w:val="005C5D41"/>
    <w:rsid w:val="005F0E57"/>
    <w:rsid w:val="005F13A6"/>
    <w:rsid w:val="0060213F"/>
    <w:rsid w:val="006028A5"/>
    <w:rsid w:val="0060358D"/>
    <w:rsid w:val="0060384A"/>
    <w:rsid w:val="0061046E"/>
    <w:rsid w:val="00612020"/>
    <w:rsid w:val="00623FBC"/>
    <w:rsid w:val="00624FC0"/>
    <w:rsid w:val="00642E48"/>
    <w:rsid w:val="00660A50"/>
    <w:rsid w:val="00661372"/>
    <w:rsid w:val="00666931"/>
    <w:rsid w:val="006702DC"/>
    <w:rsid w:val="006A694D"/>
    <w:rsid w:val="006B1596"/>
    <w:rsid w:val="006B6606"/>
    <w:rsid w:val="006C5E8E"/>
    <w:rsid w:val="006C7EC1"/>
    <w:rsid w:val="006D0D1A"/>
    <w:rsid w:val="006D1F22"/>
    <w:rsid w:val="006E3D8A"/>
    <w:rsid w:val="006E70FF"/>
    <w:rsid w:val="006F38D7"/>
    <w:rsid w:val="0070410A"/>
    <w:rsid w:val="00704E5A"/>
    <w:rsid w:val="007064D8"/>
    <w:rsid w:val="007111A1"/>
    <w:rsid w:val="007175A9"/>
    <w:rsid w:val="00731065"/>
    <w:rsid w:val="00733898"/>
    <w:rsid w:val="00734EE2"/>
    <w:rsid w:val="00735944"/>
    <w:rsid w:val="007653CF"/>
    <w:rsid w:val="00775E5E"/>
    <w:rsid w:val="0077634F"/>
    <w:rsid w:val="00796466"/>
    <w:rsid w:val="007B075F"/>
    <w:rsid w:val="007B0FDE"/>
    <w:rsid w:val="007B30C0"/>
    <w:rsid w:val="007B577C"/>
    <w:rsid w:val="007D1D6B"/>
    <w:rsid w:val="007E3660"/>
    <w:rsid w:val="008051E4"/>
    <w:rsid w:val="00811DF5"/>
    <w:rsid w:val="008272B2"/>
    <w:rsid w:val="00836FEC"/>
    <w:rsid w:val="00840991"/>
    <w:rsid w:val="0084305F"/>
    <w:rsid w:val="0085460C"/>
    <w:rsid w:val="0085563A"/>
    <w:rsid w:val="00856498"/>
    <w:rsid w:val="00866678"/>
    <w:rsid w:val="0087149F"/>
    <w:rsid w:val="00873505"/>
    <w:rsid w:val="008A1509"/>
    <w:rsid w:val="008B31EF"/>
    <w:rsid w:val="008B7ADD"/>
    <w:rsid w:val="008C3E3D"/>
    <w:rsid w:val="008C76EE"/>
    <w:rsid w:val="008D08CD"/>
    <w:rsid w:val="008D1FED"/>
    <w:rsid w:val="008E4B84"/>
    <w:rsid w:val="00915EED"/>
    <w:rsid w:val="009261A9"/>
    <w:rsid w:val="00945A36"/>
    <w:rsid w:val="00972D2F"/>
    <w:rsid w:val="00975B15"/>
    <w:rsid w:val="009A2C83"/>
    <w:rsid w:val="009B2DFC"/>
    <w:rsid w:val="009B3C2B"/>
    <w:rsid w:val="009D1D4B"/>
    <w:rsid w:val="009D1DAD"/>
    <w:rsid w:val="009E1217"/>
    <w:rsid w:val="009E4524"/>
    <w:rsid w:val="009F1D69"/>
    <w:rsid w:val="009F5CFD"/>
    <w:rsid w:val="00A0674E"/>
    <w:rsid w:val="00A2799D"/>
    <w:rsid w:val="00A309DF"/>
    <w:rsid w:val="00A351FC"/>
    <w:rsid w:val="00A35D38"/>
    <w:rsid w:val="00A4202A"/>
    <w:rsid w:val="00A42966"/>
    <w:rsid w:val="00A50153"/>
    <w:rsid w:val="00A60670"/>
    <w:rsid w:val="00A746F5"/>
    <w:rsid w:val="00A849CE"/>
    <w:rsid w:val="00A926F1"/>
    <w:rsid w:val="00AB540C"/>
    <w:rsid w:val="00AB66D9"/>
    <w:rsid w:val="00AC2764"/>
    <w:rsid w:val="00AD5819"/>
    <w:rsid w:val="00AE1CFB"/>
    <w:rsid w:val="00AE27F8"/>
    <w:rsid w:val="00AF0531"/>
    <w:rsid w:val="00AF2741"/>
    <w:rsid w:val="00AF5D3F"/>
    <w:rsid w:val="00B009B5"/>
    <w:rsid w:val="00B05CB6"/>
    <w:rsid w:val="00B06251"/>
    <w:rsid w:val="00B4156F"/>
    <w:rsid w:val="00B53B36"/>
    <w:rsid w:val="00B54850"/>
    <w:rsid w:val="00B5521A"/>
    <w:rsid w:val="00B56E51"/>
    <w:rsid w:val="00B605FE"/>
    <w:rsid w:val="00B62D41"/>
    <w:rsid w:val="00B737FC"/>
    <w:rsid w:val="00B81D7D"/>
    <w:rsid w:val="00B93FF5"/>
    <w:rsid w:val="00BA6E09"/>
    <w:rsid w:val="00BB6A47"/>
    <w:rsid w:val="00BE079A"/>
    <w:rsid w:val="00BE30AE"/>
    <w:rsid w:val="00BE3F34"/>
    <w:rsid w:val="00BF68CD"/>
    <w:rsid w:val="00C005B6"/>
    <w:rsid w:val="00C0108C"/>
    <w:rsid w:val="00C16691"/>
    <w:rsid w:val="00C328AF"/>
    <w:rsid w:val="00C34484"/>
    <w:rsid w:val="00C363FF"/>
    <w:rsid w:val="00C37AA1"/>
    <w:rsid w:val="00C44152"/>
    <w:rsid w:val="00C4696E"/>
    <w:rsid w:val="00C663CA"/>
    <w:rsid w:val="00C71E6C"/>
    <w:rsid w:val="00C727ED"/>
    <w:rsid w:val="00C73497"/>
    <w:rsid w:val="00C73983"/>
    <w:rsid w:val="00C74476"/>
    <w:rsid w:val="00C75166"/>
    <w:rsid w:val="00C76E99"/>
    <w:rsid w:val="00C93806"/>
    <w:rsid w:val="00CA665C"/>
    <w:rsid w:val="00CB2728"/>
    <w:rsid w:val="00CB39A1"/>
    <w:rsid w:val="00CD25E5"/>
    <w:rsid w:val="00CD7BCE"/>
    <w:rsid w:val="00D14865"/>
    <w:rsid w:val="00D16585"/>
    <w:rsid w:val="00D46245"/>
    <w:rsid w:val="00D53D71"/>
    <w:rsid w:val="00D63B00"/>
    <w:rsid w:val="00D66E99"/>
    <w:rsid w:val="00D83E17"/>
    <w:rsid w:val="00D85184"/>
    <w:rsid w:val="00D855E8"/>
    <w:rsid w:val="00D8746D"/>
    <w:rsid w:val="00D87F4A"/>
    <w:rsid w:val="00DA3227"/>
    <w:rsid w:val="00DA7CCE"/>
    <w:rsid w:val="00DB196E"/>
    <w:rsid w:val="00DB2779"/>
    <w:rsid w:val="00DB446D"/>
    <w:rsid w:val="00DC2D33"/>
    <w:rsid w:val="00DD2B05"/>
    <w:rsid w:val="00DF392C"/>
    <w:rsid w:val="00E00566"/>
    <w:rsid w:val="00E36F4F"/>
    <w:rsid w:val="00E4395F"/>
    <w:rsid w:val="00E4397E"/>
    <w:rsid w:val="00E520C8"/>
    <w:rsid w:val="00E6324C"/>
    <w:rsid w:val="00E6658D"/>
    <w:rsid w:val="00E7710E"/>
    <w:rsid w:val="00E77174"/>
    <w:rsid w:val="00E80E75"/>
    <w:rsid w:val="00EA5EA5"/>
    <w:rsid w:val="00EB0AB9"/>
    <w:rsid w:val="00EB3B05"/>
    <w:rsid w:val="00EB5B77"/>
    <w:rsid w:val="00EC6041"/>
    <w:rsid w:val="00EC6E4F"/>
    <w:rsid w:val="00ED1188"/>
    <w:rsid w:val="00EE0539"/>
    <w:rsid w:val="00EE261B"/>
    <w:rsid w:val="00EE2C38"/>
    <w:rsid w:val="00EF26E8"/>
    <w:rsid w:val="00F00854"/>
    <w:rsid w:val="00F01172"/>
    <w:rsid w:val="00F251ED"/>
    <w:rsid w:val="00F26709"/>
    <w:rsid w:val="00F51D89"/>
    <w:rsid w:val="00F543A3"/>
    <w:rsid w:val="00F56074"/>
    <w:rsid w:val="00F5629C"/>
    <w:rsid w:val="00F842F4"/>
    <w:rsid w:val="00F87D87"/>
    <w:rsid w:val="00F903F2"/>
    <w:rsid w:val="00FA1897"/>
    <w:rsid w:val="00FA254E"/>
    <w:rsid w:val="00FA6248"/>
    <w:rsid w:val="00FC0128"/>
    <w:rsid w:val="00FC14DB"/>
    <w:rsid w:val="00FC6CA3"/>
    <w:rsid w:val="00FD3804"/>
    <w:rsid w:val="00FE1289"/>
    <w:rsid w:val="00FF00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532B9"/>
  <w14:defaultImageDpi w14:val="300"/>
  <w15:docId w15:val="{FABAFC29-620F-46A7-940C-C9E35D6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af5">
    <w:name w:val="註解方塊文字 字元"/>
    <w:basedOn w:val="a1"/>
    <w:link w:val="af4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af6">
    <w:name w:val="List Paragraph"/>
    <w:basedOn w:val="a"/>
    <w:uiPriority w:val="34"/>
    <w:qFormat/>
    <w:rsid w:val="008D08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57474-F0EA-408E-9E62-0D508C230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672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禹平 馬</cp:lastModifiedBy>
  <cp:revision>8</cp:revision>
  <cp:lastPrinted>2019-05-12T15:21:00Z</cp:lastPrinted>
  <dcterms:created xsi:type="dcterms:W3CDTF">2019-06-01T16:34:00Z</dcterms:created>
  <dcterms:modified xsi:type="dcterms:W3CDTF">2019-06-02T03:46:00Z</dcterms:modified>
</cp:coreProperties>
</file>