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98821" w14:textId="0A109B0A" w:rsidR="00455DAD" w:rsidRPr="001926D0" w:rsidRDefault="00205E11" w:rsidP="00455DAD">
      <w:pPr>
        <w:pStyle w:val="a4"/>
        <w:tabs>
          <w:tab w:val="clear" w:pos="8306"/>
          <w:tab w:val="left" w:pos="6720"/>
          <w:tab w:val="right" w:pos="9120"/>
        </w:tabs>
        <w:spacing w:before="120" w:after="40"/>
        <w:jc w:val="right"/>
      </w:pPr>
      <w:r w:rsidRPr="001926D0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0" allowOverlap="1" wp14:anchorId="1C57C647" wp14:editId="00536081">
                <wp:simplePos x="0" y="0"/>
                <wp:positionH relativeFrom="column">
                  <wp:posOffset>0</wp:posOffset>
                </wp:positionH>
                <wp:positionV relativeFrom="paragraph">
                  <wp:posOffset>96520</wp:posOffset>
                </wp:positionV>
                <wp:extent cx="6400800" cy="0"/>
                <wp:effectExtent l="0" t="0" r="0" b="0"/>
                <wp:wrapNone/>
                <wp:docPr id="2" name="Line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83FCF1" id="Line 342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6pt" to="7in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" o:allowincell="f" strokeweight="1.5pt"/>
            </w:pict>
          </mc:Fallback>
        </mc:AlternateContent>
      </w:r>
    </w:p>
    <w:p w14:paraId="540CE422" w14:textId="2DC94FEA" w:rsidR="008D08CD" w:rsidRPr="001926D0" w:rsidRDefault="00EF7F5C" w:rsidP="008D08C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Pr</w:t>
      </w:r>
      <w:r>
        <w:rPr>
          <w:b/>
          <w:sz w:val="28"/>
          <w:szCs w:val="28"/>
        </w:rPr>
        <w:t>e</w:t>
      </w:r>
      <w:r w:rsidR="008D08CD" w:rsidRPr="001926D0">
        <w:rPr>
          <w:b/>
          <w:sz w:val="28"/>
          <w:szCs w:val="28"/>
        </w:rPr>
        <w:t>Lab</w:t>
      </w:r>
      <w:r>
        <w:rPr>
          <w:rFonts w:hint="eastAsia"/>
          <w:b/>
          <w:sz w:val="28"/>
          <w:szCs w:val="28"/>
        </w:rPr>
        <w:t>5</w:t>
      </w:r>
    </w:p>
    <w:p w14:paraId="0C2562EB" w14:textId="77777777" w:rsidR="008D08CD" w:rsidRPr="001926D0" w:rsidRDefault="008D08CD" w:rsidP="008D08CD">
      <w:pPr>
        <w:rPr>
          <w:b/>
          <w:sz w:val="28"/>
          <w:szCs w:val="28"/>
        </w:rPr>
      </w:pPr>
      <w:r w:rsidRPr="001926D0">
        <w:rPr>
          <w:b/>
          <w:sz w:val="28"/>
          <w:szCs w:val="28"/>
        </w:rPr>
        <w:t xml:space="preserve">Design </w:t>
      </w:r>
      <w:bookmarkStart w:id="0" w:name="_GoBack"/>
      <w:bookmarkEnd w:id="0"/>
      <w:r w:rsidRPr="001926D0">
        <w:rPr>
          <w:b/>
          <w:sz w:val="28"/>
          <w:szCs w:val="28"/>
        </w:rPr>
        <w:t>Specification</w:t>
      </w:r>
    </w:p>
    <w:p w14:paraId="11509A6E" w14:textId="233A7944" w:rsidR="008D08CD" w:rsidRPr="001926D0" w:rsidRDefault="008D08CD" w:rsidP="008D08CD">
      <w:pPr>
        <w:numPr>
          <w:ilvl w:val="0"/>
          <w:numId w:val="17"/>
        </w:numPr>
        <w:rPr>
          <w:szCs w:val="24"/>
        </w:rPr>
      </w:pPr>
      <w:r w:rsidRPr="001926D0">
        <w:rPr>
          <w:szCs w:val="24"/>
        </w:rPr>
        <w:t xml:space="preserve">For a </w:t>
      </w:r>
      <w:r w:rsidR="009F1D56">
        <w:rPr>
          <w:szCs w:val="24"/>
        </w:rPr>
        <w:t>30 second stopwatch</w:t>
      </w:r>
      <w:r w:rsidRPr="001926D0">
        <w:rPr>
          <w:szCs w:val="24"/>
        </w:rPr>
        <w:t xml:space="preserve">: </w:t>
      </w:r>
    </w:p>
    <w:p w14:paraId="5C412542" w14:textId="38F98ED9" w:rsidR="008D08CD" w:rsidRPr="001926D0" w:rsidRDefault="008D08CD" w:rsidP="008D08CD">
      <w:pPr>
        <w:ind w:left="480"/>
      </w:pPr>
      <w:r w:rsidRPr="001926D0">
        <w:t xml:space="preserve">Input: </w:t>
      </w:r>
      <w:proofErr w:type="spellStart"/>
      <w:r w:rsidR="00B5521A" w:rsidRPr="001926D0">
        <w:t>rst_n</w:t>
      </w:r>
      <w:proofErr w:type="spellEnd"/>
      <w:r w:rsidR="00B5521A" w:rsidRPr="001926D0">
        <w:t xml:space="preserve">, </w:t>
      </w:r>
      <w:proofErr w:type="spellStart"/>
      <w:r w:rsidR="00B5521A" w:rsidRPr="001926D0">
        <w:t>clk</w:t>
      </w:r>
      <w:proofErr w:type="spellEnd"/>
      <w:r w:rsidR="009F1D56">
        <w:t>, in</w:t>
      </w:r>
    </w:p>
    <w:p w14:paraId="4A3F30C3" w14:textId="2522E902" w:rsidR="008D08CD" w:rsidRDefault="008D08CD" w:rsidP="008D08CD">
      <w:pPr>
        <w:ind w:left="480"/>
      </w:pPr>
      <w:r w:rsidRPr="001926D0">
        <w:t xml:space="preserve">Output: </w:t>
      </w:r>
      <w:proofErr w:type="gramStart"/>
      <w:r w:rsidR="009F1D56">
        <w:t>ten[</w:t>
      </w:r>
      <w:proofErr w:type="gramEnd"/>
      <w:r w:rsidR="009F1D56">
        <w:t xml:space="preserve">3:0], digit[3:0], led[14:0], </w:t>
      </w:r>
      <w:proofErr w:type="spellStart"/>
      <w:r w:rsidR="009F1D56">
        <w:t>state_led</w:t>
      </w:r>
      <w:proofErr w:type="spellEnd"/>
    </w:p>
    <w:p w14:paraId="4751C532" w14:textId="2C4046B5" w:rsidR="009F1D56" w:rsidRDefault="009F1D56" w:rsidP="009F1D56">
      <w:pPr>
        <w:pStyle w:val="af6"/>
        <w:numPr>
          <w:ilvl w:val="0"/>
          <w:numId w:val="29"/>
        </w:numPr>
        <w:ind w:leftChars="0"/>
      </w:pPr>
      <w:r>
        <w:rPr>
          <w:rFonts w:hint="eastAsia"/>
        </w:rPr>
        <w:t>F</w:t>
      </w:r>
      <w:r>
        <w:t>SM function table</w:t>
      </w:r>
    </w:p>
    <w:tbl>
      <w:tblPr>
        <w:tblW w:w="5760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9F1D56" w:rsidRPr="009F1D56" w14:paraId="73C9E57A" w14:textId="77777777" w:rsidTr="009F1D56">
        <w:trPr>
          <w:trHeight w:val="340"/>
          <w:jc w:val="center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48781" w14:textId="77777777" w:rsidR="009F1D56" w:rsidRPr="009F1D56" w:rsidRDefault="009F1D56" w:rsidP="009F1D56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9F1D56">
              <w:rPr>
                <w:color w:val="000000"/>
                <w:kern w:val="0"/>
                <w:szCs w:val="24"/>
              </w:rPr>
              <w:t>current state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F48FE" w14:textId="77777777" w:rsidR="009F1D56" w:rsidRPr="009F1D56" w:rsidRDefault="009F1D56" w:rsidP="009F1D56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9F1D56">
              <w:rPr>
                <w:color w:val="000000"/>
                <w:kern w:val="0"/>
                <w:szCs w:val="24"/>
              </w:rPr>
              <w:t>input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FE5AF" w14:textId="77777777" w:rsidR="009F1D56" w:rsidRPr="009F1D56" w:rsidRDefault="009F1D56" w:rsidP="009F1D56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9F1D56">
              <w:rPr>
                <w:color w:val="000000"/>
                <w:kern w:val="0"/>
                <w:szCs w:val="24"/>
              </w:rPr>
              <w:t>next state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B20E5" w14:textId="77777777" w:rsidR="009F1D56" w:rsidRPr="009F1D56" w:rsidRDefault="009F1D56" w:rsidP="009F1D56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9F1D56">
              <w:rPr>
                <w:color w:val="000000"/>
                <w:kern w:val="0"/>
                <w:szCs w:val="24"/>
              </w:rPr>
              <w:t>output</w:t>
            </w:r>
          </w:p>
        </w:tc>
      </w:tr>
      <w:tr w:rsidR="009F1D56" w:rsidRPr="009F1D56" w14:paraId="3AC1A23B" w14:textId="77777777" w:rsidTr="009F1D56">
        <w:trPr>
          <w:trHeight w:val="35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575EE" w14:textId="77777777" w:rsidR="009F1D56" w:rsidRPr="009F1D56" w:rsidRDefault="009F1D56" w:rsidP="009F1D56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9F1D56">
              <w:rPr>
                <w:color w:val="000000"/>
                <w:kern w:val="0"/>
                <w:szCs w:val="24"/>
              </w:rPr>
              <w:t>S1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9E1A2" w14:textId="77777777" w:rsidR="009F1D56" w:rsidRPr="009F1D56" w:rsidRDefault="009F1D56" w:rsidP="009F1D56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9F1D56">
              <w:rPr>
                <w:color w:val="000000"/>
                <w:kern w:val="0"/>
                <w:szCs w:val="24"/>
              </w:rPr>
              <w:t>S0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1EA35" w14:textId="77777777" w:rsidR="009F1D56" w:rsidRPr="009F1D56" w:rsidRDefault="009F1D56" w:rsidP="009F1D56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9F1D56">
              <w:rPr>
                <w:color w:val="000000"/>
                <w:kern w:val="0"/>
                <w:szCs w:val="24"/>
              </w:rPr>
              <w:t>in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2AB87" w14:textId="77777777" w:rsidR="009F1D56" w:rsidRPr="009F1D56" w:rsidRDefault="009F1D56" w:rsidP="009F1D56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9F1D56">
              <w:rPr>
                <w:color w:val="000000"/>
                <w:kern w:val="0"/>
                <w:szCs w:val="24"/>
              </w:rPr>
              <w:t>S1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B1D55" w14:textId="77777777" w:rsidR="009F1D56" w:rsidRPr="009F1D56" w:rsidRDefault="009F1D56" w:rsidP="009F1D56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9F1D56">
              <w:rPr>
                <w:color w:val="000000"/>
                <w:kern w:val="0"/>
                <w:szCs w:val="24"/>
              </w:rPr>
              <w:t>S0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0FDB3" w14:textId="77777777" w:rsidR="009F1D56" w:rsidRPr="009F1D56" w:rsidRDefault="009F1D56" w:rsidP="009F1D56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proofErr w:type="spellStart"/>
            <w:r w:rsidRPr="009F1D56">
              <w:rPr>
                <w:color w:val="000000"/>
                <w:kern w:val="0"/>
                <w:szCs w:val="24"/>
              </w:rPr>
              <w:t>count_en</w:t>
            </w:r>
            <w:proofErr w:type="spellEnd"/>
          </w:p>
        </w:tc>
      </w:tr>
      <w:tr w:rsidR="009F1D56" w:rsidRPr="009F1D56" w14:paraId="472B6EEE" w14:textId="77777777" w:rsidTr="009F1D56">
        <w:trPr>
          <w:trHeight w:val="35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981FC" w14:textId="77777777" w:rsidR="009F1D56" w:rsidRPr="009F1D56" w:rsidRDefault="009F1D56" w:rsidP="009F1D56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9F1D56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C5E24" w14:textId="77777777" w:rsidR="009F1D56" w:rsidRPr="009F1D56" w:rsidRDefault="009F1D56" w:rsidP="009F1D56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9F1D56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44A64" w14:textId="77777777" w:rsidR="009F1D56" w:rsidRPr="009F1D56" w:rsidRDefault="009F1D56" w:rsidP="009F1D56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9F1D56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6CAD3" w14:textId="77777777" w:rsidR="009F1D56" w:rsidRPr="009F1D56" w:rsidRDefault="009F1D56" w:rsidP="009F1D56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9F1D56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FDB17" w14:textId="77777777" w:rsidR="009F1D56" w:rsidRPr="009F1D56" w:rsidRDefault="009F1D56" w:rsidP="009F1D56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9F1D56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4E469" w14:textId="77777777" w:rsidR="009F1D56" w:rsidRPr="009F1D56" w:rsidRDefault="009F1D56" w:rsidP="009F1D56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9F1D56">
              <w:rPr>
                <w:color w:val="000000"/>
                <w:kern w:val="0"/>
                <w:szCs w:val="24"/>
              </w:rPr>
              <w:t>0</w:t>
            </w:r>
          </w:p>
        </w:tc>
      </w:tr>
      <w:tr w:rsidR="009F1D56" w:rsidRPr="009F1D56" w14:paraId="4A3F3801" w14:textId="77777777" w:rsidTr="009F1D56">
        <w:trPr>
          <w:trHeight w:val="34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B71AE" w14:textId="77777777" w:rsidR="009F1D56" w:rsidRPr="009F1D56" w:rsidRDefault="009F1D56" w:rsidP="009F1D56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9F1D56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51C85" w14:textId="77777777" w:rsidR="009F1D56" w:rsidRPr="009F1D56" w:rsidRDefault="009F1D56" w:rsidP="009F1D56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9F1D56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3DAE8" w14:textId="77777777" w:rsidR="009F1D56" w:rsidRPr="009F1D56" w:rsidRDefault="009F1D56" w:rsidP="009F1D56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9F1D56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1BFC9" w14:textId="77777777" w:rsidR="009F1D56" w:rsidRPr="009F1D56" w:rsidRDefault="009F1D56" w:rsidP="009F1D56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9F1D56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76320" w14:textId="77777777" w:rsidR="009F1D56" w:rsidRPr="009F1D56" w:rsidRDefault="009F1D56" w:rsidP="009F1D56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9F1D56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2AC0E" w14:textId="77777777" w:rsidR="009F1D56" w:rsidRPr="009F1D56" w:rsidRDefault="009F1D56" w:rsidP="009F1D56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9F1D56">
              <w:rPr>
                <w:color w:val="000000"/>
                <w:kern w:val="0"/>
                <w:szCs w:val="24"/>
              </w:rPr>
              <w:t>1</w:t>
            </w:r>
          </w:p>
        </w:tc>
      </w:tr>
      <w:tr w:rsidR="009F1D56" w:rsidRPr="009F1D56" w14:paraId="4FBC1D44" w14:textId="77777777" w:rsidTr="009F1D56">
        <w:trPr>
          <w:trHeight w:val="34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44A90" w14:textId="77777777" w:rsidR="009F1D56" w:rsidRPr="009F1D56" w:rsidRDefault="009F1D56" w:rsidP="009F1D56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9F1D56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D7791" w14:textId="77777777" w:rsidR="009F1D56" w:rsidRPr="009F1D56" w:rsidRDefault="009F1D56" w:rsidP="009F1D56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9F1D56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0B5E3" w14:textId="77777777" w:rsidR="009F1D56" w:rsidRPr="009F1D56" w:rsidRDefault="009F1D56" w:rsidP="009F1D56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9F1D56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EB8DB" w14:textId="77777777" w:rsidR="009F1D56" w:rsidRPr="009F1D56" w:rsidRDefault="009F1D56" w:rsidP="009F1D56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9F1D56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678E8" w14:textId="77777777" w:rsidR="009F1D56" w:rsidRPr="009F1D56" w:rsidRDefault="009F1D56" w:rsidP="009F1D56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9F1D56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943D6" w14:textId="77777777" w:rsidR="009F1D56" w:rsidRPr="009F1D56" w:rsidRDefault="009F1D56" w:rsidP="009F1D56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9F1D56">
              <w:rPr>
                <w:color w:val="000000"/>
                <w:kern w:val="0"/>
                <w:szCs w:val="24"/>
              </w:rPr>
              <w:t>1</w:t>
            </w:r>
          </w:p>
        </w:tc>
      </w:tr>
      <w:tr w:rsidR="009F1D56" w:rsidRPr="009F1D56" w14:paraId="7165E02E" w14:textId="77777777" w:rsidTr="009F1D56">
        <w:trPr>
          <w:trHeight w:val="34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BA034" w14:textId="77777777" w:rsidR="009F1D56" w:rsidRPr="009F1D56" w:rsidRDefault="009F1D56" w:rsidP="009F1D56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9F1D56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DEE50" w14:textId="77777777" w:rsidR="009F1D56" w:rsidRPr="009F1D56" w:rsidRDefault="009F1D56" w:rsidP="009F1D56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9F1D56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C63FA" w14:textId="77777777" w:rsidR="009F1D56" w:rsidRPr="009F1D56" w:rsidRDefault="009F1D56" w:rsidP="009F1D56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9F1D56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463D5" w14:textId="77777777" w:rsidR="009F1D56" w:rsidRPr="009F1D56" w:rsidRDefault="009F1D56" w:rsidP="009F1D56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9F1D56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6BF83" w14:textId="77777777" w:rsidR="009F1D56" w:rsidRPr="009F1D56" w:rsidRDefault="009F1D56" w:rsidP="009F1D56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9F1D56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DFC53" w14:textId="77777777" w:rsidR="009F1D56" w:rsidRPr="009F1D56" w:rsidRDefault="009F1D56" w:rsidP="009F1D56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9F1D56">
              <w:rPr>
                <w:color w:val="000000"/>
                <w:kern w:val="0"/>
                <w:szCs w:val="24"/>
              </w:rPr>
              <w:t>0</w:t>
            </w:r>
          </w:p>
        </w:tc>
      </w:tr>
    </w:tbl>
    <w:p w14:paraId="38E55935" w14:textId="77777777" w:rsidR="009F1D56" w:rsidRPr="001926D0" w:rsidRDefault="009F1D56" w:rsidP="009F1D56">
      <w:pPr>
        <w:pStyle w:val="af6"/>
        <w:ind w:leftChars="0"/>
      </w:pPr>
    </w:p>
    <w:p w14:paraId="7D165D20" w14:textId="0F575328" w:rsidR="008D08CD" w:rsidRPr="00B06251" w:rsidRDefault="008D08CD" w:rsidP="008D08CD">
      <w:pPr>
        <w:numPr>
          <w:ilvl w:val="0"/>
          <w:numId w:val="17"/>
        </w:numPr>
      </w:pPr>
      <w:r w:rsidRPr="00B06251">
        <w:rPr>
          <w:szCs w:val="24"/>
        </w:rPr>
        <w:t>Draw the block diagram of the design.</w:t>
      </w:r>
    </w:p>
    <w:p w14:paraId="50E641D3" w14:textId="18290854" w:rsidR="00CB33BE" w:rsidRPr="00CB33BE" w:rsidRDefault="00CB33BE" w:rsidP="00CB33BE">
      <w:pPr>
        <w:ind w:left="480"/>
        <w:rPr>
          <w:szCs w:val="24"/>
        </w:rPr>
      </w:pPr>
      <w:r w:rsidRPr="00CB33BE">
        <w:rPr>
          <w:rFonts w:hint="eastAsia"/>
          <w:szCs w:val="24"/>
        </w:rPr>
        <w:t>s</w:t>
      </w:r>
      <w:r w:rsidRPr="00CB33BE">
        <w:rPr>
          <w:szCs w:val="24"/>
        </w:rPr>
        <w:t>topwatch</w:t>
      </w:r>
    </w:p>
    <w:p w14:paraId="418EB6FB" w14:textId="0DD350F7" w:rsidR="00CB33BE" w:rsidRDefault="00CB33BE" w:rsidP="008D08CD">
      <w:pPr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7481A60" wp14:editId="2428C21F">
            <wp:extent cx="3515795" cy="1564749"/>
            <wp:effectExtent l="0" t="0" r="889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4524588_1744850042283272_68604496166518784_n.jpg"/>
                    <pic:cNvPicPr/>
                  </pic:nvPicPr>
                  <pic:blipFill rotWithShape="1">
                    <a:blip r:embed="rId7"/>
                    <a:srcRect l="3450" t="7399" r="29462" b="73193"/>
                    <a:stretch/>
                  </pic:blipFill>
                  <pic:spPr bwMode="auto">
                    <a:xfrm>
                      <a:off x="0" y="0"/>
                      <a:ext cx="3518226" cy="1565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D5D165" w14:textId="1ED5D371" w:rsidR="00CB33BE" w:rsidRPr="00CB33BE" w:rsidRDefault="00CB33BE" w:rsidP="00CB33BE">
      <w:pPr>
        <w:ind w:left="480"/>
        <w:rPr>
          <w:szCs w:val="24"/>
        </w:rPr>
      </w:pPr>
      <w:r w:rsidRPr="00CB33BE">
        <w:rPr>
          <w:szCs w:val="24"/>
        </w:rPr>
        <w:t>Downcounter_2d</w:t>
      </w:r>
    </w:p>
    <w:p w14:paraId="0E3838C8" w14:textId="6A30ADDA" w:rsidR="00CB33BE" w:rsidRDefault="005A501D" w:rsidP="008D08CD">
      <w:pPr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1D263FE7" wp14:editId="7B388B32">
            <wp:extent cx="2220653" cy="1779590"/>
            <wp:effectExtent l="0" t="0" r="825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4524588_1744850042283272_68604496166518784_n.jpg"/>
                    <pic:cNvPicPr/>
                  </pic:nvPicPr>
                  <pic:blipFill rotWithShape="1">
                    <a:blip r:embed="rId7"/>
                    <a:srcRect l="3731" t="30141" r="42237" b="41713"/>
                    <a:stretch/>
                  </pic:blipFill>
                  <pic:spPr bwMode="auto">
                    <a:xfrm>
                      <a:off x="0" y="0"/>
                      <a:ext cx="2227163" cy="1784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8A6E97" w14:textId="09D3F9C0" w:rsidR="00CB33BE" w:rsidRPr="00CB33BE" w:rsidRDefault="00CB33BE" w:rsidP="00CB33BE">
      <w:pPr>
        <w:ind w:left="480"/>
        <w:rPr>
          <w:szCs w:val="24"/>
        </w:rPr>
      </w:pPr>
      <w:proofErr w:type="spellStart"/>
      <w:r w:rsidRPr="00CB33BE">
        <w:rPr>
          <w:szCs w:val="24"/>
        </w:rPr>
        <w:t>One_pulse</w:t>
      </w:r>
      <w:proofErr w:type="spellEnd"/>
    </w:p>
    <w:p w14:paraId="7207992F" w14:textId="22E83EF8" w:rsidR="00CB33BE" w:rsidRDefault="00CB33BE" w:rsidP="008D08CD">
      <w:pPr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2469B44" wp14:editId="62F87D97">
            <wp:extent cx="2156244" cy="968188"/>
            <wp:effectExtent l="0" t="0" r="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4524588_1744850042283272_68604496166518784_n.jpg"/>
                    <pic:cNvPicPr/>
                  </pic:nvPicPr>
                  <pic:blipFill rotWithShape="1">
                    <a:blip r:embed="rId7"/>
                    <a:srcRect t="59909" r="47848" b="24870"/>
                    <a:stretch/>
                  </pic:blipFill>
                  <pic:spPr bwMode="auto">
                    <a:xfrm>
                      <a:off x="0" y="0"/>
                      <a:ext cx="2169588" cy="974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C481B1" w14:textId="2420F14D" w:rsidR="00CB33BE" w:rsidRPr="00CB33BE" w:rsidRDefault="00CB33BE" w:rsidP="00CB33BE">
      <w:pPr>
        <w:ind w:left="480"/>
        <w:rPr>
          <w:szCs w:val="24"/>
        </w:rPr>
      </w:pPr>
      <w:r w:rsidRPr="00CB33BE">
        <w:rPr>
          <w:szCs w:val="24"/>
        </w:rPr>
        <w:t>FSM</w:t>
      </w:r>
    </w:p>
    <w:p w14:paraId="5DFF9307" w14:textId="3D79503A" w:rsidR="008D08CD" w:rsidRPr="001926D0" w:rsidRDefault="00CB33BE" w:rsidP="008D08CD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590F5133" wp14:editId="1DD7715F">
            <wp:extent cx="1545189" cy="709367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4524588_1744850042283272_68604496166518784_n.jpg"/>
                    <pic:cNvPicPr/>
                  </pic:nvPicPr>
                  <pic:blipFill rotWithShape="1">
                    <a:blip r:embed="rId7"/>
                    <a:srcRect t="78104" r="65852" b="11706"/>
                    <a:stretch/>
                  </pic:blipFill>
                  <pic:spPr bwMode="auto">
                    <a:xfrm>
                      <a:off x="0" y="0"/>
                      <a:ext cx="1552759" cy="712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F5DDD3" w14:textId="77777777" w:rsidR="008D08CD" w:rsidRPr="001926D0" w:rsidRDefault="008D08CD" w:rsidP="008D08CD">
      <w:pPr>
        <w:rPr>
          <w:b/>
          <w:sz w:val="28"/>
          <w:szCs w:val="28"/>
        </w:rPr>
      </w:pPr>
      <w:r w:rsidRPr="001926D0">
        <w:rPr>
          <w:b/>
          <w:sz w:val="28"/>
          <w:szCs w:val="28"/>
        </w:rPr>
        <w:lastRenderedPageBreak/>
        <w:t>Design Implementation</w:t>
      </w:r>
    </w:p>
    <w:p w14:paraId="0D49CF72" w14:textId="53582075" w:rsidR="00742BA3" w:rsidRPr="00742BA3" w:rsidRDefault="00D801E9" w:rsidP="00742BA3">
      <w:pPr>
        <w:pStyle w:val="af6"/>
        <w:numPr>
          <w:ilvl w:val="0"/>
          <w:numId w:val="29"/>
        </w:numPr>
        <w:ind w:leftChars="0"/>
        <w:rPr>
          <w:szCs w:val="24"/>
        </w:rPr>
      </w:pPr>
      <w:r>
        <w:rPr>
          <w:rFonts w:hint="eastAsia"/>
          <w:szCs w:val="24"/>
        </w:rPr>
        <w:t>F</w:t>
      </w:r>
      <w:r>
        <w:rPr>
          <w:szCs w:val="24"/>
        </w:rPr>
        <w:t>SM function table</w:t>
      </w:r>
    </w:p>
    <w:tbl>
      <w:tblPr>
        <w:tblW w:w="6720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A5064F" w:rsidRPr="009F1D56" w14:paraId="56E0D4DA" w14:textId="0007BA7E" w:rsidTr="002D290F">
        <w:trPr>
          <w:trHeight w:val="340"/>
          <w:jc w:val="center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53C91" w14:textId="77777777" w:rsidR="00A5064F" w:rsidRPr="009F1D56" w:rsidRDefault="00A5064F" w:rsidP="003E7FC6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9F1D56">
              <w:rPr>
                <w:color w:val="000000"/>
                <w:kern w:val="0"/>
                <w:szCs w:val="24"/>
              </w:rPr>
              <w:t>current state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15D12" w14:textId="77777777" w:rsidR="00A5064F" w:rsidRPr="009F1D56" w:rsidRDefault="00A5064F" w:rsidP="003E7FC6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9F1D56">
              <w:rPr>
                <w:color w:val="000000"/>
                <w:kern w:val="0"/>
                <w:szCs w:val="24"/>
              </w:rPr>
              <w:t>input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C3F93" w14:textId="77777777" w:rsidR="00A5064F" w:rsidRPr="009F1D56" w:rsidRDefault="00A5064F" w:rsidP="003E7FC6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9F1D56">
              <w:rPr>
                <w:color w:val="000000"/>
                <w:kern w:val="0"/>
                <w:szCs w:val="24"/>
              </w:rPr>
              <w:t>next state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A34BD" w14:textId="58DA28EE" w:rsidR="00A5064F" w:rsidRPr="009F1D56" w:rsidRDefault="00A5064F" w:rsidP="003E7FC6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9F1D56">
              <w:rPr>
                <w:color w:val="000000"/>
                <w:kern w:val="0"/>
                <w:szCs w:val="24"/>
              </w:rPr>
              <w:t>output</w:t>
            </w:r>
          </w:p>
        </w:tc>
      </w:tr>
      <w:tr w:rsidR="00A5064F" w:rsidRPr="009F1D56" w14:paraId="06EA0E92" w14:textId="2815FCA5" w:rsidTr="00A5064F">
        <w:trPr>
          <w:trHeight w:val="35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2837E" w14:textId="77777777" w:rsidR="00A5064F" w:rsidRPr="009F1D56" w:rsidRDefault="00A5064F" w:rsidP="003E7FC6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9F1D56">
              <w:rPr>
                <w:color w:val="000000"/>
                <w:kern w:val="0"/>
                <w:szCs w:val="24"/>
              </w:rPr>
              <w:t>S1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B3984" w14:textId="77777777" w:rsidR="00A5064F" w:rsidRPr="009F1D56" w:rsidRDefault="00A5064F" w:rsidP="003E7FC6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9F1D56">
              <w:rPr>
                <w:color w:val="000000"/>
                <w:kern w:val="0"/>
                <w:szCs w:val="24"/>
              </w:rPr>
              <w:t>S0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A2E07" w14:textId="77777777" w:rsidR="00A5064F" w:rsidRPr="009F1D56" w:rsidRDefault="00A5064F" w:rsidP="003E7FC6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9F1D56">
              <w:rPr>
                <w:color w:val="000000"/>
                <w:kern w:val="0"/>
                <w:szCs w:val="24"/>
              </w:rPr>
              <w:t>in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4C1C5" w14:textId="77777777" w:rsidR="00A5064F" w:rsidRPr="009F1D56" w:rsidRDefault="00A5064F" w:rsidP="003E7FC6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9F1D56">
              <w:rPr>
                <w:color w:val="000000"/>
                <w:kern w:val="0"/>
                <w:szCs w:val="24"/>
              </w:rPr>
              <w:t>S1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A8CBD" w14:textId="77777777" w:rsidR="00A5064F" w:rsidRPr="009F1D56" w:rsidRDefault="00A5064F" w:rsidP="003E7FC6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9F1D56">
              <w:rPr>
                <w:color w:val="000000"/>
                <w:kern w:val="0"/>
                <w:szCs w:val="24"/>
              </w:rPr>
              <w:t>S0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61757" w14:textId="77777777" w:rsidR="00A5064F" w:rsidRPr="009F1D56" w:rsidRDefault="00A5064F" w:rsidP="003E7FC6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proofErr w:type="spellStart"/>
            <w:r w:rsidRPr="009F1D56">
              <w:rPr>
                <w:color w:val="000000"/>
                <w:kern w:val="0"/>
                <w:szCs w:val="24"/>
              </w:rPr>
              <w:t>count_en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vAlign w:val="center"/>
          </w:tcPr>
          <w:p w14:paraId="6E8A2014" w14:textId="0C50DFEA" w:rsidR="00A5064F" w:rsidRPr="009F1D56" w:rsidRDefault="00A5064F" w:rsidP="00A5064F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proofErr w:type="spellStart"/>
            <w:r>
              <w:rPr>
                <w:rFonts w:hint="eastAsia"/>
                <w:color w:val="000000"/>
                <w:kern w:val="0"/>
                <w:szCs w:val="24"/>
              </w:rPr>
              <w:t>s</w:t>
            </w:r>
            <w:r>
              <w:rPr>
                <w:color w:val="000000"/>
                <w:kern w:val="0"/>
                <w:szCs w:val="24"/>
              </w:rPr>
              <w:t>tate_led</w:t>
            </w:r>
            <w:proofErr w:type="spellEnd"/>
          </w:p>
        </w:tc>
      </w:tr>
      <w:tr w:rsidR="00A5064F" w:rsidRPr="009F1D56" w14:paraId="534BD90B" w14:textId="43FD8CD0" w:rsidTr="00A5064F">
        <w:trPr>
          <w:trHeight w:val="35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D9FB9" w14:textId="77777777" w:rsidR="00A5064F" w:rsidRPr="009F1D56" w:rsidRDefault="00A5064F" w:rsidP="003E7FC6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9F1D56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56E3F" w14:textId="77777777" w:rsidR="00A5064F" w:rsidRPr="009F1D56" w:rsidRDefault="00A5064F" w:rsidP="003E7FC6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9F1D56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35243" w14:textId="77777777" w:rsidR="00A5064F" w:rsidRPr="009F1D56" w:rsidRDefault="00A5064F" w:rsidP="003E7FC6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9F1D56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792FB" w14:textId="77777777" w:rsidR="00A5064F" w:rsidRPr="009F1D56" w:rsidRDefault="00A5064F" w:rsidP="003E7FC6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9F1D56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E7B53" w14:textId="77777777" w:rsidR="00A5064F" w:rsidRPr="009F1D56" w:rsidRDefault="00A5064F" w:rsidP="003E7FC6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9F1D56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E1EAE" w14:textId="77777777" w:rsidR="00A5064F" w:rsidRPr="009F1D56" w:rsidRDefault="00A5064F" w:rsidP="003E7FC6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9F1D56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10FD09D" w14:textId="316372DC" w:rsidR="00225BD9" w:rsidRPr="009F1D56" w:rsidRDefault="00225BD9" w:rsidP="00225BD9">
            <w:pPr>
              <w:widowControl/>
              <w:jc w:val="center"/>
              <w:rPr>
                <w:rFonts w:hint="eastAsia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  <w:kern w:val="0"/>
                <w:szCs w:val="24"/>
              </w:rPr>
              <w:t>0</w:t>
            </w:r>
          </w:p>
        </w:tc>
      </w:tr>
      <w:tr w:rsidR="00A5064F" w:rsidRPr="009F1D56" w14:paraId="25AF8A53" w14:textId="06C31B10" w:rsidTr="00A5064F">
        <w:trPr>
          <w:trHeight w:val="34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2610D" w14:textId="77777777" w:rsidR="00A5064F" w:rsidRPr="009F1D56" w:rsidRDefault="00A5064F" w:rsidP="003E7FC6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9F1D56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1F255" w14:textId="77777777" w:rsidR="00A5064F" w:rsidRPr="009F1D56" w:rsidRDefault="00A5064F" w:rsidP="003E7FC6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9F1D56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A9313" w14:textId="77777777" w:rsidR="00A5064F" w:rsidRPr="009F1D56" w:rsidRDefault="00A5064F" w:rsidP="003E7FC6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9F1D56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924D4" w14:textId="77777777" w:rsidR="00A5064F" w:rsidRPr="009F1D56" w:rsidRDefault="00A5064F" w:rsidP="003E7FC6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9F1D56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6CC8F" w14:textId="77777777" w:rsidR="00A5064F" w:rsidRPr="009F1D56" w:rsidRDefault="00A5064F" w:rsidP="003E7FC6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9F1D56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240DF" w14:textId="77777777" w:rsidR="00A5064F" w:rsidRPr="009F1D56" w:rsidRDefault="00A5064F" w:rsidP="003E7FC6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9F1D56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5F1EA64" w14:textId="4F3A4281" w:rsidR="00A5064F" w:rsidRPr="009F1D56" w:rsidRDefault="00225BD9" w:rsidP="003E7FC6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  <w:kern w:val="0"/>
                <w:szCs w:val="24"/>
              </w:rPr>
              <w:t>0</w:t>
            </w:r>
          </w:p>
        </w:tc>
      </w:tr>
      <w:tr w:rsidR="00A5064F" w:rsidRPr="009F1D56" w14:paraId="59CDA8D3" w14:textId="2CB9ACEF" w:rsidTr="00A5064F">
        <w:trPr>
          <w:trHeight w:val="34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A476D" w14:textId="77777777" w:rsidR="00A5064F" w:rsidRPr="009F1D56" w:rsidRDefault="00A5064F" w:rsidP="003E7FC6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9F1D56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3000E" w14:textId="77777777" w:rsidR="00A5064F" w:rsidRPr="009F1D56" w:rsidRDefault="00A5064F" w:rsidP="003E7FC6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9F1D56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602A9" w14:textId="77777777" w:rsidR="00A5064F" w:rsidRPr="009F1D56" w:rsidRDefault="00A5064F" w:rsidP="003E7FC6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9F1D56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0E49C" w14:textId="77777777" w:rsidR="00A5064F" w:rsidRPr="009F1D56" w:rsidRDefault="00A5064F" w:rsidP="003E7FC6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9F1D56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F1EFE" w14:textId="77777777" w:rsidR="00A5064F" w:rsidRPr="009F1D56" w:rsidRDefault="00A5064F" w:rsidP="003E7FC6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9F1D56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4ECCF" w14:textId="77777777" w:rsidR="00A5064F" w:rsidRPr="009F1D56" w:rsidRDefault="00A5064F" w:rsidP="003E7FC6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9F1D56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2C25E9" w14:textId="09162DE0" w:rsidR="00A5064F" w:rsidRPr="009F1D56" w:rsidRDefault="00225BD9" w:rsidP="003E7FC6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  <w:kern w:val="0"/>
                <w:szCs w:val="24"/>
              </w:rPr>
              <w:t>1</w:t>
            </w:r>
          </w:p>
        </w:tc>
      </w:tr>
      <w:tr w:rsidR="00A5064F" w:rsidRPr="009F1D56" w14:paraId="3CEA4527" w14:textId="3AB75AB9" w:rsidTr="00A5064F">
        <w:trPr>
          <w:trHeight w:val="34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28882" w14:textId="77777777" w:rsidR="00A5064F" w:rsidRPr="009F1D56" w:rsidRDefault="00A5064F" w:rsidP="003E7FC6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9F1D56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BC59C" w14:textId="77777777" w:rsidR="00A5064F" w:rsidRPr="009F1D56" w:rsidRDefault="00A5064F" w:rsidP="003E7FC6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9F1D56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8B81A" w14:textId="77777777" w:rsidR="00A5064F" w:rsidRPr="009F1D56" w:rsidRDefault="00A5064F" w:rsidP="003E7FC6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9F1D56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BB3C2" w14:textId="77777777" w:rsidR="00A5064F" w:rsidRPr="009F1D56" w:rsidRDefault="00A5064F" w:rsidP="003E7FC6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9F1D56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BEC0B" w14:textId="77777777" w:rsidR="00A5064F" w:rsidRPr="009F1D56" w:rsidRDefault="00A5064F" w:rsidP="003E7FC6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9F1D56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B68A4" w14:textId="77777777" w:rsidR="00A5064F" w:rsidRPr="009F1D56" w:rsidRDefault="00A5064F" w:rsidP="003E7FC6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9F1D56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7204772" w14:textId="32EAAA24" w:rsidR="00A5064F" w:rsidRPr="009F1D56" w:rsidRDefault="00225BD9" w:rsidP="003E7FC6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  <w:kern w:val="0"/>
                <w:szCs w:val="24"/>
              </w:rPr>
              <w:t>1</w:t>
            </w:r>
          </w:p>
        </w:tc>
      </w:tr>
    </w:tbl>
    <w:p w14:paraId="3D12BB89" w14:textId="5CA93873" w:rsidR="00742BA3" w:rsidRDefault="004A2F08" w:rsidP="00225BD9">
      <w:pPr>
        <w:rPr>
          <w:b/>
          <w:sz w:val="28"/>
          <w:szCs w:val="28"/>
        </w:rPr>
      </w:pPr>
      <w:r>
        <w:rPr>
          <w:b/>
          <w:sz w:val="28"/>
          <w:szCs w:val="28"/>
        </w:rPr>
        <w:t>Stimulation</w:t>
      </w:r>
    </w:p>
    <w:p w14:paraId="62E78272" w14:textId="2092E003" w:rsidR="004A2F08" w:rsidRPr="00225BD9" w:rsidRDefault="004A2F08" w:rsidP="004A2F08">
      <w:pPr>
        <w:jc w:val="center"/>
        <w:rPr>
          <w:rFonts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3DA89B66" wp14:editId="085E6D67">
            <wp:extent cx="3774956" cy="2317784"/>
            <wp:effectExtent l="0" t="0" r="0" b="635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559" t="3792" r="31570" b="24306"/>
                    <a:stretch/>
                  </pic:blipFill>
                  <pic:spPr bwMode="auto">
                    <a:xfrm>
                      <a:off x="0" y="0"/>
                      <a:ext cx="3775379" cy="2318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C0B037" w14:textId="2F41E062" w:rsidR="00DB446D" w:rsidRPr="001926D0" w:rsidRDefault="008051E4" w:rsidP="00DB446D">
      <w:pPr>
        <w:rPr>
          <w:b/>
          <w:sz w:val="28"/>
          <w:szCs w:val="28"/>
        </w:rPr>
      </w:pPr>
      <w:r w:rsidRPr="001926D0">
        <w:rPr>
          <w:b/>
          <w:sz w:val="28"/>
          <w:szCs w:val="28"/>
        </w:rPr>
        <w:t>Discussion</w:t>
      </w:r>
    </w:p>
    <w:p w14:paraId="75F0F82B" w14:textId="636B1087" w:rsidR="00DB446D" w:rsidRPr="001926D0" w:rsidRDefault="004A2F08" w:rsidP="00DB446D">
      <w:pPr>
        <w:rPr>
          <w:rFonts w:hint="eastAsia"/>
        </w:rPr>
      </w:pPr>
      <w:r>
        <w:t>Stopwatch</w:t>
      </w:r>
      <w:r>
        <w:rPr>
          <w:rFonts w:hint="eastAsia"/>
        </w:rPr>
        <w:t>的主要組成為</w:t>
      </w:r>
      <w:r>
        <w:rPr>
          <w:rFonts w:hint="eastAsia"/>
        </w:rPr>
        <w:t xml:space="preserve">30 second </w:t>
      </w:r>
      <w:proofErr w:type="spellStart"/>
      <w:r>
        <w:rPr>
          <w:rFonts w:hint="eastAsia"/>
        </w:rPr>
        <w:t>downcounter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o</w:t>
      </w:r>
      <w:r>
        <w:t>ne_pulse</w:t>
      </w:r>
      <w:proofErr w:type="spellEnd"/>
      <w:r>
        <w:rPr>
          <w:rFonts w:hint="eastAsia"/>
        </w:rPr>
        <w:t>、</w:t>
      </w:r>
      <w:r>
        <w:rPr>
          <w:rFonts w:hint="eastAsia"/>
        </w:rPr>
        <w:t>F</w:t>
      </w:r>
      <w:r>
        <w:t>SM</w:t>
      </w:r>
      <w:r w:rsidR="00B771A2">
        <w:rPr>
          <w:rFonts w:hint="eastAsia"/>
        </w:rPr>
        <w:t>，其中</w:t>
      </w:r>
      <w:r w:rsidR="00B771A2">
        <w:rPr>
          <w:rFonts w:hint="eastAsia"/>
        </w:rPr>
        <w:t xml:space="preserve">30 second </w:t>
      </w:r>
      <w:proofErr w:type="spellStart"/>
      <w:r w:rsidR="00B771A2">
        <w:rPr>
          <w:rFonts w:hint="eastAsia"/>
        </w:rPr>
        <w:t>downcounter</w:t>
      </w:r>
      <w:proofErr w:type="spellEnd"/>
      <w:r w:rsidR="00B771A2">
        <w:rPr>
          <w:rFonts w:hint="eastAsia"/>
        </w:rPr>
        <w:t>在</w:t>
      </w:r>
      <w:r w:rsidR="00B771A2">
        <w:rPr>
          <w:rFonts w:hint="eastAsia"/>
        </w:rPr>
        <w:t>L</w:t>
      </w:r>
      <w:r w:rsidR="00B771A2">
        <w:t>ab</w:t>
      </w:r>
      <w:r w:rsidR="00B771A2">
        <w:rPr>
          <w:rFonts w:hint="eastAsia"/>
        </w:rPr>
        <w:t>4</w:t>
      </w:r>
      <w:r w:rsidR="00B771A2">
        <w:rPr>
          <w:rFonts w:hint="eastAsia"/>
        </w:rPr>
        <w:t>就做過了，可以直接修改細節。而</w:t>
      </w:r>
      <w:proofErr w:type="spellStart"/>
      <w:r w:rsidR="00B771A2">
        <w:rPr>
          <w:rFonts w:hint="eastAsia"/>
        </w:rPr>
        <w:t>one_pulse</w:t>
      </w:r>
      <w:proofErr w:type="spellEnd"/>
      <w:r w:rsidR="00B771A2">
        <w:rPr>
          <w:rFonts w:hint="eastAsia"/>
        </w:rPr>
        <w:t>是為了讓之後</w:t>
      </w:r>
      <w:r w:rsidR="00B771A2">
        <w:rPr>
          <w:rFonts w:hint="eastAsia"/>
        </w:rPr>
        <w:t>lab5-1</w:t>
      </w:r>
      <w:r w:rsidR="00B771A2">
        <w:rPr>
          <w:rFonts w:hint="eastAsia"/>
        </w:rPr>
        <w:t>按鈕可以按一下即維持</w:t>
      </w:r>
      <w:r w:rsidR="00B771A2">
        <w:rPr>
          <w:rFonts w:hint="eastAsia"/>
        </w:rPr>
        <w:t>next state</w:t>
      </w:r>
      <w:r w:rsidR="00B771A2">
        <w:rPr>
          <w:rFonts w:hint="eastAsia"/>
        </w:rPr>
        <w:t>，因此</w:t>
      </w:r>
      <w:proofErr w:type="spellStart"/>
      <w:r w:rsidR="00B771A2">
        <w:rPr>
          <w:rFonts w:hint="eastAsia"/>
        </w:rPr>
        <w:t>i</w:t>
      </w:r>
      <w:r w:rsidR="00B771A2">
        <w:t>n_trig</w:t>
      </w:r>
      <w:proofErr w:type="spellEnd"/>
      <w:r w:rsidR="00B771A2">
        <w:rPr>
          <w:rFonts w:hint="eastAsia"/>
        </w:rPr>
        <w:t>須超過</w:t>
      </w:r>
      <w:proofErr w:type="spellStart"/>
      <w:r w:rsidR="00B771A2">
        <w:rPr>
          <w:rFonts w:hint="eastAsia"/>
        </w:rPr>
        <w:t>clk</w:t>
      </w:r>
      <w:proofErr w:type="spellEnd"/>
      <w:r w:rsidR="00B771A2">
        <w:rPr>
          <w:rFonts w:hint="eastAsia"/>
        </w:rPr>
        <w:t>頻率的時間。透過</w:t>
      </w:r>
      <w:r w:rsidR="00B771A2">
        <w:rPr>
          <w:rFonts w:hint="eastAsia"/>
        </w:rPr>
        <w:t>(</w:t>
      </w:r>
      <w:proofErr w:type="spellStart"/>
      <w:r w:rsidR="00B771A2">
        <w:rPr>
          <w:rFonts w:hint="eastAsia"/>
        </w:rPr>
        <w:t>i</w:t>
      </w:r>
      <w:r w:rsidR="00B771A2">
        <w:t>n_trig</w:t>
      </w:r>
      <w:proofErr w:type="spellEnd"/>
      <w:r w:rsidR="00B771A2">
        <w:t>)&amp;(~</w:t>
      </w:r>
      <w:proofErr w:type="spellStart"/>
      <w:r w:rsidR="00B771A2">
        <w:t>in_trig</w:t>
      </w:r>
      <w:proofErr w:type="spellEnd"/>
      <w:r w:rsidR="00B771A2">
        <w:t>)</w:t>
      </w:r>
      <w:r w:rsidR="00B771A2">
        <w:rPr>
          <w:rFonts w:hint="eastAsia"/>
        </w:rPr>
        <w:t>形成</w:t>
      </w:r>
      <w:proofErr w:type="spellStart"/>
      <w:r w:rsidR="00B771A2">
        <w:rPr>
          <w:rFonts w:hint="eastAsia"/>
        </w:rPr>
        <w:t>one_pulse</w:t>
      </w:r>
      <w:proofErr w:type="spellEnd"/>
      <w:r w:rsidR="00B771A2">
        <w:rPr>
          <w:rFonts w:hint="eastAsia"/>
        </w:rPr>
        <w:t>。</w:t>
      </w:r>
      <w:r w:rsidR="00B771A2">
        <w:rPr>
          <w:rFonts w:hint="eastAsia"/>
        </w:rPr>
        <w:t>F</w:t>
      </w:r>
      <w:r w:rsidR="00B771A2">
        <w:t>SM</w:t>
      </w:r>
      <w:r w:rsidR="00B771A2">
        <w:rPr>
          <w:rFonts w:hint="eastAsia"/>
        </w:rPr>
        <w:t>則是用來控制是否暫停倒數，</w:t>
      </w:r>
      <w:r w:rsidR="000A2EDB">
        <w:rPr>
          <w:rFonts w:hint="eastAsia"/>
        </w:rPr>
        <w:t>因此設定</w:t>
      </w:r>
      <w:r w:rsidR="000A2EDB">
        <w:rPr>
          <w:rFonts w:hint="eastAsia"/>
        </w:rPr>
        <w:t>1</w:t>
      </w:r>
      <w:r w:rsidR="000A2EDB">
        <w:rPr>
          <w:rFonts w:hint="eastAsia"/>
        </w:rPr>
        <w:t>與</w:t>
      </w:r>
      <w:r w:rsidR="000A2EDB">
        <w:rPr>
          <w:rFonts w:hint="eastAsia"/>
        </w:rPr>
        <w:t>0</w:t>
      </w:r>
      <w:r w:rsidR="000A2EDB">
        <w:rPr>
          <w:rFonts w:hint="eastAsia"/>
        </w:rPr>
        <w:t>代表倒數或停止倒數的條件，其中設定</w:t>
      </w:r>
      <w:r w:rsidR="000A2EDB">
        <w:rPr>
          <w:rFonts w:hint="eastAsia"/>
        </w:rPr>
        <w:t>decrease</w:t>
      </w:r>
      <w:r w:rsidR="000A2EDB">
        <w:rPr>
          <w:rFonts w:hint="eastAsia"/>
        </w:rPr>
        <w:t>控制</w:t>
      </w:r>
      <w:r w:rsidR="000A2EDB">
        <w:rPr>
          <w:rFonts w:hint="eastAsia"/>
        </w:rPr>
        <w:t xml:space="preserve">30 second </w:t>
      </w:r>
      <w:proofErr w:type="spellStart"/>
      <w:r w:rsidR="000A2EDB">
        <w:rPr>
          <w:rFonts w:hint="eastAsia"/>
        </w:rPr>
        <w:t>downcounter</w:t>
      </w:r>
      <w:proofErr w:type="spellEnd"/>
      <w:r w:rsidR="000A2EDB">
        <w:rPr>
          <w:rFonts w:hint="eastAsia"/>
        </w:rPr>
        <w:t>中的</w:t>
      </w:r>
      <w:r w:rsidR="000A2EDB">
        <w:rPr>
          <w:rFonts w:hint="eastAsia"/>
        </w:rPr>
        <w:t>flip flop</w:t>
      </w:r>
      <w:r w:rsidR="000F3A31">
        <w:rPr>
          <w:rFonts w:hint="eastAsia"/>
        </w:rPr>
        <w:t>是否前往</w:t>
      </w:r>
      <w:r w:rsidR="000F3A31">
        <w:rPr>
          <w:rFonts w:hint="eastAsia"/>
        </w:rPr>
        <w:t>next state</w:t>
      </w:r>
      <w:r w:rsidR="000F3A31">
        <w:rPr>
          <w:rFonts w:hint="eastAsia"/>
        </w:rPr>
        <w:t>或停留在</w:t>
      </w:r>
      <w:r w:rsidR="000F3A31">
        <w:rPr>
          <w:rFonts w:hint="eastAsia"/>
        </w:rPr>
        <w:t>current state</w:t>
      </w:r>
      <w:r w:rsidR="000F3A31">
        <w:rPr>
          <w:rFonts w:hint="eastAsia"/>
        </w:rPr>
        <w:t>。</w:t>
      </w:r>
    </w:p>
    <w:p w14:paraId="5329ADE3" w14:textId="00F0F99B" w:rsidR="00623FBC" w:rsidRPr="001926D0" w:rsidRDefault="00623FBC" w:rsidP="00623FBC">
      <w:pPr>
        <w:rPr>
          <w:b/>
          <w:sz w:val="28"/>
          <w:szCs w:val="28"/>
        </w:rPr>
      </w:pPr>
      <w:r w:rsidRPr="001926D0">
        <w:rPr>
          <w:b/>
          <w:sz w:val="28"/>
          <w:szCs w:val="28"/>
        </w:rPr>
        <w:t>Conclusion</w:t>
      </w:r>
    </w:p>
    <w:p w14:paraId="2CF506C8" w14:textId="5AC4DE37" w:rsidR="00E00566" w:rsidRPr="001926D0" w:rsidRDefault="000F3A31" w:rsidP="00623FBC">
      <w:r>
        <w:rPr>
          <w:rFonts w:hint="eastAsia"/>
        </w:rPr>
        <w:t>由於這次是由多個</w:t>
      </w:r>
      <w:r>
        <w:rPr>
          <w:rFonts w:hint="eastAsia"/>
        </w:rPr>
        <w:t>module</w:t>
      </w:r>
      <w:r>
        <w:rPr>
          <w:rFonts w:hint="eastAsia"/>
        </w:rPr>
        <w:t>組成，因此用</w:t>
      </w:r>
      <w:r>
        <w:rPr>
          <w:rFonts w:hint="eastAsia"/>
        </w:rPr>
        <w:t>top module</w:t>
      </w:r>
      <w:r>
        <w:rPr>
          <w:rFonts w:hint="eastAsia"/>
        </w:rPr>
        <w:t>去寫會比較清楚。因此要注意不同</w:t>
      </w:r>
      <w:r>
        <w:rPr>
          <w:rFonts w:hint="eastAsia"/>
        </w:rPr>
        <w:t>module</w:t>
      </w:r>
      <w:r>
        <w:rPr>
          <w:rFonts w:hint="eastAsia"/>
        </w:rPr>
        <w:t>跟</w:t>
      </w:r>
      <w:r>
        <w:rPr>
          <w:rFonts w:hint="eastAsia"/>
        </w:rPr>
        <w:t>top module</w:t>
      </w:r>
      <w:r>
        <w:rPr>
          <w:rFonts w:hint="eastAsia"/>
        </w:rPr>
        <w:t>間如何接線。</w:t>
      </w:r>
    </w:p>
    <w:sectPr w:rsidR="00E00566" w:rsidRPr="001926D0" w:rsidSect="00DB446D">
      <w:headerReference w:type="default" r:id="rId9"/>
      <w:footerReference w:type="default" r:id="rId10"/>
      <w:pgSz w:w="11906" w:h="16838" w:code="9"/>
      <w:pgMar w:top="1302" w:right="851" w:bottom="1418" w:left="1021" w:header="680" w:footer="680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7F0299" w14:textId="77777777" w:rsidR="00B63E81" w:rsidRDefault="00B63E81">
      <w:r>
        <w:separator/>
      </w:r>
    </w:p>
  </w:endnote>
  <w:endnote w:type="continuationSeparator" w:id="0">
    <w:p w14:paraId="524CB248" w14:textId="77777777" w:rsidR="00B63E81" w:rsidRDefault="00B63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C2A0F3" w14:textId="7A5C5B36" w:rsidR="001926D0" w:rsidRPr="000F6921" w:rsidRDefault="001926D0">
    <w:pPr>
      <w:pStyle w:val="a5"/>
      <w:rPr>
        <w:rFonts w:ascii="Palatino" w:hAnsi="Palatino" w:cs="Arial"/>
      </w:rPr>
    </w:pPr>
    <w:r>
      <w:rPr>
        <w:rFonts w:ascii="Palatino" w:hAnsi="Palatino" w:cs="Arial"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CB5E5D2" wp14:editId="093E60E4">
              <wp:simplePos x="0" y="0"/>
              <wp:positionH relativeFrom="column">
                <wp:posOffset>0</wp:posOffset>
              </wp:positionH>
              <wp:positionV relativeFrom="paragraph">
                <wp:posOffset>-74930</wp:posOffset>
              </wp:positionV>
              <wp:extent cx="6400800" cy="0"/>
              <wp:effectExtent l="0" t="0" r="0" b="0"/>
              <wp:wrapNone/>
              <wp:docPr id="1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D21DEF" id="Line 2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5.9pt" to="7in,-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" strokeweight="1.5pt"/>
          </w:pict>
        </mc:Fallback>
      </mc:AlternateContent>
    </w:r>
    <w:r w:rsidRPr="000F6921">
      <w:rPr>
        <w:rFonts w:ascii="Palatino" w:hAnsi="Palatino" w:cs="Arial"/>
      </w:rPr>
      <w:t xml:space="preserve">© Ma, </w:t>
    </w:r>
    <w:proofErr w:type="spellStart"/>
    <w:r w:rsidRPr="000F6921">
      <w:rPr>
        <w:rFonts w:ascii="Palatino" w:hAnsi="Palatino" w:cs="Arial"/>
      </w:rPr>
      <w:t>Hsi</w:t>
    </w:r>
    <w:proofErr w:type="spellEnd"/>
    <w:r w:rsidRPr="000F6921">
      <w:rPr>
        <w:rFonts w:ascii="Palatino" w:hAnsi="Palatino" w:cs="Arial"/>
      </w:rPr>
      <w:t>-Pin, Lab for Reliable Computing (</w:t>
    </w:r>
    <w:proofErr w:type="spellStart"/>
    <w:r w:rsidRPr="000F6921">
      <w:rPr>
        <w:rFonts w:ascii="Palatino" w:hAnsi="Palatino" w:cs="Arial"/>
      </w:rPr>
      <w:t>LaRC</w:t>
    </w:r>
    <w:proofErr w:type="spellEnd"/>
    <w:r w:rsidRPr="000F6921">
      <w:rPr>
        <w:rFonts w:ascii="Palatino" w:hAnsi="Palatino" w:cs="Arial"/>
      </w:rPr>
      <w:t>), EE, NTHU.                                 Spring</w:t>
    </w:r>
    <w:r>
      <w:rPr>
        <w:rFonts w:ascii="Palatino" w:hAnsi="Palatino" w:cs="Arial"/>
      </w:rPr>
      <w:t>,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5AC823" w14:textId="77777777" w:rsidR="00B63E81" w:rsidRDefault="00B63E81">
      <w:r>
        <w:separator/>
      </w:r>
    </w:p>
  </w:footnote>
  <w:footnote w:type="continuationSeparator" w:id="0">
    <w:p w14:paraId="0BAA0AFB" w14:textId="77777777" w:rsidR="00B63E81" w:rsidRDefault="00B63E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77F07F" w14:textId="77777777" w:rsidR="001926D0" w:rsidRPr="000F6921" w:rsidRDefault="001926D0" w:rsidP="00DB446D">
    <w:pPr>
      <w:pStyle w:val="a4"/>
      <w:rPr>
        <w:rFonts w:ascii="Palatino" w:hAnsi="Palatino"/>
      </w:rPr>
    </w:pPr>
    <w:r w:rsidRPr="000F6921">
      <w:rPr>
        <w:rFonts w:ascii="Palatino" w:hAnsi="Palatino"/>
      </w:rPr>
      <w:t>EE22</w:t>
    </w:r>
    <w:r>
      <w:rPr>
        <w:rFonts w:ascii="Palatino" w:hAnsi="Palatino"/>
      </w:rPr>
      <w:t xml:space="preserve">30 Logic Design Lab            </w:t>
    </w:r>
    <w:r w:rsidRPr="000F6921">
      <w:rPr>
        <w:rFonts w:ascii="Palatino" w:hAnsi="Palatino"/>
      </w:rPr>
      <w:t xml:space="preserve">                                                                </w:t>
    </w:r>
    <w:r w:rsidRPr="000F6921">
      <w:rPr>
        <w:rStyle w:val="a6"/>
        <w:rFonts w:ascii="Palatino" w:hAnsi="Palatino"/>
      </w:rPr>
      <w:fldChar w:fldCharType="begin"/>
    </w:r>
    <w:r w:rsidRPr="000F6921">
      <w:rPr>
        <w:rStyle w:val="a6"/>
        <w:rFonts w:ascii="Palatino" w:hAnsi="Palatino"/>
      </w:rPr>
      <w:instrText xml:space="preserve"> PAGE </w:instrText>
    </w:r>
    <w:r w:rsidRPr="000F6921">
      <w:rPr>
        <w:rStyle w:val="a6"/>
        <w:rFonts w:ascii="Palatino" w:hAnsi="Palatino"/>
      </w:rPr>
      <w:fldChar w:fldCharType="separate"/>
    </w:r>
    <w:r>
      <w:rPr>
        <w:rStyle w:val="a6"/>
        <w:rFonts w:ascii="Palatino" w:hAnsi="Palatino"/>
        <w:noProof/>
      </w:rPr>
      <w:t>1</w:t>
    </w:r>
    <w:r w:rsidRPr="000F6921">
      <w:rPr>
        <w:rStyle w:val="a6"/>
        <w:rFonts w:ascii="Palatino" w:hAnsi="Palatino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7A20E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" w15:restartNumberingAfterBreak="0">
    <w:nsid w:val="03D955E8"/>
    <w:multiLevelType w:val="multilevel"/>
    <w:tmpl w:val="01C2EA34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" w15:restartNumberingAfterBreak="0">
    <w:nsid w:val="056949F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4" w15:restartNumberingAfterBreak="0">
    <w:nsid w:val="08BB2ED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5" w15:restartNumberingAfterBreak="0">
    <w:nsid w:val="19557F12"/>
    <w:multiLevelType w:val="hybridMultilevel"/>
    <w:tmpl w:val="319CA576"/>
    <w:lvl w:ilvl="0" w:tplc="0409000D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3302DE0"/>
    <w:multiLevelType w:val="multilevel"/>
    <w:tmpl w:val="3AD2FA94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7" w15:restartNumberingAfterBreak="0">
    <w:nsid w:val="25D1778A"/>
    <w:multiLevelType w:val="hybridMultilevel"/>
    <w:tmpl w:val="04D6F584"/>
    <w:lvl w:ilvl="0" w:tplc="0409000D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A2E6C1D"/>
    <w:multiLevelType w:val="multilevel"/>
    <w:tmpl w:val="EA86ABA8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9" w15:restartNumberingAfterBreak="0">
    <w:nsid w:val="2D3A4696"/>
    <w:multiLevelType w:val="multilevel"/>
    <w:tmpl w:val="66A4401E"/>
    <w:lvl w:ilvl="0">
      <w:start w:val="1"/>
      <w:numFmt w:val="bullet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10" w15:restartNumberingAfterBreak="0">
    <w:nsid w:val="2FC01F34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1" w15:restartNumberingAfterBreak="0">
    <w:nsid w:val="33435F0B"/>
    <w:multiLevelType w:val="multilevel"/>
    <w:tmpl w:val="01C2EA34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2" w15:restartNumberingAfterBreak="0">
    <w:nsid w:val="339E0478"/>
    <w:multiLevelType w:val="multilevel"/>
    <w:tmpl w:val="EA86ABA8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13" w15:restartNumberingAfterBreak="0">
    <w:nsid w:val="375278B6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14" w15:restartNumberingAfterBreak="0">
    <w:nsid w:val="388173D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5" w15:restartNumberingAfterBreak="0">
    <w:nsid w:val="3B0607BC"/>
    <w:multiLevelType w:val="hybridMultilevel"/>
    <w:tmpl w:val="CB18FBE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F7D4F1C"/>
    <w:multiLevelType w:val="multilevel"/>
    <w:tmpl w:val="659EEA7A"/>
    <w:lvl w:ilvl="0">
      <w:start w:val="1"/>
      <w:numFmt w:val="bullet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3F862C2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18" w15:restartNumberingAfterBreak="0">
    <w:nsid w:val="512968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9" w15:restartNumberingAfterBreak="0">
    <w:nsid w:val="528E67E8"/>
    <w:multiLevelType w:val="multilevel"/>
    <w:tmpl w:val="FF841884"/>
    <w:lvl w:ilvl="0">
      <w:start w:val="1"/>
      <w:numFmt w:val="bullet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0" w15:restartNumberingAfterBreak="0">
    <w:nsid w:val="569A0DEB"/>
    <w:multiLevelType w:val="multilevel"/>
    <w:tmpl w:val="659EEA7A"/>
    <w:lvl w:ilvl="0">
      <w:start w:val="1"/>
      <w:numFmt w:val="bullet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1" w15:restartNumberingAfterBreak="0">
    <w:nsid w:val="5FD2371F"/>
    <w:multiLevelType w:val="hybridMultilevel"/>
    <w:tmpl w:val="CF826F3A"/>
    <w:lvl w:ilvl="0" w:tplc="0409000D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61D02F6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3" w15:restartNumberingAfterBreak="0">
    <w:nsid w:val="6DC20A82"/>
    <w:multiLevelType w:val="hybridMultilevel"/>
    <w:tmpl w:val="96FEF472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70326D1F"/>
    <w:multiLevelType w:val="hybridMultilevel"/>
    <w:tmpl w:val="A74E04FA"/>
    <w:lvl w:ilvl="0" w:tplc="0409000D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737E7217"/>
    <w:multiLevelType w:val="multilevel"/>
    <w:tmpl w:val="6562D0CC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6" w15:restartNumberingAfterBreak="0">
    <w:nsid w:val="766673D7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7" w15:restartNumberingAfterBreak="0">
    <w:nsid w:val="793C334A"/>
    <w:multiLevelType w:val="multilevel"/>
    <w:tmpl w:val="6562D0CC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8" w15:restartNumberingAfterBreak="0">
    <w:nsid w:val="7AC775B3"/>
    <w:multiLevelType w:val="multilevel"/>
    <w:tmpl w:val="3AD2FA94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18"/>
  </w:num>
  <w:num w:numId="2">
    <w:abstractNumId w:val="4"/>
  </w:num>
  <w:num w:numId="3">
    <w:abstractNumId w:val="17"/>
  </w:num>
  <w:num w:numId="4">
    <w:abstractNumId w:val="26"/>
  </w:num>
  <w:num w:numId="5">
    <w:abstractNumId w:val="22"/>
  </w:num>
  <w:num w:numId="6">
    <w:abstractNumId w:val="10"/>
  </w:num>
  <w:num w:numId="7">
    <w:abstractNumId w:val="16"/>
  </w:num>
  <w:num w:numId="8">
    <w:abstractNumId w:val="20"/>
  </w:num>
  <w:num w:numId="9">
    <w:abstractNumId w:val="6"/>
  </w:num>
  <w:num w:numId="10">
    <w:abstractNumId w:val="3"/>
  </w:num>
  <w:num w:numId="11">
    <w:abstractNumId w:val="8"/>
  </w:num>
  <w:num w:numId="12">
    <w:abstractNumId w:val="28"/>
  </w:num>
  <w:num w:numId="13">
    <w:abstractNumId w:val="11"/>
  </w:num>
  <w:num w:numId="14">
    <w:abstractNumId w:val="2"/>
  </w:num>
  <w:num w:numId="15">
    <w:abstractNumId w:val="25"/>
  </w:num>
  <w:num w:numId="16">
    <w:abstractNumId w:val="27"/>
  </w:num>
  <w:num w:numId="17">
    <w:abstractNumId w:val="19"/>
  </w:num>
  <w:num w:numId="18">
    <w:abstractNumId w:val="12"/>
  </w:num>
  <w:num w:numId="19">
    <w:abstractNumId w:val="9"/>
  </w:num>
  <w:num w:numId="20">
    <w:abstractNumId w:val="14"/>
  </w:num>
  <w:num w:numId="21">
    <w:abstractNumId w:val="1"/>
  </w:num>
  <w:num w:numId="22">
    <w:abstractNumId w:val="0"/>
  </w:num>
  <w:num w:numId="23">
    <w:abstractNumId w:val="13"/>
  </w:num>
  <w:num w:numId="24">
    <w:abstractNumId w:val="15"/>
  </w:num>
  <w:num w:numId="25">
    <w:abstractNumId w:val="21"/>
  </w:num>
  <w:num w:numId="26">
    <w:abstractNumId w:val="5"/>
  </w:num>
  <w:num w:numId="27">
    <w:abstractNumId w:val="23"/>
  </w:num>
  <w:num w:numId="28">
    <w:abstractNumId w:val="24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80"/>
  <w:drawingGridHorizontalSpacing w:val="120"/>
  <w:drawingGridVerticalSpacing w:val="163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9B6"/>
    <w:rsid w:val="000623DB"/>
    <w:rsid w:val="00087104"/>
    <w:rsid w:val="000A2EDB"/>
    <w:rsid w:val="000C71B4"/>
    <w:rsid w:val="000D66A9"/>
    <w:rsid w:val="000F3A31"/>
    <w:rsid w:val="00102EAE"/>
    <w:rsid w:val="00162779"/>
    <w:rsid w:val="00185501"/>
    <w:rsid w:val="001926D0"/>
    <w:rsid w:val="002050D8"/>
    <w:rsid w:val="00205E11"/>
    <w:rsid w:val="002167E5"/>
    <w:rsid w:val="002204E3"/>
    <w:rsid w:val="00225BD9"/>
    <w:rsid w:val="00244ACB"/>
    <w:rsid w:val="00254581"/>
    <w:rsid w:val="00284F8C"/>
    <w:rsid w:val="002943C6"/>
    <w:rsid w:val="00296429"/>
    <w:rsid w:val="002B0519"/>
    <w:rsid w:val="002D71F1"/>
    <w:rsid w:val="003602A6"/>
    <w:rsid w:val="003630B9"/>
    <w:rsid w:val="00370888"/>
    <w:rsid w:val="003E528B"/>
    <w:rsid w:val="00445021"/>
    <w:rsid w:val="00445ED0"/>
    <w:rsid w:val="00455DAD"/>
    <w:rsid w:val="004749B6"/>
    <w:rsid w:val="004825E9"/>
    <w:rsid w:val="004A2F08"/>
    <w:rsid w:val="004C67E9"/>
    <w:rsid w:val="004E5838"/>
    <w:rsid w:val="00500878"/>
    <w:rsid w:val="0052291A"/>
    <w:rsid w:val="00542305"/>
    <w:rsid w:val="00567CA6"/>
    <w:rsid w:val="005A501D"/>
    <w:rsid w:val="005A532E"/>
    <w:rsid w:val="005F0E57"/>
    <w:rsid w:val="0060213F"/>
    <w:rsid w:val="00623FBC"/>
    <w:rsid w:val="00642E48"/>
    <w:rsid w:val="00666931"/>
    <w:rsid w:val="006702DC"/>
    <w:rsid w:val="006C7EC1"/>
    <w:rsid w:val="006D0D1A"/>
    <w:rsid w:val="006F38D7"/>
    <w:rsid w:val="0070410A"/>
    <w:rsid w:val="00704E5A"/>
    <w:rsid w:val="007175A9"/>
    <w:rsid w:val="00733898"/>
    <w:rsid w:val="00734EE2"/>
    <w:rsid w:val="00742BA3"/>
    <w:rsid w:val="007653CF"/>
    <w:rsid w:val="00775E5E"/>
    <w:rsid w:val="00796466"/>
    <w:rsid w:val="007B075F"/>
    <w:rsid w:val="007B577C"/>
    <w:rsid w:val="007D1D6B"/>
    <w:rsid w:val="007E3660"/>
    <w:rsid w:val="008051E4"/>
    <w:rsid w:val="00812B5B"/>
    <w:rsid w:val="00840991"/>
    <w:rsid w:val="0084305F"/>
    <w:rsid w:val="008C3E3D"/>
    <w:rsid w:val="008C76EE"/>
    <w:rsid w:val="008D08CD"/>
    <w:rsid w:val="008D1FED"/>
    <w:rsid w:val="008E4B84"/>
    <w:rsid w:val="00915EED"/>
    <w:rsid w:val="00945A36"/>
    <w:rsid w:val="00975B15"/>
    <w:rsid w:val="009E1217"/>
    <w:rsid w:val="009F1D56"/>
    <w:rsid w:val="009F1D69"/>
    <w:rsid w:val="009F5CFD"/>
    <w:rsid w:val="00A309DF"/>
    <w:rsid w:val="00A42966"/>
    <w:rsid w:val="00A5064F"/>
    <w:rsid w:val="00A746F5"/>
    <w:rsid w:val="00AB540C"/>
    <w:rsid w:val="00AC2764"/>
    <w:rsid w:val="00AE1CFB"/>
    <w:rsid w:val="00AF0531"/>
    <w:rsid w:val="00B009B5"/>
    <w:rsid w:val="00B05CB6"/>
    <w:rsid w:val="00B06251"/>
    <w:rsid w:val="00B5521A"/>
    <w:rsid w:val="00B63E81"/>
    <w:rsid w:val="00B771A2"/>
    <w:rsid w:val="00B81D7D"/>
    <w:rsid w:val="00BA6E09"/>
    <w:rsid w:val="00BE3F34"/>
    <w:rsid w:val="00BF68CD"/>
    <w:rsid w:val="00C328AF"/>
    <w:rsid w:val="00C34484"/>
    <w:rsid w:val="00C363FF"/>
    <w:rsid w:val="00C37AA1"/>
    <w:rsid w:val="00C44152"/>
    <w:rsid w:val="00C4696E"/>
    <w:rsid w:val="00C663CA"/>
    <w:rsid w:val="00C71E6C"/>
    <w:rsid w:val="00C727ED"/>
    <w:rsid w:val="00C73983"/>
    <w:rsid w:val="00C76E99"/>
    <w:rsid w:val="00CB33BE"/>
    <w:rsid w:val="00CD25E5"/>
    <w:rsid w:val="00D14865"/>
    <w:rsid w:val="00D16585"/>
    <w:rsid w:val="00D63B00"/>
    <w:rsid w:val="00D66E99"/>
    <w:rsid w:val="00D801E9"/>
    <w:rsid w:val="00D83E17"/>
    <w:rsid w:val="00D85184"/>
    <w:rsid w:val="00D8746D"/>
    <w:rsid w:val="00DB196E"/>
    <w:rsid w:val="00DB2779"/>
    <w:rsid w:val="00DB446D"/>
    <w:rsid w:val="00E00566"/>
    <w:rsid w:val="00E4395F"/>
    <w:rsid w:val="00E6658D"/>
    <w:rsid w:val="00E7710E"/>
    <w:rsid w:val="00E77174"/>
    <w:rsid w:val="00E80E75"/>
    <w:rsid w:val="00EA5EA5"/>
    <w:rsid w:val="00EB5B77"/>
    <w:rsid w:val="00EE0539"/>
    <w:rsid w:val="00EF7F5C"/>
    <w:rsid w:val="00F00854"/>
    <w:rsid w:val="00F251ED"/>
    <w:rsid w:val="00F5629C"/>
    <w:rsid w:val="00F842F4"/>
    <w:rsid w:val="00F87D87"/>
    <w:rsid w:val="00F903F2"/>
    <w:rsid w:val="00FA1897"/>
    <w:rsid w:val="00FC0128"/>
    <w:rsid w:val="00FC14DB"/>
    <w:rsid w:val="00FC6CA3"/>
    <w:rsid w:val="00FD380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49532B9"/>
  <w14:defaultImageDpi w14:val="300"/>
  <w15:docId w15:val="{C071BBA0-C6D0-4DB3-814B-CD6E28ECF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lang w:eastAsia="zh-TW"/>
    </w:rPr>
  </w:style>
  <w:style w:type="paragraph" w:styleId="1">
    <w:name w:val="heading 1"/>
    <w:basedOn w:val="a"/>
    <w:next w:val="a"/>
    <w:autoRedefine/>
    <w:qFormat/>
    <w:pPr>
      <w:keepNext/>
      <w:spacing w:before="180" w:after="180"/>
      <w:ind w:right="113"/>
      <w:jc w:val="both"/>
      <w:outlineLvl w:val="0"/>
    </w:pPr>
    <w:rPr>
      <w:rFonts w:eastAsia="標楷體"/>
      <w:b/>
      <w:kern w:val="52"/>
      <w:sz w:val="40"/>
    </w:rPr>
  </w:style>
  <w:style w:type="paragraph" w:styleId="2">
    <w:name w:val="heading 2"/>
    <w:basedOn w:val="a"/>
    <w:next w:val="a0"/>
    <w:autoRedefine/>
    <w:qFormat/>
    <w:pPr>
      <w:keepNext/>
      <w:tabs>
        <w:tab w:val="left" w:pos="5040"/>
      </w:tabs>
      <w:adjustRightInd w:val="0"/>
      <w:spacing w:before="120" w:after="120"/>
      <w:ind w:left="113" w:right="113" w:hanging="113"/>
      <w:textAlignment w:val="baseline"/>
      <w:outlineLvl w:val="1"/>
    </w:pPr>
    <w:rPr>
      <w:rFonts w:eastAsia="標楷體"/>
      <w:b/>
      <w:kern w:val="0"/>
      <w:sz w:val="32"/>
    </w:rPr>
  </w:style>
  <w:style w:type="paragraph" w:styleId="3">
    <w:name w:val="heading 3"/>
    <w:basedOn w:val="a"/>
    <w:next w:val="a0"/>
    <w:qFormat/>
    <w:pPr>
      <w:keepNext/>
      <w:spacing w:before="120" w:after="120"/>
      <w:ind w:left="113" w:right="113"/>
      <w:jc w:val="both"/>
      <w:outlineLvl w:val="2"/>
    </w:pPr>
    <w:rPr>
      <w:rFonts w:eastAsia="標楷體"/>
      <w:b/>
      <w:sz w:val="28"/>
    </w:rPr>
  </w:style>
  <w:style w:type="paragraph" w:styleId="4">
    <w:name w:val="heading 4"/>
    <w:basedOn w:val="a"/>
    <w:next w:val="a0"/>
    <w:qFormat/>
    <w:pPr>
      <w:keepNext/>
      <w:ind w:left="470" w:right="113" w:hanging="357"/>
      <w:jc w:val="both"/>
      <w:outlineLvl w:val="3"/>
    </w:pPr>
    <w:rPr>
      <w:rFonts w:eastAsia="標楷體"/>
      <w:b/>
      <w:sz w:val="40"/>
    </w:rPr>
  </w:style>
  <w:style w:type="paragraph" w:styleId="5">
    <w:name w:val="heading 5"/>
    <w:basedOn w:val="a"/>
    <w:next w:val="a0"/>
    <w:qFormat/>
    <w:pPr>
      <w:keepNext/>
      <w:ind w:left="360" w:right="113"/>
      <w:jc w:val="both"/>
      <w:outlineLvl w:val="4"/>
    </w:pPr>
    <w:rPr>
      <w:rFonts w:eastAsia="標楷體"/>
      <w:b/>
      <w:sz w:val="40"/>
    </w:rPr>
  </w:style>
  <w:style w:type="paragraph" w:styleId="6">
    <w:name w:val="heading 6"/>
    <w:basedOn w:val="a"/>
    <w:next w:val="a"/>
    <w:qFormat/>
    <w:pPr>
      <w:keepNext/>
      <w:outlineLvl w:val="5"/>
    </w:pPr>
    <w:rPr>
      <w:b/>
      <w:bCs/>
    </w:rPr>
  </w:style>
  <w:style w:type="paragraph" w:styleId="7">
    <w:name w:val="heading 7"/>
    <w:basedOn w:val="a"/>
    <w:next w:val="a0"/>
    <w:qFormat/>
    <w:pPr>
      <w:keepNext/>
      <w:outlineLvl w:val="6"/>
    </w:pPr>
    <w:rPr>
      <w:kern w:val="0"/>
      <w:sz w:val="32"/>
    </w:rPr>
  </w:style>
  <w:style w:type="paragraph" w:styleId="8">
    <w:name w:val="heading 8"/>
    <w:basedOn w:val="a"/>
    <w:next w:val="a0"/>
    <w:qFormat/>
    <w:pPr>
      <w:keepNext/>
      <w:autoSpaceDE w:val="0"/>
      <w:autoSpaceDN w:val="0"/>
      <w:adjustRightInd w:val="0"/>
      <w:jc w:val="both"/>
      <w:outlineLvl w:val="7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customStyle="1" w:styleId="20">
    <w:name w:val="目錄2"/>
    <w:basedOn w:val="a"/>
    <w:pPr>
      <w:adjustRightInd w:val="0"/>
      <w:spacing w:before="60"/>
      <w:ind w:left="3686"/>
      <w:textAlignment w:val="baseline"/>
    </w:pPr>
    <w:rPr>
      <w:rFonts w:ascii="細明體" w:eastAsia="細明體"/>
      <w:b/>
      <w:color w:val="000000"/>
      <w:kern w:val="0"/>
    </w:rPr>
  </w:style>
  <w:style w:type="paragraph" w:customStyle="1" w:styleId="10">
    <w:name w:val="內文1"/>
    <w:basedOn w:val="a"/>
    <w:pPr>
      <w:jc w:val="center"/>
    </w:pPr>
    <w:rPr>
      <w:rFonts w:ascii="細明體" w:eastAsia="細明體"/>
      <w:b/>
      <w:sz w:val="36"/>
    </w:rPr>
  </w:style>
  <w:style w:type="paragraph" w:customStyle="1" w:styleId="40">
    <w:name w:val="內文4"/>
    <w:basedOn w:val="a"/>
    <w:pPr>
      <w:ind w:firstLine="1800"/>
      <w:jc w:val="both"/>
    </w:pPr>
    <w:rPr>
      <w:rFonts w:ascii="細明體" w:eastAsia="細明體"/>
      <w:b/>
      <w:sz w:val="28"/>
    </w:rPr>
  </w:style>
  <w:style w:type="character" w:styleId="a6">
    <w:name w:val="page number"/>
    <w:basedOn w:val="a1"/>
  </w:style>
  <w:style w:type="paragraph" w:styleId="a0">
    <w:name w:val="Normal Indent"/>
    <w:basedOn w:val="a"/>
    <w:pPr>
      <w:ind w:left="480" w:right="113"/>
      <w:jc w:val="both"/>
    </w:pPr>
    <w:rPr>
      <w:rFonts w:eastAsia="標楷體"/>
    </w:rPr>
  </w:style>
  <w:style w:type="paragraph" w:styleId="a7">
    <w:name w:val="Date"/>
    <w:basedOn w:val="a"/>
    <w:next w:val="a"/>
    <w:pPr>
      <w:ind w:left="113" w:right="113"/>
      <w:jc w:val="right"/>
    </w:pPr>
    <w:rPr>
      <w:rFonts w:ascii="標楷體" w:eastAsia="標楷體"/>
      <w:sz w:val="32"/>
    </w:rPr>
  </w:style>
  <w:style w:type="character" w:styleId="a8">
    <w:name w:val="Hyperlink"/>
    <w:basedOn w:val="a1"/>
    <w:rPr>
      <w:color w:val="0000FF"/>
      <w:u w:val="single"/>
    </w:rPr>
  </w:style>
  <w:style w:type="paragraph" w:styleId="a9">
    <w:name w:val="Document Map"/>
    <w:basedOn w:val="a"/>
    <w:semiHidden/>
    <w:pPr>
      <w:shd w:val="clear" w:color="auto" w:fill="000080"/>
      <w:ind w:left="113" w:right="113"/>
      <w:jc w:val="both"/>
    </w:pPr>
    <w:rPr>
      <w:rFonts w:ascii="Arial" w:eastAsia="標楷體" w:hAnsi="Arial"/>
    </w:rPr>
  </w:style>
  <w:style w:type="paragraph" w:customStyle="1" w:styleId="11">
    <w:name w:val="1."/>
    <w:basedOn w:val="a"/>
    <w:pPr>
      <w:adjustRightInd w:val="0"/>
      <w:spacing w:line="510" w:lineRule="atLeast"/>
      <w:ind w:left="1358" w:right="851" w:hanging="507"/>
      <w:jc w:val="both"/>
      <w:textAlignment w:val="baseline"/>
    </w:pPr>
    <w:rPr>
      <w:rFonts w:eastAsia="標楷體"/>
      <w:kern w:val="0"/>
      <w:sz w:val="26"/>
    </w:rPr>
  </w:style>
  <w:style w:type="paragraph" w:customStyle="1" w:styleId="110">
    <w:name w:val="1.1"/>
    <w:basedOn w:val="a"/>
    <w:pPr>
      <w:adjustRightInd w:val="0"/>
      <w:spacing w:line="510" w:lineRule="atLeast"/>
      <w:ind w:left="1980" w:right="851" w:hanging="622"/>
      <w:jc w:val="both"/>
      <w:textAlignment w:val="baseline"/>
    </w:pPr>
    <w:rPr>
      <w:rFonts w:eastAsia="標楷體"/>
      <w:kern w:val="0"/>
      <w:sz w:val="26"/>
    </w:rPr>
  </w:style>
  <w:style w:type="paragraph" w:styleId="aa">
    <w:name w:val="Body Text Indent"/>
    <w:basedOn w:val="a"/>
    <w:pPr>
      <w:ind w:firstLine="482"/>
      <w:jc w:val="both"/>
    </w:pPr>
    <w:rPr>
      <w:rFonts w:eastAsia="標楷體"/>
    </w:rPr>
  </w:style>
  <w:style w:type="paragraph" w:styleId="ab">
    <w:name w:val="Title"/>
    <w:basedOn w:val="a"/>
    <w:qFormat/>
    <w:pPr>
      <w:adjustRightInd w:val="0"/>
      <w:spacing w:after="240" w:line="510" w:lineRule="atLeast"/>
      <w:ind w:left="113" w:right="113"/>
      <w:jc w:val="center"/>
    </w:pPr>
    <w:rPr>
      <w:rFonts w:eastAsia="標楷體"/>
      <w:kern w:val="0"/>
      <w:sz w:val="40"/>
    </w:rPr>
  </w:style>
  <w:style w:type="paragraph" w:customStyle="1" w:styleId="21">
    <w:name w:val="2."/>
    <w:basedOn w:val="a"/>
    <w:pPr>
      <w:adjustRightInd w:val="0"/>
      <w:spacing w:line="510" w:lineRule="atLeast"/>
      <w:ind w:left="1900" w:right="1361" w:firstLine="488"/>
      <w:jc w:val="both"/>
    </w:pPr>
    <w:rPr>
      <w:rFonts w:eastAsia="標楷體"/>
      <w:kern w:val="0"/>
      <w:sz w:val="26"/>
    </w:rPr>
  </w:style>
  <w:style w:type="character" w:styleId="ac">
    <w:name w:val="FollowedHyperlink"/>
    <w:basedOn w:val="a1"/>
    <w:rPr>
      <w:color w:val="800080"/>
      <w:u w:val="single"/>
    </w:rPr>
  </w:style>
  <w:style w:type="paragraph" w:styleId="Web">
    <w:name w:val="Normal (Web)"/>
    <w:basedOn w:val="a"/>
    <w:pPr>
      <w:widowControl/>
      <w:spacing w:before="100" w:after="100"/>
      <w:ind w:left="113" w:right="113"/>
      <w:jc w:val="both"/>
    </w:pPr>
    <w:rPr>
      <w:rFonts w:ascii="新細明體" w:eastAsia="標楷體"/>
      <w:kern w:val="0"/>
    </w:rPr>
  </w:style>
  <w:style w:type="paragraph" w:styleId="ad">
    <w:name w:val="annotation text"/>
    <w:basedOn w:val="a"/>
    <w:semiHidden/>
    <w:pPr>
      <w:autoSpaceDE w:val="0"/>
      <w:autoSpaceDN w:val="0"/>
      <w:adjustRightInd w:val="0"/>
      <w:spacing w:after="120"/>
      <w:ind w:left="113" w:right="113"/>
      <w:jc w:val="both"/>
    </w:pPr>
    <w:rPr>
      <w:rFonts w:ascii="標楷體" w:eastAsia="標楷體"/>
      <w:kern w:val="0"/>
    </w:rPr>
  </w:style>
  <w:style w:type="paragraph" w:customStyle="1" w:styleId="111">
    <w:name w:val="1.(1)"/>
    <w:basedOn w:val="a"/>
    <w:pPr>
      <w:adjustRightInd w:val="0"/>
      <w:spacing w:line="510" w:lineRule="atLeast"/>
      <w:ind w:left="2240" w:right="1361" w:hanging="369"/>
      <w:jc w:val="both"/>
    </w:pPr>
    <w:rPr>
      <w:rFonts w:eastAsia="標楷體"/>
      <w:kern w:val="0"/>
      <w:sz w:val="26"/>
    </w:rPr>
  </w:style>
  <w:style w:type="paragraph" w:styleId="ae">
    <w:name w:val="caption"/>
    <w:basedOn w:val="a"/>
    <w:next w:val="a"/>
    <w:qFormat/>
    <w:pPr>
      <w:adjustRightInd w:val="0"/>
      <w:spacing w:before="120"/>
      <w:ind w:left="113" w:right="113"/>
      <w:jc w:val="both"/>
      <w:textAlignment w:val="baseline"/>
    </w:pPr>
    <w:rPr>
      <w:rFonts w:eastAsia="標楷體"/>
      <w:kern w:val="0"/>
    </w:rPr>
  </w:style>
  <w:style w:type="paragraph" w:styleId="af">
    <w:name w:val="Plain Text"/>
    <w:basedOn w:val="a"/>
    <w:pPr>
      <w:ind w:left="113" w:right="113"/>
      <w:jc w:val="both"/>
    </w:pPr>
    <w:rPr>
      <w:rFonts w:eastAsia="標楷體"/>
    </w:rPr>
  </w:style>
  <w:style w:type="paragraph" w:styleId="12">
    <w:name w:val="toc 1"/>
    <w:basedOn w:val="a"/>
    <w:next w:val="a"/>
    <w:autoRedefine/>
    <w:semiHidden/>
    <w:pPr>
      <w:spacing w:before="120" w:after="120"/>
    </w:pPr>
    <w:rPr>
      <w:b/>
      <w:caps/>
      <w:sz w:val="20"/>
    </w:rPr>
  </w:style>
  <w:style w:type="paragraph" w:styleId="22">
    <w:name w:val="toc 2"/>
    <w:basedOn w:val="a"/>
    <w:next w:val="a"/>
    <w:autoRedefine/>
    <w:semiHidden/>
    <w:pPr>
      <w:ind w:left="240"/>
    </w:pPr>
    <w:rPr>
      <w:smallCaps/>
      <w:sz w:val="20"/>
    </w:rPr>
  </w:style>
  <w:style w:type="paragraph" w:styleId="30">
    <w:name w:val="toc 3"/>
    <w:basedOn w:val="a"/>
    <w:next w:val="a"/>
    <w:autoRedefine/>
    <w:semiHidden/>
    <w:pPr>
      <w:ind w:left="480"/>
    </w:pPr>
    <w:rPr>
      <w:i/>
      <w:sz w:val="20"/>
    </w:rPr>
  </w:style>
  <w:style w:type="paragraph" w:styleId="41">
    <w:name w:val="toc 4"/>
    <w:basedOn w:val="a"/>
    <w:next w:val="a"/>
    <w:autoRedefine/>
    <w:semiHidden/>
    <w:pPr>
      <w:ind w:left="720"/>
    </w:pPr>
    <w:rPr>
      <w:sz w:val="18"/>
    </w:rPr>
  </w:style>
  <w:style w:type="paragraph" w:styleId="50">
    <w:name w:val="toc 5"/>
    <w:basedOn w:val="a"/>
    <w:next w:val="a"/>
    <w:autoRedefine/>
    <w:semiHidden/>
    <w:pPr>
      <w:ind w:left="960"/>
    </w:pPr>
    <w:rPr>
      <w:sz w:val="18"/>
    </w:rPr>
  </w:style>
  <w:style w:type="paragraph" w:styleId="60">
    <w:name w:val="toc 6"/>
    <w:basedOn w:val="a"/>
    <w:next w:val="a"/>
    <w:autoRedefine/>
    <w:semiHidden/>
    <w:pPr>
      <w:ind w:left="1200"/>
    </w:pPr>
    <w:rPr>
      <w:sz w:val="18"/>
    </w:rPr>
  </w:style>
  <w:style w:type="paragraph" w:styleId="70">
    <w:name w:val="toc 7"/>
    <w:basedOn w:val="a"/>
    <w:next w:val="a"/>
    <w:autoRedefine/>
    <w:semiHidden/>
    <w:pPr>
      <w:ind w:left="1440"/>
    </w:pPr>
    <w:rPr>
      <w:sz w:val="18"/>
    </w:rPr>
  </w:style>
  <w:style w:type="paragraph" w:styleId="80">
    <w:name w:val="toc 8"/>
    <w:basedOn w:val="a"/>
    <w:next w:val="a"/>
    <w:autoRedefine/>
    <w:semiHidden/>
    <w:pPr>
      <w:ind w:left="1680"/>
    </w:pPr>
    <w:rPr>
      <w:sz w:val="18"/>
    </w:rPr>
  </w:style>
  <w:style w:type="paragraph" w:styleId="9">
    <w:name w:val="toc 9"/>
    <w:basedOn w:val="a"/>
    <w:next w:val="a"/>
    <w:autoRedefine/>
    <w:semiHidden/>
    <w:pPr>
      <w:ind w:left="1920"/>
    </w:pPr>
    <w:rPr>
      <w:sz w:val="18"/>
    </w:rPr>
  </w:style>
  <w:style w:type="character" w:styleId="af0">
    <w:name w:val="annotation reference"/>
    <w:basedOn w:val="a1"/>
    <w:semiHidden/>
    <w:rPr>
      <w:sz w:val="18"/>
    </w:rPr>
  </w:style>
  <w:style w:type="paragraph" w:styleId="af1">
    <w:name w:val="Body Text"/>
    <w:basedOn w:val="a"/>
    <w:pPr>
      <w:jc w:val="center"/>
    </w:pPr>
    <w:rPr>
      <w:sz w:val="32"/>
    </w:rPr>
  </w:style>
  <w:style w:type="table" w:styleId="af2">
    <w:name w:val="Table Grid"/>
    <w:basedOn w:val="a2"/>
    <w:rsid w:val="005A4242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Strong"/>
    <w:basedOn w:val="a1"/>
    <w:qFormat/>
    <w:rsid w:val="00FE51B9"/>
    <w:rPr>
      <w:b/>
      <w:bCs/>
    </w:rPr>
  </w:style>
  <w:style w:type="paragraph" w:styleId="af4">
    <w:name w:val="Balloon Text"/>
    <w:basedOn w:val="a"/>
    <w:link w:val="af5"/>
    <w:uiPriority w:val="99"/>
    <w:semiHidden/>
    <w:unhideWhenUsed/>
    <w:rsid w:val="00BA6E09"/>
    <w:rPr>
      <w:rFonts w:ascii="Lucida Grande" w:hAnsi="Lucida Grande" w:cs="Lucida Grande"/>
      <w:sz w:val="18"/>
      <w:szCs w:val="18"/>
    </w:rPr>
  </w:style>
  <w:style w:type="character" w:customStyle="1" w:styleId="af5">
    <w:name w:val="註解方塊文字 字元"/>
    <w:basedOn w:val="a1"/>
    <w:link w:val="af4"/>
    <w:uiPriority w:val="99"/>
    <w:semiHidden/>
    <w:rsid w:val="00BA6E09"/>
    <w:rPr>
      <w:rFonts w:ascii="Lucida Grande" w:hAnsi="Lucida Grande" w:cs="Lucida Grande"/>
      <w:kern w:val="2"/>
      <w:sz w:val="18"/>
      <w:szCs w:val="18"/>
      <w:lang w:eastAsia="zh-TW"/>
    </w:rPr>
  </w:style>
  <w:style w:type="paragraph" w:styleId="af6">
    <w:name w:val="List Paragraph"/>
    <w:basedOn w:val="a"/>
    <w:uiPriority w:val="34"/>
    <w:qFormat/>
    <w:rsid w:val="008D08C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8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p\Application%20Data\Microsoft\Templates\ITRI_CC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ITRI_CCL.dot</Template>
  <TotalTime>193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ITRI-CCL</Company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Hsi-Pin Ma</dc:creator>
  <cp:keywords/>
  <dc:description/>
  <cp:lastModifiedBy>禹平 馬</cp:lastModifiedBy>
  <cp:revision>8</cp:revision>
  <cp:lastPrinted>2007-02-24T05:31:00Z</cp:lastPrinted>
  <dcterms:created xsi:type="dcterms:W3CDTF">2019-03-24T00:48:00Z</dcterms:created>
  <dcterms:modified xsi:type="dcterms:W3CDTF">2019-03-24T09:42:00Z</dcterms:modified>
</cp:coreProperties>
</file>