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1926D0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</w:pPr>
      <w:r w:rsidRPr="001926D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3FCF1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52201A22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C328AF">
        <w:rPr>
          <w:rFonts w:hint="eastAsia"/>
          <w:b/>
          <w:sz w:val="28"/>
          <w:szCs w:val="28"/>
        </w:rPr>
        <w:t>3</w:t>
      </w:r>
      <w:r w:rsidRPr="001926D0">
        <w:rPr>
          <w:b/>
          <w:sz w:val="28"/>
          <w:szCs w:val="28"/>
        </w:rPr>
        <w:t>_1</w:t>
      </w:r>
    </w:p>
    <w:p w14:paraId="0C2562EB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11509A6E" w14:textId="77545094" w:rsidR="008D08CD" w:rsidRPr="001926D0" w:rsidRDefault="008D08CD" w:rsidP="008D08CD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 w:rsidR="00B5521A" w:rsidRPr="001926D0">
        <w:rPr>
          <w:szCs w:val="24"/>
        </w:rPr>
        <w:t>1/2</w:t>
      </w:r>
      <w:r w:rsidR="00B5521A" w:rsidRPr="001926D0">
        <w:rPr>
          <w:szCs w:val="24"/>
          <w:vertAlign w:val="superscript"/>
        </w:rPr>
        <w:t>27</w:t>
      </w:r>
      <w:r w:rsidR="00B5521A" w:rsidRPr="001926D0">
        <w:rPr>
          <w:szCs w:val="24"/>
        </w:rPr>
        <w:t xml:space="preserve"> </w:t>
      </w:r>
      <w:proofErr w:type="spellStart"/>
      <w:r w:rsidR="00B5521A" w:rsidRPr="001926D0">
        <w:rPr>
          <w:szCs w:val="24"/>
        </w:rPr>
        <w:t>frequenc</w:t>
      </w:r>
      <w:proofErr w:type="spellEnd"/>
      <w:r w:rsidRPr="001926D0">
        <w:rPr>
          <w:szCs w:val="24"/>
        </w:rPr>
        <w:t xml:space="preserve">: </w:t>
      </w:r>
    </w:p>
    <w:p w14:paraId="5C412542" w14:textId="03E206D8" w:rsidR="008D08CD" w:rsidRPr="001926D0" w:rsidRDefault="008D08CD" w:rsidP="008D08CD">
      <w:pPr>
        <w:ind w:left="480"/>
      </w:pPr>
      <w:r w:rsidRPr="001926D0">
        <w:t xml:space="preserve">Input: </w:t>
      </w:r>
      <w:proofErr w:type="spellStart"/>
      <w:r w:rsidR="00B5521A" w:rsidRPr="001926D0">
        <w:t>rst_n</w:t>
      </w:r>
      <w:proofErr w:type="spellEnd"/>
      <w:r w:rsidR="00B5521A" w:rsidRPr="001926D0">
        <w:t xml:space="preserve">, </w:t>
      </w:r>
      <w:proofErr w:type="spellStart"/>
      <w:r w:rsidR="00B5521A" w:rsidRPr="001926D0">
        <w:t>clk</w:t>
      </w:r>
      <w:proofErr w:type="spellEnd"/>
    </w:p>
    <w:p w14:paraId="4A3F30C3" w14:textId="2C6FA85D" w:rsidR="008D08CD" w:rsidRPr="001926D0" w:rsidRDefault="008D08CD" w:rsidP="008D08CD">
      <w:pPr>
        <w:ind w:left="480"/>
      </w:pPr>
      <w:r w:rsidRPr="001926D0">
        <w:t xml:space="preserve">Output: </w:t>
      </w:r>
      <w:proofErr w:type="spellStart"/>
      <w:r w:rsidR="00B5521A" w:rsidRPr="001926D0">
        <w:t>clk_out</w:t>
      </w:r>
      <w:proofErr w:type="spellEnd"/>
    </w:p>
    <w:p w14:paraId="7D165D20" w14:textId="0F575328" w:rsidR="008D08CD" w:rsidRPr="00B06251" w:rsidRDefault="008D08CD" w:rsidP="008D08CD">
      <w:pPr>
        <w:numPr>
          <w:ilvl w:val="0"/>
          <w:numId w:val="17"/>
        </w:numPr>
      </w:pPr>
      <w:r w:rsidRPr="00B06251">
        <w:rPr>
          <w:szCs w:val="24"/>
        </w:rPr>
        <w:t>Draw the block diagram of the design.</w:t>
      </w:r>
    </w:p>
    <w:p w14:paraId="5DFF9307" w14:textId="01862B8C" w:rsidR="008D08CD" w:rsidRPr="001926D0" w:rsidRDefault="00B06251" w:rsidP="008D08C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CDF430" wp14:editId="7A49EFEC">
            <wp:extent cx="1328737" cy="3449638"/>
            <wp:effectExtent l="6350" t="0" r="0" b="0"/>
            <wp:docPr id="7" name="圖片 7" descr="https://scontent-hkg3-1.xx.fbcdn.net/v/t1.15752-9/53734598_2002452786724558_6484231707250655232_n.jpg?_nc_cat=108&amp;_nc_ht=scontent-hkg3-1.xx&amp;oh=d9a3bc6465399f840152fe81a6ad2987&amp;oe=5D21D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g3-1.xx.fbcdn.net/v/t1.15752-9/53734598_2002452786724558_6484231707250655232_n.jpg?_nc_cat=108&amp;_nc_ht=scontent-hkg3-1.xx&amp;oh=d9a3bc6465399f840152fe81a6ad2987&amp;oe=5D21DBB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7" t="23889" r="56529" b="659"/>
                    <a:stretch/>
                  </pic:blipFill>
                  <pic:spPr bwMode="auto">
                    <a:xfrm rot="5400000">
                      <a:off x="0" y="0"/>
                      <a:ext cx="1328737" cy="344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DDD3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65D9C843" w14:textId="79B41256" w:rsidR="00B5521A" w:rsidRPr="001926D0" w:rsidRDefault="00B5521A" w:rsidP="008D08CD">
      <w:pPr>
        <w:pStyle w:val="af6"/>
        <w:numPr>
          <w:ilvl w:val="0"/>
          <w:numId w:val="19"/>
        </w:numPr>
        <w:ind w:leftChars="0"/>
      </w:pPr>
      <w:r w:rsidRPr="001926D0">
        <w:t>輸入的頻率</w:t>
      </w:r>
      <w:r w:rsidRPr="001926D0">
        <w:t>F</w:t>
      </w:r>
      <w:r w:rsidRPr="001926D0">
        <w:t>為</w:t>
      </w:r>
      <w:r w:rsidRPr="001926D0">
        <w:t>100HZ</w:t>
      </w:r>
      <w:r w:rsidRPr="001926D0">
        <w:t>，題目要求做出</w:t>
      </w:r>
      <w:r w:rsidRPr="001926D0">
        <w:t>1/2</w:t>
      </w:r>
      <w:r w:rsidRPr="001926D0">
        <w:rPr>
          <w:vertAlign w:val="superscript"/>
        </w:rPr>
        <w:t>27</w:t>
      </w:r>
      <w:r w:rsidRPr="001926D0">
        <w:t>頻率</w:t>
      </w:r>
      <w:proofErr w:type="gramStart"/>
      <w:r w:rsidRPr="001926D0">
        <w:t>的除頻器</w:t>
      </w:r>
      <w:proofErr w:type="gramEnd"/>
      <w:r w:rsidRPr="001926D0">
        <w:t>，</w:t>
      </w:r>
      <w:r w:rsidR="00840991" w:rsidRPr="001926D0">
        <w:t>因此設立一個</w:t>
      </w:r>
      <w:r w:rsidR="00840991" w:rsidRPr="001926D0">
        <w:t>counter (</w:t>
      </w:r>
      <w:proofErr w:type="spellStart"/>
      <w:r w:rsidR="00840991" w:rsidRPr="001926D0">
        <w:t>cnt</w:t>
      </w:r>
      <w:proofErr w:type="spellEnd"/>
      <w:r w:rsidR="00840991" w:rsidRPr="001926D0">
        <w:t>[25:0])</w:t>
      </w:r>
      <w:r w:rsidR="00840991" w:rsidRPr="001926D0">
        <w:t>。假設</w:t>
      </w:r>
      <w:proofErr w:type="spellStart"/>
      <w:r w:rsidR="00840991" w:rsidRPr="001926D0">
        <w:t>clk</w:t>
      </w:r>
      <w:proofErr w:type="spellEnd"/>
      <w:r w:rsidR="00840991" w:rsidRPr="001926D0">
        <w:t>的頻率為</w:t>
      </w:r>
      <w:r w:rsidR="00840991" w:rsidRPr="001926D0">
        <w:t>F</w:t>
      </w:r>
      <w:r w:rsidR="00840991" w:rsidRPr="001926D0">
        <w:t>，則</w:t>
      </w:r>
      <w:proofErr w:type="spellStart"/>
      <w:r w:rsidR="00840991" w:rsidRPr="001926D0">
        <w:t>cnt</w:t>
      </w:r>
      <w:proofErr w:type="spellEnd"/>
      <w:r w:rsidR="00840991" w:rsidRPr="001926D0">
        <w:t>[0]</w:t>
      </w:r>
      <w:r w:rsidR="00840991" w:rsidRPr="001926D0">
        <w:t>的頻率為</w:t>
      </w:r>
      <w:r w:rsidR="00840991" w:rsidRPr="001926D0">
        <w:t>F/2</w:t>
      </w:r>
      <w:r w:rsidR="00840991" w:rsidRPr="001926D0">
        <w:t>、</w:t>
      </w:r>
      <w:proofErr w:type="spellStart"/>
      <w:r w:rsidR="00840991" w:rsidRPr="001926D0">
        <w:t>cnt</w:t>
      </w:r>
      <w:proofErr w:type="spellEnd"/>
      <w:r w:rsidR="00840991" w:rsidRPr="001926D0">
        <w:t>[1]</w:t>
      </w:r>
      <w:r w:rsidR="00840991" w:rsidRPr="001926D0">
        <w:t>的頻率為</w:t>
      </w:r>
      <w:r w:rsidR="00840991" w:rsidRPr="001926D0">
        <w:t>F/2</w:t>
      </w:r>
      <w:r w:rsidR="00840991" w:rsidRPr="001926D0">
        <w:rPr>
          <w:vertAlign w:val="superscript"/>
        </w:rPr>
        <w:t>2</w:t>
      </w:r>
      <w:r w:rsidR="00840991" w:rsidRPr="001926D0">
        <w:t>、</w:t>
      </w:r>
      <w:proofErr w:type="spellStart"/>
      <w:r w:rsidR="00840991" w:rsidRPr="001926D0">
        <w:t>cnt</w:t>
      </w:r>
      <w:proofErr w:type="spellEnd"/>
      <w:r w:rsidR="00840991" w:rsidRPr="001926D0">
        <w:t>[2]</w:t>
      </w:r>
      <w:r w:rsidR="00840991" w:rsidRPr="001926D0">
        <w:t>的頻率為</w:t>
      </w:r>
      <w:r w:rsidR="00840991" w:rsidRPr="001926D0">
        <w:t>F/2</w:t>
      </w:r>
      <w:r w:rsidR="00840991" w:rsidRPr="001926D0">
        <w:rPr>
          <w:vertAlign w:val="superscript"/>
        </w:rPr>
        <w:t>3</w:t>
      </w:r>
      <w:r w:rsidR="00840991" w:rsidRPr="001926D0">
        <w:t>…</w:t>
      </w:r>
      <w:proofErr w:type="gramStart"/>
      <w:r w:rsidR="00840991" w:rsidRPr="001926D0">
        <w:t>…</w:t>
      </w:r>
      <w:proofErr w:type="spellStart"/>
      <w:proofErr w:type="gramEnd"/>
      <w:r w:rsidR="00840991" w:rsidRPr="001926D0">
        <w:t>cnt</w:t>
      </w:r>
      <w:proofErr w:type="spellEnd"/>
      <w:r w:rsidR="00840991" w:rsidRPr="001926D0">
        <w:t>[25]</w:t>
      </w:r>
      <w:r w:rsidR="00840991" w:rsidRPr="001926D0">
        <w:t>的頻率為</w:t>
      </w:r>
      <w:r w:rsidR="00840991" w:rsidRPr="001926D0">
        <w:t>F/2</w:t>
      </w:r>
      <w:r w:rsidR="00840991" w:rsidRPr="001926D0">
        <w:rPr>
          <w:vertAlign w:val="superscript"/>
        </w:rPr>
        <w:t>26</w:t>
      </w:r>
      <w:r w:rsidR="00840991" w:rsidRPr="001926D0">
        <w:t>、</w:t>
      </w:r>
      <w:proofErr w:type="spellStart"/>
      <w:r w:rsidR="00840991" w:rsidRPr="001926D0">
        <w:t>clk_out</w:t>
      </w:r>
      <w:proofErr w:type="spellEnd"/>
      <w:r w:rsidR="00840991" w:rsidRPr="001926D0">
        <w:t>的頻率為</w:t>
      </w:r>
      <w:r w:rsidR="00840991" w:rsidRPr="001926D0">
        <w:t>F/2</w:t>
      </w:r>
      <w:r w:rsidR="00840991" w:rsidRPr="001926D0">
        <w:rPr>
          <w:vertAlign w:val="superscript"/>
        </w:rPr>
        <w:t>27</w:t>
      </w:r>
      <w:r w:rsidR="00840991" w:rsidRPr="001926D0">
        <w:t>，即符合題目要求。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1378"/>
        <w:gridCol w:w="1376"/>
        <w:gridCol w:w="1364"/>
        <w:gridCol w:w="1364"/>
        <w:gridCol w:w="1364"/>
        <w:gridCol w:w="1364"/>
        <w:gridCol w:w="1334"/>
      </w:tblGrid>
      <w:tr w:rsidR="00840991" w:rsidRPr="001926D0" w14:paraId="2C3D130D" w14:textId="77777777" w:rsidTr="00840991">
        <w:tc>
          <w:tcPr>
            <w:tcW w:w="1432" w:type="dxa"/>
          </w:tcPr>
          <w:p w14:paraId="205B97EE" w14:textId="5254D7CF" w:rsidR="00840991" w:rsidRPr="001926D0" w:rsidRDefault="00840991" w:rsidP="00840991">
            <w:pPr>
              <w:pStyle w:val="af6"/>
              <w:ind w:leftChars="0" w:left="0"/>
            </w:pPr>
            <w:proofErr w:type="spellStart"/>
            <w:r w:rsidRPr="001926D0">
              <w:t>clk_out</w:t>
            </w:r>
            <w:proofErr w:type="spellEnd"/>
          </w:p>
        </w:tc>
        <w:tc>
          <w:tcPr>
            <w:tcW w:w="1432" w:type="dxa"/>
          </w:tcPr>
          <w:p w14:paraId="74E036B0" w14:textId="4E48A427" w:rsidR="00840991" w:rsidRPr="001926D0" w:rsidRDefault="00840991" w:rsidP="00840991">
            <w:pPr>
              <w:pStyle w:val="af6"/>
              <w:ind w:leftChars="0" w:left="0"/>
            </w:pPr>
            <w:proofErr w:type="spellStart"/>
            <w:proofErr w:type="gramStart"/>
            <w:r w:rsidRPr="001926D0">
              <w:t>cnt</w:t>
            </w:r>
            <w:proofErr w:type="spellEnd"/>
            <w:r w:rsidRPr="001926D0">
              <w:t>[</w:t>
            </w:r>
            <w:proofErr w:type="gramEnd"/>
            <w:r w:rsidRPr="001926D0">
              <w:t>25]</w:t>
            </w:r>
          </w:p>
        </w:tc>
        <w:tc>
          <w:tcPr>
            <w:tcW w:w="1432" w:type="dxa"/>
          </w:tcPr>
          <w:p w14:paraId="589EE4BD" w14:textId="2B89135A" w:rsidR="00840991" w:rsidRPr="001926D0" w:rsidRDefault="00840991" w:rsidP="00840991">
            <w:pPr>
              <w:pStyle w:val="af6"/>
              <w:ind w:leftChars="0" w:left="0"/>
            </w:pPr>
            <w:proofErr w:type="spellStart"/>
            <w:r w:rsidRPr="001926D0">
              <w:t>cnt</w:t>
            </w:r>
            <w:proofErr w:type="spellEnd"/>
            <w:r w:rsidRPr="001926D0">
              <w:t>[n-1]</w:t>
            </w:r>
          </w:p>
        </w:tc>
        <w:tc>
          <w:tcPr>
            <w:tcW w:w="1432" w:type="dxa"/>
          </w:tcPr>
          <w:p w14:paraId="62BA0897" w14:textId="0D4C82BA" w:rsidR="00840991" w:rsidRPr="001926D0" w:rsidRDefault="00840991" w:rsidP="00840991">
            <w:pPr>
              <w:pStyle w:val="af6"/>
              <w:ind w:leftChars="0" w:left="0"/>
            </w:pPr>
            <w:proofErr w:type="spellStart"/>
            <w:proofErr w:type="gramStart"/>
            <w:r w:rsidRPr="001926D0">
              <w:t>cnt</w:t>
            </w:r>
            <w:proofErr w:type="spellEnd"/>
            <w:r w:rsidRPr="001926D0">
              <w:t>[</w:t>
            </w:r>
            <w:proofErr w:type="gramEnd"/>
            <w:r w:rsidRPr="001926D0">
              <w:t>2]</w:t>
            </w:r>
          </w:p>
        </w:tc>
        <w:tc>
          <w:tcPr>
            <w:tcW w:w="1432" w:type="dxa"/>
          </w:tcPr>
          <w:p w14:paraId="15E87235" w14:textId="34EE1105" w:rsidR="00840991" w:rsidRPr="001926D0" w:rsidRDefault="00840991" w:rsidP="00840991">
            <w:pPr>
              <w:pStyle w:val="af6"/>
              <w:ind w:leftChars="0" w:left="0"/>
            </w:pPr>
            <w:proofErr w:type="spellStart"/>
            <w:proofErr w:type="gramStart"/>
            <w:r w:rsidRPr="001926D0">
              <w:t>cnt</w:t>
            </w:r>
            <w:proofErr w:type="spellEnd"/>
            <w:r w:rsidRPr="001926D0">
              <w:t>[</w:t>
            </w:r>
            <w:proofErr w:type="gramEnd"/>
            <w:r w:rsidRPr="001926D0">
              <w:t>1]</w:t>
            </w:r>
          </w:p>
        </w:tc>
        <w:tc>
          <w:tcPr>
            <w:tcW w:w="1432" w:type="dxa"/>
          </w:tcPr>
          <w:p w14:paraId="11721D92" w14:textId="2B2B0853" w:rsidR="00840991" w:rsidRPr="001926D0" w:rsidRDefault="00840991" w:rsidP="00840991">
            <w:pPr>
              <w:pStyle w:val="af6"/>
              <w:ind w:leftChars="0" w:left="0"/>
            </w:pPr>
            <w:proofErr w:type="spellStart"/>
            <w:proofErr w:type="gramStart"/>
            <w:r w:rsidRPr="001926D0">
              <w:t>cnt</w:t>
            </w:r>
            <w:proofErr w:type="spellEnd"/>
            <w:r w:rsidRPr="001926D0">
              <w:t>[</w:t>
            </w:r>
            <w:proofErr w:type="gramEnd"/>
            <w:r w:rsidRPr="001926D0">
              <w:t>0]</w:t>
            </w:r>
          </w:p>
        </w:tc>
        <w:tc>
          <w:tcPr>
            <w:tcW w:w="1432" w:type="dxa"/>
          </w:tcPr>
          <w:p w14:paraId="61E513FF" w14:textId="33D04D83" w:rsidR="00840991" w:rsidRPr="001926D0" w:rsidRDefault="00840991" w:rsidP="00840991">
            <w:pPr>
              <w:pStyle w:val="af6"/>
              <w:ind w:leftChars="0" w:left="0"/>
            </w:pPr>
            <w:proofErr w:type="spellStart"/>
            <w:r w:rsidRPr="001926D0">
              <w:t>clk</w:t>
            </w:r>
            <w:proofErr w:type="spellEnd"/>
          </w:p>
        </w:tc>
      </w:tr>
      <w:tr w:rsidR="00840991" w:rsidRPr="001926D0" w14:paraId="0625ADC1" w14:textId="77777777" w:rsidTr="00840991">
        <w:tc>
          <w:tcPr>
            <w:tcW w:w="1432" w:type="dxa"/>
          </w:tcPr>
          <w:p w14:paraId="3E10A567" w14:textId="2694C6AA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FA6256E" w14:textId="1966CF93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3F6AB9A" w14:textId="687C3C3A" w:rsidR="00840991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69220716" w14:textId="76640CBA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976D685" w14:textId="05E23AFA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F108C00" w14:textId="2DCCDD71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8D7B41D" w14:textId="44B82BDA" w:rsidR="00840991" w:rsidRPr="001926D0" w:rsidRDefault="00840991" w:rsidP="00840991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840991" w:rsidRPr="001926D0" w14:paraId="77039A74" w14:textId="77777777" w:rsidTr="00840991">
        <w:tc>
          <w:tcPr>
            <w:tcW w:w="1432" w:type="dxa"/>
          </w:tcPr>
          <w:p w14:paraId="6E878A45" w14:textId="349625E0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0D06C01" w14:textId="1835F8E5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6CC54C8" w14:textId="7C344340" w:rsidR="00840991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57DD3E24" w14:textId="77492E5B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DA5E1D7" w14:textId="52FD41C4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FD5CB20" w14:textId="2757FF62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7DE522F" w14:textId="687720F6" w:rsidR="00840991" w:rsidRPr="001926D0" w:rsidRDefault="00840991" w:rsidP="00840991">
            <w:pPr>
              <w:pStyle w:val="af6"/>
              <w:ind w:leftChars="0" w:left="0"/>
            </w:pPr>
            <w:r w:rsidRPr="001926D0">
              <w:t>1</w:t>
            </w:r>
          </w:p>
        </w:tc>
      </w:tr>
      <w:tr w:rsidR="00840991" w:rsidRPr="001926D0" w14:paraId="084EE6F0" w14:textId="77777777" w:rsidTr="00840991">
        <w:tc>
          <w:tcPr>
            <w:tcW w:w="1432" w:type="dxa"/>
          </w:tcPr>
          <w:p w14:paraId="60495BFC" w14:textId="4E79F7DF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95AB885" w14:textId="699A2F66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865CEB0" w14:textId="323E5984" w:rsidR="00840991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64B6FFE4" w14:textId="4D8463C0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B83B261" w14:textId="58D0D7D7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65F2A4C" w14:textId="75ED2971" w:rsidR="00840991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6BE6977F" w14:textId="3D38643F" w:rsidR="00840991" w:rsidRPr="001926D0" w:rsidRDefault="00840991" w:rsidP="00840991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840991" w:rsidRPr="001926D0" w14:paraId="2632E95C" w14:textId="77777777" w:rsidTr="00840991">
        <w:tc>
          <w:tcPr>
            <w:tcW w:w="1432" w:type="dxa"/>
          </w:tcPr>
          <w:p w14:paraId="55FE4C25" w14:textId="38270D91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7BC01CF" w14:textId="5B193D76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29E17ED" w14:textId="3EA8BE5A" w:rsidR="00840991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26089BA4" w14:textId="6AF39EFB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347B36D" w14:textId="03F27706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0BB360F" w14:textId="265BC1E6" w:rsidR="00840991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0915D902" w14:textId="376A876D" w:rsidR="00840991" w:rsidRPr="001926D0" w:rsidRDefault="00840991" w:rsidP="00840991">
            <w:pPr>
              <w:pStyle w:val="af6"/>
              <w:ind w:leftChars="0" w:left="0"/>
            </w:pPr>
            <w:r w:rsidRPr="001926D0">
              <w:t>1</w:t>
            </w:r>
          </w:p>
        </w:tc>
      </w:tr>
      <w:tr w:rsidR="00840991" w:rsidRPr="001926D0" w14:paraId="5C9831BE" w14:textId="77777777" w:rsidTr="00840991">
        <w:tc>
          <w:tcPr>
            <w:tcW w:w="1432" w:type="dxa"/>
          </w:tcPr>
          <w:p w14:paraId="0A2F3AC7" w14:textId="392B20A4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0EE9B4A" w14:textId="7257B6CC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CC84C28" w14:textId="26F0D963" w:rsidR="00840991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5B1E9869" w14:textId="1F26E20C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FC9D3FA" w14:textId="77B286AE" w:rsidR="00840991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3CD603E0" w14:textId="292A531F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95F6AFC" w14:textId="0CDA1F77" w:rsidR="00840991" w:rsidRPr="001926D0" w:rsidRDefault="00840991" w:rsidP="00840991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840991" w:rsidRPr="001926D0" w14:paraId="3B84F628" w14:textId="77777777" w:rsidTr="00840991">
        <w:tc>
          <w:tcPr>
            <w:tcW w:w="1432" w:type="dxa"/>
          </w:tcPr>
          <w:p w14:paraId="55B92AF3" w14:textId="469004F3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BB19FD1" w14:textId="2A0CB5A2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84CF237" w14:textId="55B0BE18" w:rsidR="00840991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2AF4E0ED" w14:textId="31BA9856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F65BFBD" w14:textId="16E5AB89" w:rsidR="00840991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4D796EC1" w14:textId="57C39970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69ACBB0" w14:textId="26F5DAEB" w:rsidR="00840991" w:rsidRPr="001926D0" w:rsidRDefault="00840991" w:rsidP="00840991">
            <w:pPr>
              <w:pStyle w:val="af6"/>
              <w:ind w:leftChars="0" w:left="0"/>
            </w:pPr>
            <w:r w:rsidRPr="001926D0">
              <w:t>1</w:t>
            </w:r>
          </w:p>
        </w:tc>
      </w:tr>
      <w:tr w:rsidR="00840991" w:rsidRPr="001926D0" w14:paraId="4264C3A8" w14:textId="77777777" w:rsidTr="00840991">
        <w:tc>
          <w:tcPr>
            <w:tcW w:w="1432" w:type="dxa"/>
          </w:tcPr>
          <w:p w14:paraId="6117D237" w14:textId="1E1AC229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9E86890" w14:textId="44A0D5B4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4003B53" w14:textId="37F810E4" w:rsidR="00840991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67F09EEA" w14:textId="5E72FB00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50D66F4" w14:textId="0174DAE6" w:rsidR="00840991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3E33605A" w14:textId="778298A7" w:rsidR="00840991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540441FF" w14:textId="02311CAE" w:rsidR="00840991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B009B5" w:rsidRPr="001926D0" w14:paraId="3A4EA6DC" w14:textId="77777777" w:rsidTr="00840991">
        <w:tc>
          <w:tcPr>
            <w:tcW w:w="1432" w:type="dxa"/>
          </w:tcPr>
          <w:p w14:paraId="18F33160" w14:textId="4D403F34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4B9DF01" w14:textId="693329AA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9AD0CDF" w14:textId="3122F821" w:rsidR="00B009B5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6ED382E0" w14:textId="7C140E15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350D099" w14:textId="7AFE4B45" w:rsidR="00B009B5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0E5F55ED" w14:textId="682734D4" w:rsidR="00B009B5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7A701E7D" w14:textId="3125F084" w:rsidR="00B009B5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</w:tr>
      <w:tr w:rsidR="00B009B5" w:rsidRPr="001926D0" w14:paraId="08BE06DD" w14:textId="77777777" w:rsidTr="00840991">
        <w:tc>
          <w:tcPr>
            <w:tcW w:w="1432" w:type="dxa"/>
          </w:tcPr>
          <w:p w14:paraId="5F8376E1" w14:textId="2F363F5C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17473EC" w14:textId="6AD23F57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B900AEF" w14:textId="720E385A" w:rsidR="00B009B5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600069BC" w14:textId="286D28BA" w:rsidR="00B009B5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0AE53554" w14:textId="089A8C3C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63B9DCD" w14:textId="43229417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821837D" w14:textId="1788BF5D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B009B5" w:rsidRPr="001926D0" w14:paraId="66502C7D" w14:textId="77777777" w:rsidTr="00840991">
        <w:tc>
          <w:tcPr>
            <w:tcW w:w="1432" w:type="dxa"/>
          </w:tcPr>
          <w:p w14:paraId="702268A7" w14:textId="4F296CA3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315C1A5" w14:textId="598689F1" w:rsidR="00B009B5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24B2B9A0" w14:textId="64898817" w:rsidR="00B009B5" w:rsidRPr="001926D0" w:rsidRDefault="00B009B5" w:rsidP="00840991">
            <w:pPr>
              <w:pStyle w:val="af6"/>
              <w:ind w:leftChars="0" w:left="0"/>
            </w:pPr>
            <w:r w:rsidRPr="001926D0">
              <w:t>….</w:t>
            </w:r>
          </w:p>
        </w:tc>
        <w:tc>
          <w:tcPr>
            <w:tcW w:w="1432" w:type="dxa"/>
          </w:tcPr>
          <w:p w14:paraId="7787EB24" w14:textId="13EEACE8" w:rsidR="00B009B5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3454B0E0" w14:textId="14D13D9E" w:rsidR="00B009B5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30125153" w14:textId="11C2CD83" w:rsidR="00B009B5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49C6AFB9" w14:textId="318E701E" w:rsidR="00B009B5" w:rsidRPr="001926D0" w:rsidRDefault="00B009B5" w:rsidP="00840991">
            <w:pPr>
              <w:pStyle w:val="af6"/>
              <w:ind w:leftChars="0" w:left="0"/>
            </w:pPr>
            <w:r w:rsidRPr="001926D0">
              <w:t>…</w:t>
            </w:r>
          </w:p>
        </w:tc>
      </w:tr>
      <w:tr w:rsidR="00B009B5" w:rsidRPr="001926D0" w14:paraId="30E1535E" w14:textId="77777777" w:rsidTr="00840991">
        <w:tc>
          <w:tcPr>
            <w:tcW w:w="1432" w:type="dxa"/>
          </w:tcPr>
          <w:p w14:paraId="1BA80EA3" w14:textId="0339763F" w:rsidR="00B009B5" w:rsidRPr="001926D0" w:rsidRDefault="00B009B5" w:rsidP="00840991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19464814" w14:textId="4F47FF16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847D7F8" w14:textId="34C58B54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735217B" w14:textId="197EDC67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C52441A" w14:textId="32DA0873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B0B59CF" w14:textId="718303FC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D81352A" w14:textId="4A3CBD14" w:rsidR="00B009B5" w:rsidRPr="001926D0" w:rsidRDefault="00B009B5" w:rsidP="00840991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840991" w:rsidRPr="001926D0" w14:paraId="4F21A65B" w14:textId="77777777" w:rsidTr="00840991">
        <w:tc>
          <w:tcPr>
            <w:tcW w:w="1432" w:type="dxa"/>
          </w:tcPr>
          <w:p w14:paraId="76E4207D" w14:textId="3F4BB11E" w:rsidR="00840991" w:rsidRPr="001926D0" w:rsidRDefault="00840991" w:rsidP="00840991">
            <w:pPr>
              <w:pStyle w:val="af6"/>
              <w:ind w:leftChars="0" w:left="0"/>
            </w:pPr>
            <w:r w:rsidRPr="001926D0">
              <w:t>F/</w:t>
            </w:r>
            <w:r w:rsidR="00B009B5" w:rsidRPr="001926D0">
              <w:t>2</w:t>
            </w:r>
            <w:r w:rsidR="00B009B5" w:rsidRPr="001926D0">
              <w:rPr>
                <w:vertAlign w:val="superscript"/>
              </w:rPr>
              <w:t>27</w:t>
            </w:r>
          </w:p>
        </w:tc>
        <w:tc>
          <w:tcPr>
            <w:tcW w:w="1432" w:type="dxa"/>
          </w:tcPr>
          <w:p w14:paraId="28BF51F3" w14:textId="792664B0" w:rsidR="00840991" w:rsidRPr="001926D0" w:rsidRDefault="00840991" w:rsidP="00840991">
            <w:pPr>
              <w:pStyle w:val="af6"/>
              <w:ind w:leftChars="0" w:left="0"/>
              <w:rPr>
                <w:vertAlign w:val="superscript"/>
              </w:rPr>
            </w:pPr>
            <w:r w:rsidRPr="001926D0">
              <w:t>F/2</w:t>
            </w:r>
            <w:r w:rsidR="00B009B5" w:rsidRPr="001926D0">
              <w:rPr>
                <w:vertAlign w:val="superscript"/>
              </w:rPr>
              <w:t>26</w:t>
            </w:r>
          </w:p>
        </w:tc>
        <w:tc>
          <w:tcPr>
            <w:tcW w:w="1432" w:type="dxa"/>
          </w:tcPr>
          <w:p w14:paraId="4EB7988A" w14:textId="64147957" w:rsidR="00840991" w:rsidRPr="001926D0" w:rsidRDefault="00840991" w:rsidP="00840991">
            <w:pPr>
              <w:pStyle w:val="af6"/>
              <w:ind w:leftChars="0" w:left="0"/>
              <w:rPr>
                <w:vertAlign w:val="superscript"/>
              </w:rPr>
            </w:pPr>
            <w:r w:rsidRPr="001926D0">
              <w:t>F/2</w:t>
            </w:r>
            <w:r w:rsidRPr="001926D0">
              <w:rPr>
                <w:vertAlign w:val="superscript"/>
              </w:rPr>
              <w:t>n</w:t>
            </w:r>
          </w:p>
        </w:tc>
        <w:tc>
          <w:tcPr>
            <w:tcW w:w="1432" w:type="dxa"/>
          </w:tcPr>
          <w:p w14:paraId="7463C7FC" w14:textId="6815D421" w:rsidR="00840991" w:rsidRPr="001926D0" w:rsidRDefault="00840991" w:rsidP="00840991">
            <w:pPr>
              <w:pStyle w:val="af6"/>
              <w:ind w:leftChars="0" w:left="0"/>
            </w:pPr>
            <w:r w:rsidRPr="001926D0">
              <w:t>F/8</w:t>
            </w:r>
          </w:p>
        </w:tc>
        <w:tc>
          <w:tcPr>
            <w:tcW w:w="1432" w:type="dxa"/>
          </w:tcPr>
          <w:p w14:paraId="32FC174B" w14:textId="1029E60C" w:rsidR="00840991" w:rsidRPr="001926D0" w:rsidRDefault="00840991" w:rsidP="00840991">
            <w:pPr>
              <w:pStyle w:val="af6"/>
              <w:ind w:leftChars="0" w:left="0"/>
            </w:pPr>
            <w:r w:rsidRPr="001926D0">
              <w:t>F/4</w:t>
            </w:r>
          </w:p>
        </w:tc>
        <w:tc>
          <w:tcPr>
            <w:tcW w:w="1432" w:type="dxa"/>
          </w:tcPr>
          <w:p w14:paraId="0C165EC2" w14:textId="5C8B0A85" w:rsidR="00840991" w:rsidRPr="001926D0" w:rsidRDefault="00840991" w:rsidP="00840991">
            <w:pPr>
              <w:pStyle w:val="af6"/>
              <w:ind w:leftChars="0" w:left="0"/>
            </w:pPr>
            <w:r w:rsidRPr="001926D0">
              <w:t>F/2</w:t>
            </w:r>
          </w:p>
        </w:tc>
        <w:tc>
          <w:tcPr>
            <w:tcW w:w="1432" w:type="dxa"/>
          </w:tcPr>
          <w:p w14:paraId="513DE908" w14:textId="2EB2CCB7" w:rsidR="00840991" w:rsidRPr="001926D0" w:rsidRDefault="00840991" w:rsidP="00840991">
            <w:pPr>
              <w:pStyle w:val="af6"/>
              <w:ind w:leftChars="0" w:left="0"/>
            </w:pPr>
            <w:r w:rsidRPr="001926D0">
              <w:t>F</w:t>
            </w:r>
          </w:p>
        </w:tc>
      </w:tr>
    </w:tbl>
    <w:p w14:paraId="0C3068F4" w14:textId="77777777" w:rsidR="00840991" w:rsidRPr="001926D0" w:rsidRDefault="00840991" w:rsidP="00840991">
      <w:pPr>
        <w:pStyle w:val="af6"/>
        <w:ind w:leftChars="0"/>
      </w:pPr>
    </w:p>
    <w:p w14:paraId="54FDDB2F" w14:textId="1FB74820" w:rsidR="008D08CD" w:rsidRPr="001926D0" w:rsidRDefault="008D08CD" w:rsidP="008D08CD">
      <w:pPr>
        <w:pStyle w:val="af6"/>
        <w:numPr>
          <w:ilvl w:val="0"/>
          <w:numId w:val="19"/>
        </w:numPr>
        <w:ind w:leftChars="0"/>
      </w:pPr>
      <w:r w:rsidRPr="001926D0">
        <w:t>Logic function</w:t>
      </w:r>
    </w:p>
    <w:p w14:paraId="5556B03E" w14:textId="331B1BD3" w:rsidR="00840991" w:rsidRPr="001926D0" w:rsidRDefault="00C4696E" w:rsidP="00840991">
      <w:pPr>
        <w:pStyle w:val="af6"/>
        <w:ind w:leftChars="0"/>
      </w:pPr>
      <w:r w:rsidRPr="001926D0">
        <w:t>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為上緣時，判斷若</w:t>
      </w:r>
      <w:proofErr w:type="spellStart"/>
      <w:r w:rsidRPr="001926D0">
        <w:t>rst_n</w:t>
      </w:r>
      <w:proofErr w:type="spellEnd"/>
      <w:r w:rsidRPr="001926D0">
        <w:t xml:space="preserve"> = 0</w:t>
      </w:r>
      <w:r w:rsidRPr="001926D0">
        <w:t>，則</w:t>
      </w:r>
      <w:r w:rsidRPr="001926D0">
        <w:rPr>
          <w:kern w:val="0"/>
          <w:sz w:val="22"/>
          <w:szCs w:val="22"/>
          <w:lang w:eastAsia="en-US"/>
        </w:rPr>
        <w:t>{</w:t>
      </w:r>
      <w:proofErr w:type="spellStart"/>
      <w:r w:rsidRPr="001926D0">
        <w:rPr>
          <w:kern w:val="0"/>
          <w:sz w:val="22"/>
          <w:szCs w:val="22"/>
          <w:lang w:eastAsia="en-US"/>
        </w:rPr>
        <w:t>clk_out</w:t>
      </w:r>
      <w:proofErr w:type="spellEnd"/>
      <w:r w:rsidRPr="001926D0">
        <w:rPr>
          <w:kern w:val="0"/>
          <w:sz w:val="22"/>
          <w:szCs w:val="22"/>
          <w:lang w:eastAsia="en-US"/>
        </w:rPr>
        <w:t xml:space="preserve">, </w:t>
      </w:r>
      <w:proofErr w:type="spellStart"/>
      <w:r w:rsidRPr="001926D0">
        <w:rPr>
          <w:kern w:val="0"/>
          <w:sz w:val="22"/>
          <w:szCs w:val="22"/>
          <w:lang w:eastAsia="en-US"/>
        </w:rPr>
        <w:t>cnt</w:t>
      </w:r>
      <w:proofErr w:type="spellEnd"/>
      <w:r w:rsidRPr="001926D0">
        <w:rPr>
          <w:kern w:val="0"/>
          <w:sz w:val="22"/>
          <w:szCs w:val="22"/>
        </w:rPr>
        <w:t>}</w:t>
      </w:r>
      <w:r w:rsidRPr="001926D0">
        <w:rPr>
          <w:kern w:val="0"/>
          <w:sz w:val="22"/>
          <w:szCs w:val="22"/>
        </w:rPr>
        <w:t>歸零；否則</w:t>
      </w:r>
      <w:r w:rsidRPr="001926D0">
        <w:rPr>
          <w:kern w:val="0"/>
          <w:sz w:val="22"/>
          <w:szCs w:val="22"/>
          <w:lang w:eastAsia="en-US"/>
        </w:rPr>
        <w:t>{</w:t>
      </w:r>
      <w:proofErr w:type="spellStart"/>
      <w:r w:rsidRPr="001926D0">
        <w:rPr>
          <w:kern w:val="0"/>
          <w:sz w:val="22"/>
          <w:szCs w:val="22"/>
          <w:lang w:eastAsia="en-US"/>
        </w:rPr>
        <w:t>clk_out</w:t>
      </w:r>
      <w:proofErr w:type="spellEnd"/>
      <w:r w:rsidRPr="001926D0">
        <w:rPr>
          <w:kern w:val="0"/>
          <w:sz w:val="22"/>
          <w:szCs w:val="22"/>
          <w:lang w:eastAsia="en-US"/>
        </w:rPr>
        <w:t xml:space="preserve">, </w:t>
      </w:r>
      <w:proofErr w:type="spellStart"/>
      <w:r w:rsidRPr="001926D0">
        <w:rPr>
          <w:kern w:val="0"/>
          <w:sz w:val="22"/>
          <w:szCs w:val="22"/>
          <w:lang w:eastAsia="en-US"/>
        </w:rPr>
        <w:t>cnt</w:t>
      </w:r>
      <w:proofErr w:type="spellEnd"/>
      <w:r w:rsidRPr="001926D0">
        <w:rPr>
          <w:kern w:val="0"/>
          <w:sz w:val="22"/>
          <w:szCs w:val="22"/>
        </w:rPr>
        <w:t>}</w:t>
      </w:r>
      <w:r w:rsidRPr="001926D0">
        <w:rPr>
          <w:kern w:val="0"/>
          <w:sz w:val="22"/>
          <w:szCs w:val="22"/>
        </w:rPr>
        <w:t>加</w:t>
      </w:r>
      <w:r w:rsidRPr="001926D0">
        <w:rPr>
          <w:kern w:val="0"/>
          <w:sz w:val="22"/>
          <w:szCs w:val="22"/>
        </w:rPr>
        <w:t>1</w:t>
      </w:r>
    </w:p>
    <w:p w14:paraId="7A2F8561" w14:textId="06182EA4" w:rsidR="00E80E75" w:rsidRPr="001926D0" w:rsidRDefault="00E80E75" w:rsidP="00E80E75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2385"/>
        <w:gridCol w:w="2375"/>
        <w:gridCol w:w="2384"/>
        <w:gridCol w:w="2400"/>
      </w:tblGrid>
      <w:tr w:rsidR="00C4696E" w:rsidRPr="001926D0" w14:paraId="1AAC7BAC" w14:textId="77777777" w:rsidTr="00C4696E">
        <w:tc>
          <w:tcPr>
            <w:tcW w:w="2506" w:type="dxa"/>
          </w:tcPr>
          <w:p w14:paraId="520836D4" w14:textId="78C3BB0D" w:rsidR="00C4696E" w:rsidRPr="001926D0" w:rsidRDefault="00C4696E" w:rsidP="00C4696E">
            <w:pPr>
              <w:pStyle w:val="af6"/>
              <w:ind w:leftChars="0" w:left="0"/>
            </w:pPr>
            <w:r w:rsidRPr="001926D0">
              <w:t>I/O</w:t>
            </w:r>
          </w:p>
        </w:tc>
        <w:tc>
          <w:tcPr>
            <w:tcW w:w="2506" w:type="dxa"/>
          </w:tcPr>
          <w:p w14:paraId="202C40DE" w14:textId="2588BE71" w:rsidR="00C4696E" w:rsidRPr="001926D0" w:rsidRDefault="00C4696E" w:rsidP="00C4696E">
            <w:pPr>
              <w:pStyle w:val="af6"/>
              <w:ind w:leftChars="0" w:left="0"/>
            </w:pPr>
            <w:proofErr w:type="spellStart"/>
            <w:r w:rsidRPr="001926D0">
              <w:t>clk</w:t>
            </w:r>
            <w:proofErr w:type="spellEnd"/>
          </w:p>
        </w:tc>
        <w:tc>
          <w:tcPr>
            <w:tcW w:w="2506" w:type="dxa"/>
          </w:tcPr>
          <w:p w14:paraId="5CC13859" w14:textId="71111327" w:rsidR="00C4696E" w:rsidRPr="001926D0" w:rsidRDefault="00C4696E" w:rsidP="00C4696E">
            <w:pPr>
              <w:pStyle w:val="af6"/>
              <w:ind w:leftChars="0" w:left="0"/>
            </w:pPr>
            <w:proofErr w:type="spellStart"/>
            <w:r w:rsidRPr="001926D0">
              <w:t>rst_n</w:t>
            </w:r>
            <w:proofErr w:type="spellEnd"/>
          </w:p>
        </w:tc>
        <w:tc>
          <w:tcPr>
            <w:tcW w:w="2506" w:type="dxa"/>
          </w:tcPr>
          <w:p w14:paraId="7B9B94E8" w14:textId="766F9E2F" w:rsidR="00C4696E" w:rsidRPr="001926D0" w:rsidRDefault="00C4696E" w:rsidP="00C4696E">
            <w:pPr>
              <w:pStyle w:val="af6"/>
              <w:ind w:leftChars="0" w:left="0"/>
            </w:pPr>
            <w:proofErr w:type="spellStart"/>
            <w:r w:rsidRPr="001926D0">
              <w:t>clk_out</w:t>
            </w:r>
            <w:proofErr w:type="spellEnd"/>
          </w:p>
        </w:tc>
      </w:tr>
      <w:tr w:rsidR="00C4696E" w:rsidRPr="001926D0" w14:paraId="274AAECD" w14:textId="77777777" w:rsidTr="00C4696E">
        <w:tc>
          <w:tcPr>
            <w:tcW w:w="2506" w:type="dxa"/>
          </w:tcPr>
          <w:p w14:paraId="661144D5" w14:textId="29884039" w:rsidR="00C4696E" w:rsidRPr="001926D0" w:rsidRDefault="00C4696E" w:rsidP="00C4696E">
            <w:pPr>
              <w:pStyle w:val="af6"/>
              <w:ind w:leftChars="0" w:left="0"/>
            </w:pPr>
            <w:r w:rsidRPr="001926D0">
              <w:t>VOC</w:t>
            </w:r>
          </w:p>
        </w:tc>
        <w:tc>
          <w:tcPr>
            <w:tcW w:w="2506" w:type="dxa"/>
          </w:tcPr>
          <w:p w14:paraId="3F8A86EE" w14:textId="3380F493" w:rsidR="00C4696E" w:rsidRPr="001926D0" w:rsidRDefault="00C4696E" w:rsidP="00C4696E">
            <w:pPr>
              <w:pStyle w:val="af6"/>
              <w:ind w:leftChars="0" w:left="0"/>
            </w:pPr>
            <w:r w:rsidRPr="001926D0">
              <w:t>W5</w:t>
            </w:r>
          </w:p>
        </w:tc>
        <w:tc>
          <w:tcPr>
            <w:tcW w:w="2506" w:type="dxa"/>
          </w:tcPr>
          <w:p w14:paraId="40673359" w14:textId="511F86CB" w:rsidR="00C4696E" w:rsidRPr="001926D0" w:rsidRDefault="00C4696E" w:rsidP="00C4696E">
            <w:pPr>
              <w:pStyle w:val="af6"/>
              <w:ind w:leftChars="0" w:left="0"/>
            </w:pPr>
            <w:r w:rsidRPr="001926D0">
              <w:t>V17</w:t>
            </w:r>
          </w:p>
        </w:tc>
        <w:tc>
          <w:tcPr>
            <w:tcW w:w="2506" w:type="dxa"/>
          </w:tcPr>
          <w:p w14:paraId="5229C3D5" w14:textId="1A271DC8" w:rsidR="00C4696E" w:rsidRPr="001926D0" w:rsidRDefault="00FC14DB" w:rsidP="00C4696E">
            <w:pPr>
              <w:pStyle w:val="af6"/>
              <w:ind w:leftChars="0" w:left="0"/>
            </w:pPr>
            <w:r w:rsidRPr="001926D0">
              <w:t>U</w:t>
            </w:r>
            <w:r w:rsidR="00C4696E" w:rsidRPr="001926D0">
              <w:t>1</w:t>
            </w:r>
            <w:r w:rsidRPr="001926D0">
              <w:t>6</w:t>
            </w:r>
          </w:p>
        </w:tc>
      </w:tr>
    </w:tbl>
    <w:p w14:paraId="68C1EB12" w14:textId="77777777" w:rsidR="00C4696E" w:rsidRPr="001926D0" w:rsidRDefault="00C4696E" w:rsidP="00C4696E">
      <w:pPr>
        <w:pStyle w:val="af6"/>
        <w:ind w:leftChars="0"/>
      </w:pPr>
    </w:p>
    <w:p w14:paraId="49028A24" w14:textId="77777777" w:rsidR="004C67E9" w:rsidRPr="001926D0" w:rsidRDefault="004C67E9">
      <w:pPr>
        <w:widowControl/>
      </w:pPr>
      <w:r w:rsidRPr="001926D0">
        <w:br w:type="page"/>
      </w:r>
    </w:p>
    <w:p w14:paraId="3BB771A1" w14:textId="3260D5A4" w:rsidR="00F5629C" w:rsidRPr="001926D0" w:rsidRDefault="00F5629C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lastRenderedPageBreak/>
        <w:t>Lab</w:t>
      </w:r>
      <w:r w:rsidR="00C328AF">
        <w:rPr>
          <w:rFonts w:hint="eastAsia"/>
          <w:b/>
          <w:sz w:val="28"/>
          <w:szCs w:val="28"/>
        </w:rPr>
        <w:t>3</w:t>
      </w:r>
      <w:r w:rsidRPr="001926D0">
        <w:rPr>
          <w:b/>
          <w:sz w:val="28"/>
          <w:szCs w:val="28"/>
        </w:rPr>
        <w:t>_2</w:t>
      </w:r>
    </w:p>
    <w:p w14:paraId="1C0F2D88" w14:textId="7048EBAF" w:rsidR="00DB446D" w:rsidRPr="001926D0" w:rsidRDefault="0070410A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5C2E28AB" w14:textId="7214FE37" w:rsidR="00C4696E" w:rsidRPr="001926D0" w:rsidRDefault="00C4696E" w:rsidP="00C4696E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>For a 1/2</w:t>
      </w:r>
      <w:r w:rsidRPr="001926D0">
        <w:rPr>
          <w:szCs w:val="24"/>
          <w:vertAlign w:val="superscript"/>
        </w:rPr>
        <w:t>26</w:t>
      </w:r>
      <w:r w:rsidRPr="001926D0">
        <w:rPr>
          <w:szCs w:val="24"/>
        </w:rPr>
        <w:t xml:space="preserve"> </w:t>
      </w:r>
      <w:proofErr w:type="spellStart"/>
      <w:r w:rsidRPr="001926D0">
        <w:rPr>
          <w:szCs w:val="24"/>
        </w:rPr>
        <w:t>frequenc</w:t>
      </w:r>
      <w:proofErr w:type="spellEnd"/>
      <w:r w:rsidRPr="001926D0">
        <w:rPr>
          <w:szCs w:val="24"/>
        </w:rPr>
        <w:t xml:space="preserve">: </w:t>
      </w:r>
    </w:p>
    <w:p w14:paraId="71DB1CEE" w14:textId="77777777" w:rsidR="00C4696E" w:rsidRPr="001926D0" w:rsidRDefault="00C4696E" w:rsidP="00C4696E">
      <w:pPr>
        <w:ind w:left="480"/>
      </w:pPr>
      <w:r w:rsidRPr="001926D0">
        <w:t xml:space="preserve">Input: </w:t>
      </w:r>
      <w:proofErr w:type="spellStart"/>
      <w:r w:rsidRPr="001926D0">
        <w:t>rst_n</w:t>
      </w:r>
      <w:proofErr w:type="spellEnd"/>
      <w:r w:rsidRPr="001926D0">
        <w:t xml:space="preserve">, </w:t>
      </w:r>
      <w:proofErr w:type="spellStart"/>
      <w:r w:rsidRPr="001926D0">
        <w:t>clk</w:t>
      </w:r>
      <w:proofErr w:type="spellEnd"/>
    </w:p>
    <w:p w14:paraId="7DF1DD7A" w14:textId="77777777" w:rsidR="00C4696E" w:rsidRPr="001926D0" w:rsidRDefault="00C4696E" w:rsidP="00C4696E">
      <w:pPr>
        <w:ind w:left="480"/>
      </w:pPr>
      <w:r w:rsidRPr="001926D0">
        <w:t xml:space="preserve">Output: </w:t>
      </w:r>
      <w:proofErr w:type="spellStart"/>
      <w:r w:rsidRPr="001926D0">
        <w:t>clk_out</w:t>
      </w:r>
      <w:proofErr w:type="spellEnd"/>
    </w:p>
    <w:p w14:paraId="6FF69CED" w14:textId="044EDFC0" w:rsidR="00DB446D" w:rsidRPr="00B06251" w:rsidRDefault="0070410A" w:rsidP="00DB446D">
      <w:pPr>
        <w:numPr>
          <w:ilvl w:val="0"/>
          <w:numId w:val="17"/>
        </w:numPr>
      </w:pPr>
      <w:r w:rsidRPr="00B06251">
        <w:t>Draw the block diagram of the design.</w:t>
      </w:r>
    </w:p>
    <w:p w14:paraId="62EF2356" w14:textId="3D8A7417" w:rsidR="00DB446D" w:rsidRPr="001926D0" w:rsidRDefault="00B06251" w:rsidP="007B577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BD24BA" wp14:editId="72906E55">
            <wp:extent cx="1784350" cy="4356100"/>
            <wp:effectExtent l="9525" t="0" r="0" b="0"/>
            <wp:docPr id="8" name="圖片 8" descr="https://scontent-hkg3-1.xx.fbcdn.net/v/t1.15752-9/53734598_2002452786724558_6484231707250655232_n.jpg?_nc_cat=108&amp;_nc_ht=scontent-hkg3-1.xx&amp;oh=d9a3bc6465399f840152fe81a6ad2987&amp;oe=5D21D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hkg3-1.xx.fbcdn.net/v/t1.15752-9/53734598_2002452786724558_6484231707250655232_n.jpg?_nc_cat=108&amp;_nc_ht=scontent-hkg3-1.xx&amp;oh=d9a3bc6465399f840152fe81a6ad2987&amp;oe=5D21DBB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05" t="4722" r="6014"/>
                    <a:stretch/>
                  </pic:blipFill>
                  <pic:spPr bwMode="auto">
                    <a:xfrm rot="5400000">
                      <a:off x="0" y="0"/>
                      <a:ext cx="17843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822C" w14:textId="66724941" w:rsidR="00DB446D" w:rsidRPr="001926D0" w:rsidRDefault="0070410A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1BBA0411" w14:textId="0B48DD70" w:rsidR="00FC14DB" w:rsidRPr="001926D0" w:rsidRDefault="00FC14DB" w:rsidP="00FC14DB">
      <w:pPr>
        <w:pStyle w:val="af6"/>
        <w:numPr>
          <w:ilvl w:val="0"/>
          <w:numId w:val="19"/>
        </w:numPr>
        <w:ind w:leftChars="0"/>
      </w:pPr>
      <w:r w:rsidRPr="001926D0">
        <w:t>輸入的頻率</w:t>
      </w:r>
      <w:r w:rsidRPr="001926D0">
        <w:t>F</w:t>
      </w:r>
      <w:r w:rsidRPr="001926D0">
        <w:t>為</w:t>
      </w:r>
      <w:r w:rsidRPr="001926D0">
        <w:t>100HZ</w:t>
      </w:r>
      <w:r w:rsidRPr="001926D0">
        <w:t>，題目要求做出頻率為</w:t>
      </w:r>
      <w:r w:rsidRPr="001926D0">
        <w:t>1HZ</w:t>
      </w:r>
      <w:proofErr w:type="gramStart"/>
      <w:r w:rsidRPr="001926D0">
        <w:t>的除頻器</w:t>
      </w:r>
      <w:proofErr w:type="gramEnd"/>
      <w:r w:rsidRPr="001926D0">
        <w:t>，約等於</w:t>
      </w:r>
      <w:r w:rsidRPr="001926D0">
        <w:t>1/2</w:t>
      </w:r>
      <w:r w:rsidRPr="001926D0">
        <w:rPr>
          <w:vertAlign w:val="superscript"/>
        </w:rPr>
        <w:t>26</w:t>
      </w:r>
      <w:proofErr w:type="gramStart"/>
      <w:r w:rsidRPr="001926D0">
        <w:t>的除頻器</w:t>
      </w:r>
      <w:proofErr w:type="gramEnd"/>
      <w:r w:rsidRPr="001926D0">
        <w:t>。因此設立一個</w:t>
      </w:r>
      <w:r w:rsidRPr="001926D0">
        <w:t>counter (</w:t>
      </w:r>
      <w:proofErr w:type="spellStart"/>
      <w:r w:rsidRPr="001926D0">
        <w:t>cnt</w:t>
      </w:r>
      <w:proofErr w:type="spellEnd"/>
      <w:r w:rsidRPr="001926D0">
        <w:t>[24:0])</w:t>
      </w:r>
      <w:r w:rsidRPr="001926D0">
        <w:t>。假設</w:t>
      </w:r>
      <w:proofErr w:type="spellStart"/>
      <w:r w:rsidRPr="001926D0">
        <w:t>clk</w:t>
      </w:r>
      <w:proofErr w:type="spellEnd"/>
      <w:r w:rsidRPr="001926D0">
        <w:t>的頻率為</w:t>
      </w:r>
      <w:r w:rsidRPr="001926D0">
        <w:t>F</w:t>
      </w:r>
      <w:r w:rsidRPr="001926D0">
        <w:t>，則</w:t>
      </w:r>
      <w:proofErr w:type="spellStart"/>
      <w:r w:rsidRPr="001926D0">
        <w:t>cnt</w:t>
      </w:r>
      <w:proofErr w:type="spellEnd"/>
      <w:r w:rsidRPr="001926D0">
        <w:t>[0]</w:t>
      </w:r>
      <w:r w:rsidRPr="001926D0">
        <w:t>的頻率為</w:t>
      </w:r>
      <w:r w:rsidRPr="001926D0">
        <w:t>F/2</w:t>
      </w:r>
      <w:r w:rsidRPr="001926D0">
        <w:t>、</w:t>
      </w:r>
      <w:proofErr w:type="spellStart"/>
      <w:r w:rsidRPr="001926D0">
        <w:t>cnt</w:t>
      </w:r>
      <w:proofErr w:type="spellEnd"/>
      <w:r w:rsidRPr="001926D0">
        <w:t>[1]</w:t>
      </w:r>
      <w:r w:rsidRPr="001926D0">
        <w:t>的頻率為</w:t>
      </w:r>
      <w:r w:rsidRPr="001926D0">
        <w:t>F/2</w:t>
      </w:r>
      <w:r w:rsidRPr="001926D0">
        <w:rPr>
          <w:vertAlign w:val="superscript"/>
        </w:rPr>
        <w:t>2</w:t>
      </w:r>
      <w:r w:rsidRPr="001926D0">
        <w:t>、</w:t>
      </w:r>
      <w:proofErr w:type="spellStart"/>
      <w:r w:rsidRPr="001926D0">
        <w:t>cnt</w:t>
      </w:r>
      <w:proofErr w:type="spellEnd"/>
      <w:r w:rsidRPr="001926D0">
        <w:t>[2]</w:t>
      </w:r>
      <w:r w:rsidRPr="001926D0">
        <w:t>的頻率為</w:t>
      </w:r>
      <w:r w:rsidRPr="001926D0">
        <w:t>F/2</w:t>
      </w:r>
      <w:r w:rsidRPr="001926D0">
        <w:rPr>
          <w:vertAlign w:val="superscript"/>
        </w:rPr>
        <w:t>3</w:t>
      </w:r>
      <w:r w:rsidRPr="001926D0">
        <w:t>…</w:t>
      </w:r>
      <w:proofErr w:type="gramStart"/>
      <w:r w:rsidRPr="001926D0">
        <w:t>…</w:t>
      </w:r>
      <w:proofErr w:type="spellStart"/>
      <w:proofErr w:type="gramEnd"/>
      <w:r w:rsidRPr="001926D0">
        <w:t>cnt</w:t>
      </w:r>
      <w:proofErr w:type="spellEnd"/>
      <w:r w:rsidRPr="001926D0">
        <w:t>[24]</w:t>
      </w:r>
      <w:r w:rsidRPr="001926D0">
        <w:t>的頻率為</w:t>
      </w:r>
      <w:r w:rsidRPr="001926D0">
        <w:t>F/2</w:t>
      </w:r>
      <w:r w:rsidRPr="001926D0">
        <w:rPr>
          <w:vertAlign w:val="superscript"/>
        </w:rPr>
        <w:t>25</w:t>
      </w:r>
      <w:r w:rsidRPr="001926D0">
        <w:t>、</w:t>
      </w:r>
      <w:proofErr w:type="spellStart"/>
      <w:r w:rsidRPr="001926D0">
        <w:t>clk_out</w:t>
      </w:r>
      <w:proofErr w:type="spellEnd"/>
      <w:r w:rsidRPr="001926D0">
        <w:t>的頻率為</w:t>
      </w:r>
      <w:r w:rsidRPr="001926D0">
        <w:t>F/2</w:t>
      </w:r>
      <w:r w:rsidRPr="001926D0">
        <w:rPr>
          <w:vertAlign w:val="superscript"/>
        </w:rPr>
        <w:t>26</w:t>
      </w:r>
      <w:r w:rsidRPr="001926D0">
        <w:t>，即符合題目要求。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1378"/>
        <w:gridCol w:w="1376"/>
        <w:gridCol w:w="1364"/>
        <w:gridCol w:w="1364"/>
        <w:gridCol w:w="1364"/>
        <w:gridCol w:w="1364"/>
        <w:gridCol w:w="1334"/>
      </w:tblGrid>
      <w:tr w:rsidR="00FC14DB" w:rsidRPr="001926D0" w14:paraId="390FFECE" w14:textId="77777777" w:rsidTr="001926D0">
        <w:tc>
          <w:tcPr>
            <w:tcW w:w="1432" w:type="dxa"/>
          </w:tcPr>
          <w:p w14:paraId="4A3AC675" w14:textId="77777777" w:rsidR="00FC14DB" w:rsidRPr="001926D0" w:rsidRDefault="00FC14DB" w:rsidP="001926D0">
            <w:pPr>
              <w:pStyle w:val="af6"/>
              <w:ind w:leftChars="0" w:left="0"/>
            </w:pPr>
            <w:proofErr w:type="spellStart"/>
            <w:r w:rsidRPr="001926D0">
              <w:t>clk_out</w:t>
            </w:r>
            <w:proofErr w:type="spellEnd"/>
          </w:p>
        </w:tc>
        <w:tc>
          <w:tcPr>
            <w:tcW w:w="1432" w:type="dxa"/>
          </w:tcPr>
          <w:p w14:paraId="4BDC5EE1" w14:textId="48310142" w:rsidR="00FC14DB" w:rsidRPr="001926D0" w:rsidRDefault="00FC14DB" w:rsidP="001926D0">
            <w:pPr>
              <w:pStyle w:val="af6"/>
              <w:ind w:leftChars="0" w:left="0"/>
            </w:pPr>
            <w:proofErr w:type="spellStart"/>
            <w:proofErr w:type="gramStart"/>
            <w:r w:rsidRPr="001926D0">
              <w:t>cnt</w:t>
            </w:r>
            <w:proofErr w:type="spellEnd"/>
            <w:r w:rsidRPr="001926D0">
              <w:t>[</w:t>
            </w:r>
            <w:proofErr w:type="gramEnd"/>
            <w:r w:rsidRPr="001926D0">
              <w:t>24]</w:t>
            </w:r>
          </w:p>
        </w:tc>
        <w:tc>
          <w:tcPr>
            <w:tcW w:w="1432" w:type="dxa"/>
          </w:tcPr>
          <w:p w14:paraId="6030B88D" w14:textId="77777777" w:rsidR="00FC14DB" w:rsidRPr="001926D0" w:rsidRDefault="00FC14DB" w:rsidP="001926D0">
            <w:pPr>
              <w:pStyle w:val="af6"/>
              <w:ind w:leftChars="0" w:left="0"/>
            </w:pPr>
            <w:proofErr w:type="spellStart"/>
            <w:r w:rsidRPr="001926D0">
              <w:t>cnt</w:t>
            </w:r>
            <w:proofErr w:type="spellEnd"/>
            <w:r w:rsidRPr="001926D0">
              <w:t>[n-1]</w:t>
            </w:r>
          </w:p>
        </w:tc>
        <w:tc>
          <w:tcPr>
            <w:tcW w:w="1432" w:type="dxa"/>
          </w:tcPr>
          <w:p w14:paraId="4824D8C2" w14:textId="77777777" w:rsidR="00FC14DB" w:rsidRPr="001926D0" w:rsidRDefault="00FC14DB" w:rsidP="001926D0">
            <w:pPr>
              <w:pStyle w:val="af6"/>
              <w:ind w:leftChars="0" w:left="0"/>
            </w:pPr>
            <w:proofErr w:type="spellStart"/>
            <w:proofErr w:type="gramStart"/>
            <w:r w:rsidRPr="001926D0">
              <w:t>cnt</w:t>
            </w:r>
            <w:proofErr w:type="spellEnd"/>
            <w:r w:rsidRPr="001926D0">
              <w:t>[</w:t>
            </w:r>
            <w:proofErr w:type="gramEnd"/>
            <w:r w:rsidRPr="001926D0">
              <w:t>2]</w:t>
            </w:r>
          </w:p>
        </w:tc>
        <w:tc>
          <w:tcPr>
            <w:tcW w:w="1432" w:type="dxa"/>
          </w:tcPr>
          <w:p w14:paraId="489C54A8" w14:textId="77777777" w:rsidR="00FC14DB" w:rsidRPr="001926D0" w:rsidRDefault="00FC14DB" w:rsidP="001926D0">
            <w:pPr>
              <w:pStyle w:val="af6"/>
              <w:ind w:leftChars="0" w:left="0"/>
            </w:pPr>
            <w:proofErr w:type="spellStart"/>
            <w:proofErr w:type="gramStart"/>
            <w:r w:rsidRPr="001926D0">
              <w:t>cnt</w:t>
            </w:r>
            <w:proofErr w:type="spellEnd"/>
            <w:r w:rsidRPr="001926D0">
              <w:t>[</w:t>
            </w:r>
            <w:proofErr w:type="gramEnd"/>
            <w:r w:rsidRPr="001926D0">
              <w:t>1]</w:t>
            </w:r>
          </w:p>
        </w:tc>
        <w:tc>
          <w:tcPr>
            <w:tcW w:w="1432" w:type="dxa"/>
          </w:tcPr>
          <w:p w14:paraId="30688421" w14:textId="77777777" w:rsidR="00FC14DB" w:rsidRPr="001926D0" w:rsidRDefault="00FC14DB" w:rsidP="001926D0">
            <w:pPr>
              <w:pStyle w:val="af6"/>
              <w:ind w:leftChars="0" w:left="0"/>
            </w:pPr>
            <w:proofErr w:type="spellStart"/>
            <w:proofErr w:type="gramStart"/>
            <w:r w:rsidRPr="001926D0">
              <w:t>cnt</w:t>
            </w:r>
            <w:proofErr w:type="spellEnd"/>
            <w:r w:rsidRPr="001926D0">
              <w:t>[</w:t>
            </w:r>
            <w:proofErr w:type="gramEnd"/>
            <w:r w:rsidRPr="001926D0">
              <w:t>0]</w:t>
            </w:r>
          </w:p>
        </w:tc>
        <w:tc>
          <w:tcPr>
            <w:tcW w:w="1432" w:type="dxa"/>
          </w:tcPr>
          <w:p w14:paraId="34A1AA53" w14:textId="77777777" w:rsidR="00FC14DB" w:rsidRPr="001926D0" w:rsidRDefault="00FC14DB" w:rsidP="001926D0">
            <w:pPr>
              <w:pStyle w:val="af6"/>
              <w:ind w:leftChars="0" w:left="0"/>
            </w:pPr>
            <w:proofErr w:type="spellStart"/>
            <w:r w:rsidRPr="001926D0">
              <w:t>clk</w:t>
            </w:r>
            <w:proofErr w:type="spellEnd"/>
          </w:p>
        </w:tc>
      </w:tr>
      <w:tr w:rsidR="00FC14DB" w:rsidRPr="001926D0" w14:paraId="35680913" w14:textId="77777777" w:rsidTr="001926D0">
        <w:tc>
          <w:tcPr>
            <w:tcW w:w="1432" w:type="dxa"/>
          </w:tcPr>
          <w:p w14:paraId="35AEF7B5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461B08D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2BEC3E1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6B6D3A1F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85B979F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CD48FF1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1A300F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FC14DB" w:rsidRPr="001926D0" w14:paraId="18F7D583" w14:textId="77777777" w:rsidTr="001926D0">
        <w:tc>
          <w:tcPr>
            <w:tcW w:w="1432" w:type="dxa"/>
          </w:tcPr>
          <w:p w14:paraId="7330EA7A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6A03C96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C41207B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2987EE4B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ECD8464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D5CE5AB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3FE395D5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</w:tr>
      <w:tr w:rsidR="00FC14DB" w:rsidRPr="001926D0" w14:paraId="7C22C6F1" w14:textId="77777777" w:rsidTr="001926D0">
        <w:tc>
          <w:tcPr>
            <w:tcW w:w="1432" w:type="dxa"/>
          </w:tcPr>
          <w:p w14:paraId="76C6C0DA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1E1693A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F8E9DA0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1D41EEE0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575C2A6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1B9016C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017838AC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FC14DB" w:rsidRPr="001926D0" w14:paraId="31D9A3AB" w14:textId="77777777" w:rsidTr="001926D0">
        <w:tc>
          <w:tcPr>
            <w:tcW w:w="1432" w:type="dxa"/>
          </w:tcPr>
          <w:p w14:paraId="5D370F0D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44942B6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991038E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3B422458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37921ED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91778C3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64808776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</w:tr>
      <w:tr w:rsidR="00FC14DB" w:rsidRPr="001926D0" w14:paraId="66B99431" w14:textId="77777777" w:rsidTr="001926D0">
        <w:tc>
          <w:tcPr>
            <w:tcW w:w="1432" w:type="dxa"/>
          </w:tcPr>
          <w:p w14:paraId="05689CE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95741B3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3804153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2A56EA11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35E4AA4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336265D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0E906DF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FC14DB" w:rsidRPr="001926D0" w14:paraId="3FA5E95F" w14:textId="77777777" w:rsidTr="001926D0">
        <w:tc>
          <w:tcPr>
            <w:tcW w:w="1432" w:type="dxa"/>
          </w:tcPr>
          <w:p w14:paraId="78770D50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A46BD63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6DC343D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58CCE79E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7DE81F9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3E2D04AD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01924CE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</w:tr>
      <w:tr w:rsidR="00FC14DB" w:rsidRPr="001926D0" w14:paraId="682341DE" w14:textId="77777777" w:rsidTr="001926D0">
        <w:tc>
          <w:tcPr>
            <w:tcW w:w="1432" w:type="dxa"/>
          </w:tcPr>
          <w:p w14:paraId="5AF6C8FD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88965D4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A1460A3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5ACC3943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7BD9654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6F3D104B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14A71026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FC14DB" w:rsidRPr="001926D0" w14:paraId="5C22D4BD" w14:textId="77777777" w:rsidTr="001926D0">
        <w:tc>
          <w:tcPr>
            <w:tcW w:w="1432" w:type="dxa"/>
          </w:tcPr>
          <w:p w14:paraId="2BA2C71A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EBD080A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4EA281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36101C79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32110F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4693D63A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308E3F65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</w:tr>
      <w:tr w:rsidR="00FC14DB" w:rsidRPr="001926D0" w14:paraId="469AED12" w14:textId="77777777" w:rsidTr="001926D0">
        <w:tc>
          <w:tcPr>
            <w:tcW w:w="1432" w:type="dxa"/>
          </w:tcPr>
          <w:p w14:paraId="3F4848B4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319E666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3A8BC0F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1B435F99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02B72363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46D54649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EF636A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FC14DB" w:rsidRPr="001926D0" w14:paraId="1F8A0872" w14:textId="77777777" w:rsidTr="001926D0">
        <w:tc>
          <w:tcPr>
            <w:tcW w:w="1432" w:type="dxa"/>
          </w:tcPr>
          <w:p w14:paraId="4085AE1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6373BCE8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6A22FE59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….</w:t>
            </w:r>
          </w:p>
        </w:tc>
        <w:tc>
          <w:tcPr>
            <w:tcW w:w="1432" w:type="dxa"/>
          </w:tcPr>
          <w:p w14:paraId="5B849604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087BF0B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15CD9CF5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  <w:tc>
          <w:tcPr>
            <w:tcW w:w="1432" w:type="dxa"/>
          </w:tcPr>
          <w:p w14:paraId="0C0B10A4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…</w:t>
            </w:r>
          </w:p>
        </w:tc>
      </w:tr>
      <w:tr w:rsidR="00FC14DB" w:rsidRPr="001926D0" w14:paraId="6E7209A6" w14:textId="77777777" w:rsidTr="001926D0">
        <w:tc>
          <w:tcPr>
            <w:tcW w:w="1432" w:type="dxa"/>
          </w:tcPr>
          <w:p w14:paraId="0D72BEFB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1</w:t>
            </w:r>
          </w:p>
        </w:tc>
        <w:tc>
          <w:tcPr>
            <w:tcW w:w="1432" w:type="dxa"/>
          </w:tcPr>
          <w:p w14:paraId="06155431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7B4B8755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1B93B62D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0CC09E37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54824A7E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  <w:tc>
          <w:tcPr>
            <w:tcW w:w="1432" w:type="dxa"/>
          </w:tcPr>
          <w:p w14:paraId="2570AB8D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0</w:t>
            </w:r>
          </w:p>
        </w:tc>
      </w:tr>
      <w:tr w:rsidR="00FC14DB" w:rsidRPr="001926D0" w14:paraId="4CF6D2EB" w14:textId="77777777" w:rsidTr="001926D0">
        <w:tc>
          <w:tcPr>
            <w:tcW w:w="1432" w:type="dxa"/>
          </w:tcPr>
          <w:p w14:paraId="27E925CF" w14:textId="244C5019" w:rsidR="00FC14DB" w:rsidRPr="001926D0" w:rsidRDefault="00FC14DB" w:rsidP="001926D0">
            <w:pPr>
              <w:pStyle w:val="af6"/>
              <w:ind w:leftChars="0" w:left="0"/>
            </w:pPr>
            <w:r w:rsidRPr="001926D0">
              <w:t>F/2</w:t>
            </w:r>
            <w:r w:rsidRPr="001926D0">
              <w:rPr>
                <w:vertAlign w:val="superscript"/>
              </w:rPr>
              <w:t>26</w:t>
            </w:r>
          </w:p>
        </w:tc>
        <w:tc>
          <w:tcPr>
            <w:tcW w:w="1432" w:type="dxa"/>
          </w:tcPr>
          <w:p w14:paraId="365C3D75" w14:textId="6AB73A74" w:rsidR="00FC14DB" w:rsidRPr="001926D0" w:rsidRDefault="00FC14DB" w:rsidP="001926D0">
            <w:pPr>
              <w:pStyle w:val="af6"/>
              <w:ind w:leftChars="0" w:left="0"/>
              <w:rPr>
                <w:vertAlign w:val="superscript"/>
              </w:rPr>
            </w:pPr>
            <w:r w:rsidRPr="001926D0">
              <w:t>F/2</w:t>
            </w:r>
            <w:r w:rsidRPr="001926D0">
              <w:rPr>
                <w:vertAlign w:val="superscript"/>
              </w:rPr>
              <w:t>25</w:t>
            </w:r>
          </w:p>
        </w:tc>
        <w:tc>
          <w:tcPr>
            <w:tcW w:w="1432" w:type="dxa"/>
          </w:tcPr>
          <w:p w14:paraId="0BAE8162" w14:textId="77777777" w:rsidR="00FC14DB" w:rsidRPr="001926D0" w:rsidRDefault="00FC14DB" w:rsidP="001926D0">
            <w:pPr>
              <w:pStyle w:val="af6"/>
              <w:ind w:leftChars="0" w:left="0"/>
              <w:rPr>
                <w:vertAlign w:val="superscript"/>
              </w:rPr>
            </w:pPr>
            <w:r w:rsidRPr="001926D0">
              <w:t>F/2</w:t>
            </w:r>
            <w:r w:rsidRPr="001926D0">
              <w:rPr>
                <w:vertAlign w:val="superscript"/>
              </w:rPr>
              <w:t>n</w:t>
            </w:r>
          </w:p>
        </w:tc>
        <w:tc>
          <w:tcPr>
            <w:tcW w:w="1432" w:type="dxa"/>
          </w:tcPr>
          <w:p w14:paraId="40A631D7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F/8</w:t>
            </w:r>
          </w:p>
        </w:tc>
        <w:tc>
          <w:tcPr>
            <w:tcW w:w="1432" w:type="dxa"/>
          </w:tcPr>
          <w:p w14:paraId="42D2E982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F/4</w:t>
            </w:r>
          </w:p>
        </w:tc>
        <w:tc>
          <w:tcPr>
            <w:tcW w:w="1432" w:type="dxa"/>
          </w:tcPr>
          <w:p w14:paraId="3055095A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F/2</w:t>
            </w:r>
          </w:p>
        </w:tc>
        <w:tc>
          <w:tcPr>
            <w:tcW w:w="1432" w:type="dxa"/>
          </w:tcPr>
          <w:p w14:paraId="49549577" w14:textId="77777777" w:rsidR="00FC14DB" w:rsidRPr="001926D0" w:rsidRDefault="00FC14DB" w:rsidP="001926D0">
            <w:pPr>
              <w:pStyle w:val="af6"/>
              <w:ind w:leftChars="0" w:left="0"/>
            </w:pPr>
            <w:r w:rsidRPr="001926D0">
              <w:t>F</w:t>
            </w:r>
          </w:p>
        </w:tc>
      </w:tr>
    </w:tbl>
    <w:p w14:paraId="34064F4C" w14:textId="77777777" w:rsidR="00FC14DB" w:rsidRPr="001926D0" w:rsidRDefault="00FC14DB" w:rsidP="00FC14DB">
      <w:pPr>
        <w:pStyle w:val="af6"/>
        <w:ind w:leftChars="0"/>
      </w:pPr>
    </w:p>
    <w:p w14:paraId="448A6150" w14:textId="666343B4" w:rsidR="008D08CD" w:rsidRPr="001926D0" w:rsidRDefault="008D08CD" w:rsidP="008D08CD">
      <w:pPr>
        <w:pStyle w:val="af6"/>
        <w:numPr>
          <w:ilvl w:val="0"/>
          <w:numId w:val="19"/>
        </w:numPr>
        <w:ind w:leftChars="0"/>
      </w:pPr>
      <w:r w:rsidRPr="001926D0">
        <w:t>Logic function</w:t>
      </w:r>
    </w:p>
    <w:p w14:paraId="66540986" w14:textId="3F84784A" w:rsidR="00162779" w:rsidRPr="001926D0" w:rsidRDefault="00FC14DB" w:rsidP="00FC14DB">
      <w:pPr>
        <w:widowControl/>
        <w:ind w:leftChars="200" w:left="480"/>
        <w:rPr>
          <w:szCs w:val="24"/>
        </w:rPr>
      </w:pPr>
      <w:r w:rsidRPr="001926D0">
        <w:t>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為上緣時，判斷若</w:t>
      </w:r>
      <w:proofErr w:type="spellStart"/>
      <w:r w:rsidRPr="001926D0">
        <w:t>rst_n</w:t>
      </w:r>
      <w:proofErr w:type="spellEnd"/>
      <w:r w:rsidRPr="001926D0">
        <w:t xml:space="preserve"> = 0</w:t>
      </w:r>
      <w:r w:rsidRPr="001926D0">
        <w:t>，則</w:t>
      </w:r>
      <w:r w:rsidRPr="001926D0">
        <w:rPr>
          <w:kern w:val="0"/>
          <w:sz w:val="22"/>
          <w:szCs w:val="22"/>
          <w:lang w:eastAsia="en-US"/>
        </w:rPr>
        <w:t>{</w:t>
      </w:r>
      <w:proofErr w:type="spellStart"/>
      <w:r w:rsidRPr="001926D0">
        <w:rPr>
          <w:kern w:val="0"/>
          <w:sz w:val="22"/>
          <w:szCs w:val="22"/>
          <w:lang w:eastAsia="en-US"/>
        </w:rPr>
        <w:t>clk_out</w:t>
      </w:r>
      <w:proofErr w:type="spellEnd"/>
      <w:r w:rsidRPr="001926D0">
        <w:rPr>
          <w:kern w:val="0"/>
          <w:sz w:val="22"/>
          <w:szCs w:val="22"/>
          <w:lang w:eastAsia="en-US"/>
        </w:rPr>
        <w:t xml:space="preserve">, </w:t>
      </w:r>
      <w:proofErr w:type="spellStart"/>
      <w:r w:rsidRPr="001926D0">
        <w:rPr>
          <w:kern w:val="0"/>
          <w:sz w:val="22"/>
          <w:szCs w:val="22"/>
          <w:lang w:eastAsia="en-US"/>
        </w:rPr>
        <w:t>cnt</w:t>
      </w:r>
      <w:proofErr w:type="spellEnd"/>
      <w:r w:rsidRPr="001926D0">
        <w:rPr>
          <w:kern w:val="0"/>
          <w:sz w:val="22"/>
          <w:szCs w:val="22"/>
        </w:rPr>
        <w:t>}</w:t>
      </w:r>
      <w:r w:rsidRPr="001926D0">
        <w:rPr>
          <w:kern w:val="0"/>
          <w:sz w:val="22"/>
          <w:szCs w:val="22"/>
        </w:rPr>
        <w:t>歸零；否則當</w:t>
      </w:r>
      <w:proofErr w:type="spellStart"/>
      <w:r w:rsidRPr="001926D0">
        <w:rPr>
          <w:kern w:val="0"/>
          <w:sz w:val="22"/>
          <w:szCs w:val="22"/>
          <w:lang w:eastAsia="en-US"/>
        </w:rPr>
        <w:t>cnt</w:t>
      </w:r>
      <w:proofErr w:type="spellEnd"/>
      <w:r w:rsidR="00AE1CFB" w:rsidRPr="001926D0">
        <w:rPr>
          <w:kern w:val="0"/>
          <w:sz w:val="22"/>
          <w:szCs w:val="22"/>
        </w:rPr>
        <w:t>等於</w:t>
      </w:r>
      <w:r w:rsidRPr="001926D0">
        <w:rPr>
          <w:kern w:val="0"/>
          <w:sz w:val="22"/>
          <w:szCs w:val="22"/>
          <w:lang w:eastAsia="en-US"/>
        </w:rPr>
        <w:t>26'd50000000</w:t>
      </w:r>
      <w:r w:rsidR="00AE1CFB" w:rsidRPr="001926D0">
        <w:rPr>
          <w:kern w:val="0"/>
          <w:sz w:val="22"/>
          <w:szCs w:val="22"/>
        </w:rPr>
        <w:t>時，</w:t>
      </w:r>
      <w:proofErr w:type="spellStart"/>
      <w:r w:rsidR="00AE1CFB" w:rsidRPr="001926D0">
        <w:rPr>
          <w:kern w:val="0"/>
          <w:sz w:val="22"/>
          <w:szCs w:val="22"/>
        </w:rPr>
        <w:t>cnt</w:t>
      </w:r>
      <w:proofErr w:type="spellEnd"/>
      <w:r w:rsidR="00AE1CFB" w:rsidRPr="001926D0">
        <w:rPr>
          <w:kern w:val="0"/>
          <w:sz w:val="22"/>
          <w:szCs w:val="22"/>
        </w:rPr>
        <w:t>歸零，</w:t>
      </w:r>
      <w:proofErr w:type="spellStart"/>
      <w:r w:rsidR="00AE1CFB" w:rsidRPr="001926D0">
        <w:rPr>
          <w:kern w:val="0"/>
          <w:sz w:val="22"/>
          <w:szCs w:val="22"/>
        </w:rPr>
        <w:t>clk_out</w:t>
      </w:r>
      <w:proofErr w:type="spellEnd"/>
      <w:r w:rsidR="00AE1CFB" w:rsidRPr="001926D0">
        <w:rPr>
          <w:kern w:val="0"/>
          <w:sz w:val="22"/>
          <w:szCs w:val="22"/>
        </w:rPr>
        <w:t xml:space="preserve"> = </w:t>
      </w:r>
      <w:proofErr w:type="spellStart"/>
      <w:r w:rsidR="00AE1CFB" w:rsidRPr="001926D0">
        <w:rPr>
          <w:kern w:val="0"/>
          <w:sz w:val="22"/>
          <w:szCs w:val="22"/>
        </w:rPr>
        <w:t>clk_out</w:t>
      </w:r>
      <w:proofErr w:type="spellEnd"/>
      <w:proofErr w:type="gramStart"/>
      <w:r w:rsidR="00AE1CFB" w:rsidRPr="001926D0">
        <w:rPr>
          <w:kern w:val="0"/>
          <w:sz w:val="22"/>
          <w:szCs w:val="22"/>
        </w:rPr>
        <w:t>’</w:t>
      </w:r>
      <w:proofErr w:type="gramEnd"/>
      <w:r w:rsidR="00AE1CFB" w:rsidRPr="001926D0">
        <w:rPr>
          <w:kern w:val="0"/>
          <w:sz w:val="22"/>
          <w:szCs w:val="22"/>
        </w:rPr>
        <w:t>；</w:t>
      </w:r>
      <w:r w:rsidRPr="001926D0">
        <w:rPr>
          <w:kern w:val="0"/>
          <w:sz w:val="22"/>
          <w:szCs w:val="22"/>
        </w:rPr>
        <w:t>否則</w:t>
      </w:r>
      <w:r w:rsidRPr="001926D0">
        <w:rPr>
          <w:kern w:val="0"/>
          <w:sz w:val="22"/>
          <w:szCs w:val="22"/>
          <w:lang w:eastAsia="en-US"/>
        </w:rPr>
        <w:t>{</w:t>
      </w:r>
      <w:proofErr w:type="spellStart"/>
      <w:r w:rsidRPr="001926D0">
        <w:rPr>
          <w:kern w:val="0"/>
          <w:sz w:val="22"/>
          <w:szCs w:val="22"/>
          <w:lang w:eastAsia="en-US"/>
        </w:rPr>
        <w:t>clk_out</w:t>
      </w:r>
      <w:proofErr w:type="spellEnd"/>
      <w:r w:rsidRPr="001926D0">
        <w:rPr>
          <w:kern w:val="0"/>
          <w:sz w:val="22"/>
          <w:szCs w:val="22"/>
          <w:lang w:eastAsia="en-US"/>
        </w:rPr>
        <w:t xml:space="preserve">, </w:t>
      </w:r>
      <w:proofErr w:type="spellStart"/>
      <w:r w:rsidRPr="001926D0">
        <w:rPr>
          <w:kern w:val="0"/>
          <w:sz w:val="22"/>
          <w:szCs w:val="22"/>
          <w:lang w:eastAsia="en-US"/>
        </w:rPr>
        <w:t>cnt</w:t>
      </w:r>
      <w:proofErr w:type="spellEnd"/>
      <w:r w:rsidRPr="001926D0">
        <w:rPr>
          <w:kern w:val="0"/>
          <w:sz w:val="22"/>
          <w:szCs w:val="22"/>
        </w:rPr>
        <w:t>}</w:t>
      </w:r>
      <w:r w:rsidRPr="001926D0">
        <w:rPr>
          <w:kern w:val="0"/>
          <w:sz w:val="22"/>
          <w:szCs w:val="22"/>
        </w:rPr>
        <w:t>加</w:t>
      </w:r>
      <w:r w:rsidRPr="001926D0">
        <w:rPr>
          <w:kern w:val="0"/>
          <w:sz w:val="22"/>
          <w:szCs w:val="22"/>
        </w:rPr>
        <w:t>1</w:t>
      </w:r>
      <w:r w:rsidRPr="001926D0">
        <w:rPr>
          <w:kern w:val="0"/>
          <w:sz w:val="22"/>
          <w:szCs w:val="22"/>
        </w:rPr>
        <w:t>。</w:t>
      </w:r>
    </w:p>
    <w:p w14:paraId="3CB5B724" w14:textId="34C8F30F" w:rsidR="0060213F" w:rsidRPr="001926D0" w:rsidRDefault="0060213F" w:rsidP="0060213F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2385"/>
        <w:gridCol w:w="2375"/>
        <w:gridCol w:w="2384"/>
        <w:gridCol w:w="2400"/>
      </w:tblGrid>
      <w:tr w:rsidR="001926D0" w:rsidRPr="001926D0" w14:paraId="63DCD1ED" w14:textId="77777777" w:rsidTr="001926D0">
        <w:tc>
          <w:tcPr>
            <w:tcW w:w="2506" w:type="dxa"/>
          </w:tcPr>
          <w:p w14:paraId="391D08E6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I/O</w:t>
            </w:r>
          </w:p>
        </w:tc>
        <w:tc>
          <w:tcPr>
            <w:tcW w:w="2506" w:type="dxa"/>
          </w:tcPr>
          <w:p w14:paraId="29EB2D55" w14:textId="77777777" w:rsidR="001926D0" w:rsidRPr="001926D0" w:rsidRDefault="001926D0" w:rsidP="001926D0">
            <w:pPr>
              <w:pStyle w:val="af6"/>
              <w:ind w:leftChars="0" w:left="0"/>
            </w:pPr>
            <w:proofErr w:type="spellStart"/>
            <w:r w:rsidRPr="001926D0">
              <w:t>clk</w:t>
            </w:r>
            <w:proofErr w:type="spellEnd"/>
          </w:p>
        </w:tc>
        <w:tc>
          <w:tcPr>
            <w:tcW w:w="2506" w:type="dxa"/>
          </w:tcPr>
          <w:p w14:paraId="3E36DE2F" w14:textId="77777777" w:rsidR="001926D0" w:rsidRPr="001926D0" w:rsidRDefault="001926D0" w:rsidP="001926D0">
            <w:pPr>
              <w:pStyle w:val="af6"/>
              <w:ind w:leftChars="0" w:left="0"/>
            </w:pPr>
            <w:proofErr w:type="spellStart"/>
            <w:r w:rsidRPr="001926D0">
              <w:t>rst_n</w:t>
            </w:r>
            <w:proofErr w:type="spellEnd"/>
          </w:p>
        </w:tc>
        <w:tc>
          <w:tcPr>
            <w:tcW w:w="2506" w:type="dxa"/>
          </w:tcPr>
          <w:p w14:paraId="59F695C7" w14:textId="77777777" w:rsidR="001926D0" w:rsidRPr="001926D0" w:rsidRDefault="001926D0" w:rsidP="001926D0">
            <w:pPr>
              <w:pStyle w:val="af6"/>
              <w:ind w:leftChars="0" w:left="0"/>
            </w:pPr>
            <w:proofErr w:type="spellStart"/>
            <w:r w:rsidRPr="001926D0">
              <w:t>clk_out</w:t>
            </w:r>
            <w:proofErr w:type="spellEnd"/>
          </w:p>
        </w:tc>
      </w:tr>
      <w:tr w:rsidR="001926D0" w:rsidRPr="001926D0" w14:paraId="20178F7F" w14:textId="77777777" w:rsidTr="001926D0">
        <w:tc>
          <w:tcPr>
            <w:tcW w:w="2506" w:type="dxa"/>
          </w:tcPr>
          <w:p w14:paraId="296E5AC0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VOC</w:t>
            </w:r>
          </w:p>
        </w:tc>
        <w:tc>
          <w:tcPr>
            <w:tcW w:w="2506" w:type="dxa"/>
          </w:tcPr>
          <w:p w14:paraId="099C2F93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W5</w:t>
            </w:r>
          </w:p>
        </w:tc>
        <w:tc>
          <w:tcPr>
            <w:tcW w:w="2506" w:type="dxa"/>
          </w:tcPr>
          <w:p w14:paraId="47D9DA3E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V17</w:t>
            </w:r>
          </w:p>
        </w:tc>
        <w:tc>
          <w:tcPr>
            <w:tcW w:w="2506" w:type="dxa"/>
          </w:tcPr>
          <w:p w14:paraId="0B964D13" w14:textId="77777777" w:rsidR="001926D0" w:rsidRPr="001926D0" w:rsidRDefault="001926D0" w:rsidP="001926D0">
            <w:pPr>
              <w:pStyle w:val="af6"/>
              <w:ind w:leftChars="0" w:left="0"/>
            </w:pPr>
            <w:r w:rsidRPr="001926D0">
              <w:t>U16</w:t>
            </w:r>
          </w:p>
        </w:tc>
      </w:tr>
    </w:tbl>
    <w:p w14:paraId="1C21471D" w14:textId="77777777" w:rsidR="001926D0" w:rsidRPr="001926D0" w:rsidRDefault="001926D0" w:rsidP="001926D0">
      <w:pPr>
        <w:pStyle w:val="af6"/>
        <w:ind w:leftChars="0"/>
      </w:pPr>
    </w:p>
    <w:p w14:paraId="13B2FCC1" w14:textId="7B9BF702" w:rsidR="004825E9" w:rsidRPr="001926D0" w:rsidRDefault="004825E9" w:rsidP="004825E9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C328AF">
        <w:rPr>
          <w:rFonts w:hint="eastAsia"/>
          <w:b/>
          <w:sz w:val="28"/>
          <w:szCs w:val="28"/>
        </w:rPr>
        <w:t>3</w:t>
      </w:r>
      <w:r w:rsidRPr="001926D0">
        <w:rPr>
          <w:b/>
          <w:sz w:val="28"/>
          <w:szCs w:val="28"/>
        </w:rPr>
        <w:t>_3</w:t>
      </w:r>
    </w:p>
    <w:p w14:paraId="5497267E" w14:textId="77777777" w:rsidR="004825E9" w:rsidRPr="001926D0" w:rsidRDefault="004825E9" w:rsidP="004825E9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45AC9A52" w14:textId="2E32A461" w:rsidR="004825E9" w:rsidRPr="001926D0" w:rsidRDefault="004825E9" w:rsidP="004825E9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>I/P</w:t>
      </w:r>
    </w:p>
    <w:p w14:paraId="05D0747B" w14:textId="67469B65" w:rsidR="00185501" w:rsidRPr="001926D0" w:rsidRDefault="00185501" w:rsidP="00185501">
      <w:pPr>
        <w:pStyle w:val="af6"/>
        <w:ind w:leftChars="0"/>
      </w:pPr>
      <w:r w:rsidRPr="001926D0">
        <w:t xml:space="preserve">Input: </w:t>
      </w:r>
      <w:proofErr w:type="spellStart"/>
      <w:r w:rsidR="00AE1CFB" w:rsidRPr="001926D0">
        <w:t>clk</w:t>
      </w:r>
      <w:proofErr w:type="spellEnd"/>
      <w:r w:rsidR="00AE1CFB" w:rsidRPr="001926D0">
        <w:t xml:space="preserve">, </w:t>
      </w:r>
      <w:proofErr w:type="spellStart"/>
      <w:r w:rsidR="00AE1CFB" w:rsidRPr="001926D0">
        <w:t>rst_n</w:t>
      </w:r>
      <w:proofErr w:type="spellEnd"/>
    </w:p>
    <w:p w14:paraId="291156DF" w14:textId="7BB7225B" w:rsidR="00185501" w:rsidRPr="001926D0" w:rsidRDefault="00185501" w:rsidP="00185501">
      <w:pPr>
        <w:pStyle w:val="af6"/>
        <w:ind w:leftChars="0"/>
      </w:pPr>
      <w:r w:rsidRPr="001926D0">
        <w:t xml:space="preserve">Output: </w:t>
      </w:r>
      <w:proofErr w:type="gramStart"/>
      <w:r w:rsidR="00AE1CFB" w:rsidRPr="001926D0">
        <w:rPr>
          <w:kern w:val="0"/>
          <w:sz w:val="22"/>
          <w:szCs w:val="22"/>
          <w:lang w:eastAsia="en-US"/>
        </w:rPr>
        <w:t>t</w:t>
      </w:r>
      <w:r w:rsidRPr="001926D0">
        <w:rPr>
          <w:kern w:val="0"/>
          <w:sz w:val="22"/>
          <w:szCs w:val="22"/>
          <w:lang w:eastAsia="en-US"/>
        </w:rPr>
        <w:t>[</w:t>
      </w:r>
      <w:proofErr w:type="gramEnd"/>
      <w:r w:rsidRPr="001926D0">
        <w:rPr>
          <w:kern w:val="0"/>
          <w:sz w:val="22"/>
          <w:szCs w:val="22"/>
          <w:lang w:eastAsia="en-US"/>
        </w:rPr>
        <w:t>7:0]</w:t>
      </w:r>
    </w:p>
    <w:p w14:paraId="6DCA6E28" w14:textId="28F66600" w:rsidR="004825E9" w:rsidRPr="001926D0" w:rsidRDefault="004825E9" w:rsidP="00F251ED">
      <w:pPr>
        <w:numPr>
          <w:ilvl w:val="0"/>
          <w:numId w:val="17"/>
        </w:numPr>
      </w:pPr>
      <w:r w:rsidRPr="001926D0">
        <w:rPr>
          <w:szCs w:val="24"/>
        </w:rPr>
        <w:t>Block diagram</w:t>
      </w:r>
    </w:p>
    <w:p w14:paraId="09F0EF7E" w14:textId="6D9CF808" w:rsidR="004825E9" w:rsidRPr="001926D0" w:rsidRDefault="00AE1CFB" w:rsidP="004825E9">
      <w:pPr>
        <w:jc w:val="center"/>
        <w:rPr>
          <w:b/>
          <w:sz w:val="28"/>
          <w:szCs w:val="28"/>
        </w:rPr>
      </w:pPr>
      <w:r w:rsidRPr="001926D0">
        <w:rPr>
          <w:noProof/>
        </w:rPr>
        <w:lastRenderedPageBreak/>
        <w:drawing>
          <wp:inline distT="0" distB="0" distL="0" distR="0" wp14:anchorId="39E44950" wp14:editId="05DD4607">
            <wp:extent cx="1020763" cy="3681412"/>
            <wp:effectExtent l="3175" t="0" r="0" b="0"/>
            <wp:docPr id="9" name="圖片 9" descr="https://scontent.fkhh1-2.fna.fbcdn.net/v/t1.15752-9/53357841_728174880917318_7448103586304622592_n.jpg?_nc_cat=111&amp;_nc_ht=scontent.fkhh1-2.fna&amp;oh=e77f45fa80bae1a8ca0ae7ace6272419&amp;oe=5D271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hh1-2.fna.fbcdn.net/v/t1.15752-9/53357841_728174880917318_7448103586304622592_n.jpg?_nc_cat=111&amp;_nc_ht=scontent.fkhh1-2.fna&amp;oh=e77f45fa80bae1a8ca0ae7ace6272419&amp;oe=5D2711D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5" t="4201" r="30350" b="15279"/>
                    <a:stretch/>
                  </pic:blipFill>
                  <pic:spPr bwMode="auto">
                    <a:xfrm rot="16200000">
                      <a:off x="0" y="0"/>
                      <a:ext cx="1020763" cy="36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06B18" w14:textId="7A3E4B25" w:rsidR="004825E9" w:rsidRPr="001926D0" w:rsidRDefault="004825E9" w:rsidP="004825E9">
      <w:pPr>
        <w:rPr>
          <w:b/>
          <w:sz w:val="28"/>
          <w:szCs w:val="28"/>
        </w:rPr>
      </w:pPr>
      <w:bookmarkStart w:id="0" w:name="_GoBack"/>
      <w:bookmarkEnd w:id="0"/>
      <w:r w:rsidRPr="001926D0">
        <w:rPr>
          <w:b/>
          <w:sz w:val="28"/>
          <w:szCs w:val="28"/>
        </w:rPr>
        <w:t>Design Implementation</w:t>
      </w:r>
    </w:p>
    <w:p w14:paraId="6E6C39DA" w14:textId="77777777" w:rsidR="00AE1CFB" w:rsidRPr="001926D0" w:rsidRDefault="00AE1CFB" w:rsidP="00AE1CFB">
      <w:pPr>
        <w:pStyle w:val="af6"/>
        <w:numPr>
          <w:ilvl w:val="0"/>
          <w:numId w:val="19"/>
        </w:numPr>
        <w:ind w:leftChars="0"/>
      </w:pPr>
      <w:r w:rsidRPr="001926D0">
        <w:t>Truth table</w:t>
      </w:r>
    </w:p>
    <w:tbl>
      <w:tblPr>
        <w:tblW w:w="62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380"/>
        <w:gridCol w:w="320"/>
        <w:gridCol w:w="320"/>
        <w:gridCol w:w="320"/>
        <w:gridCol w:w="320"/>
        <w:gridCol w:w="320"/>
        <w:gridCol w:w="320"/>
        <w:gridCol w:w="320"/>
        <w:gridCol w:w="32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E1CFB" w:rsidRPr="001926D0" w14:paraId="45D10810" w14:textId="77777777" w:rsidTr="00AE1CFB">
        <w:trPr>
          <w:trHeight w:val="35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559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proofErr w:type="spellStart"/>
            <w:r w:rsidRPr="001926D0">
              <w:rPr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8518F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proofErr w:type="spellStart"/>
            <w:r w:rsidRPr="001926D0">
              <w:rPr>
                <w:color w:val="000000"/>
                <w:kern w:val="0"/>
                <w:szCs w:val="24"/>
              </w:rPr>
              <w:t>rst</w:t>
            </w:r>
            <w:proofErr w:type="spell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86A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CD7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765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BEF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285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2F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BC2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2579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23A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74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EF4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FDC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1DA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5F6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635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9DB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t'7</w:t>
            </w:r>
          </w:p>
        </w:tc>
      </w:tr>
      <w:tr w:rsidR="00AE1CFB" w:rsidRPr="001926D0" w14:paraId="67841DD1" w14:textId="77777777" w:rsidTr="00AE1CFB">
        <w:trPr>
          <w:trHeight w:val="35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297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56003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E78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BE7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E3A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34D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29DF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1CF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F81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7835F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39C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2FD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E23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22E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10B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648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EC80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CE7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</w:tr>
      <w:tr w:rsidR="00AE1CFB" w:rsidRPr="001926D0" w14:paraId="4C308F54" w14:textId="77777777" w:rsidTr="00AE1CFB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C76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8754A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2D8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E61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F95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25F1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7641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5E1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DD29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C25B10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67A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4339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A06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2A5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6D60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F2EF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ACB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C5E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</w:tr>
      <w:tr w:rsidR="00AE1CFB" w:rsidRPr="001926D0" w14:paraId="6FA7494B" w14:textId="77777777" w:rsidTr="00AE1CFB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63E0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6BF8AD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A3A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55A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567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E8C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C49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663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116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2332BF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A82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713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D43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691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6D8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A94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76E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AC7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</w:tr>
      <w:tr w:rsidR="00AE1CFB" w:rsidRPr="001926D0" w14:paraId="4F77C3CA" w14:textId="77777777" w:rsidTr="00AE1CFB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B52F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3ABE7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A95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1F9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7591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29F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0E5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4A1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0AB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6BA93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105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375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0A7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9AF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31C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3612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32C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8E6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</w:tr>
      <w:tr w:rsidR="00AE1CFB" w:rsidRPr="001926D0" w14:paraId="558E9E20" w14:textId="77777777" w:rsidTr="00AE1CFB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F9B5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DE645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C09C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EF3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38C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7F3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298B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7FEE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9D69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5F97B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27C3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4D57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D2D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3A4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DA86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3F9D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4A78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AEAA" w14:textId="77777777" w:rsidR="00AE1CFB" w:rsidRPr="001926D0" w:rsidRDefault="00AE1CFB" w:rsidP="001926D0">
            <w:pPr>
              <w:widowControl/>
              <w:jc w:val="right"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0</w:t>
            </w:r>
          </w:p>
        </w:tc>
      </w:tr>
    </w:tbl>
    <w:p w14:paraId="05FA7B85" w14:textId="78EB3134" w:rsidR="004825E9" w:rsidRPr="001926D0" w:rsidRDefault="004825E9" w:rsidP="004825E9">
      <w:pPr>
        <w:pStyle w:val="af6"/>
        <w:numPr>
          <w:ilvl w:val="0"/>
          <w:numId w:val="19"/>
        </w:numPr>
        <w:ind w:leftChars="0"/>
      </w:pPr>
      <w:r w:rsidRPr="001926D0">
        <w:t>Logic function</w:t>
      </w:r>
    </w:p>
    <w:p w14:paraId="658052DC" w14:textId="4BC330CE" w:rsidR="00C71E6C" w:rsidRPr="001926D0" w:rsidRDefault="00C71E6C" w:rsidP="00C71E6C">
      <w:pPr>
        <w:ind w:leftChars="200" w:left="480"/>
      </w:pPr>
      <w:r w:rsidRPr="001926D0">
        <w:t>將</w:t>
      </w:r>
      <w:r w:rsidRPr="001926D0">
        <w:t>lab3-2</w:t>
      </w:r>
      <w:r w:rsidRPr="001926D0">
        <w:t>的</w:t>
      </w:r>
      <w:proofErr w:type="spellStart"/>
      <w:r w:rsidRPr="001926D0">
        <w:t>clk_out</w:t>
      </w:r>
      <w:proofErr w:type="spellEnd"/>
      <w:r w:rsidRPr="001926D0">
        <w:t>作為此處的</w:t>
      </w:r>
      <w:proofErr w:type="spellStart"/>
      <w:r w:rsidRPr="001926D0">
        <w:t>clk</w:t>
      </w:r>
      <w:proofErr w:type="spellEnd"/>
      <w:r w:rsidRPr="001926D0">
        <w:t>，當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</w:t>
      </w:r>
    </w:p>
    <w:p w14:paraId="623D404F" w14:textId="33C9F31C" w:rsidR="00C71E6C" w:rsidRPr="001926D0" w:rsidRDefault="00C71E6C" w:rsidP="00C71E6C">
      <w:pPr>
        <w:ind w:leftChars="200" w:left="480"/>
      </w:pPr>
      <w:r w:rsidRPr="001926D0">
        <w:t xml:space="preserve">If </w:t>
      </w:r>
      <w:proofErr w:type="spellStart"/>
      <w:r w:rsidRPr="001926D0">
        <w:t>rst_n</w:t>
      </w:r>
      <w:proofErr w:type="spellEnd"/>
      <w:r w:rsidRPr="001926D0">
        <w:t xml:space="preserve"> = 1, </w:t>
      </w:r>
      <w:proofErr w:type="gramStart"/>
      <w:r w:rsidRPr="001926D0">
        <w:t>t[</w:t>
      </w:r>
      <w:proofErr w:type="gramEnd"/>
      <w:r w:rsidRPr="001926D0">
        <w:t>0] &lt;= t[1];</w:t>
      </w:r>
    </w:p>
    <w:p w14:paraId="62D8F8DA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1] &lt;= t[2];</w:t>
      </w:r>
    </w:p>
    <w:p w14:paraId="38CFC173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2] &lt;= t[3];</w:t>
      </w:r>
    </w:p>
    <w:p w14:paraId="153D3518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3] &lt;= t[4];</w:t>
      </w:r>
    </w:p>
    <w:p w14:paraId="682A84CD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4] &lt;= t[5];</w:t>
      </w:r>
    </w:p>
    <w:p w14:paraId="42359752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5] &lt;= t[6];</w:t>
      </w:r>
    </w:p>
    <w:p w14:paraId="1CFAFF61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6] &lt;= t[7];</w:t>
      </w:r>
    </w:p>
    <w:p w14:paraId="6423F6DD" w14:textId="77777777" w:rsidR="00C71E6C" w:rsidRPr="001926D0" w:rsidRDefault="00C71E6C" w:rsidP="00C71E6C">
      <w:pPr>
        <w:ind w:leftChars="200" w:left="480"/>
      </w:pPr>
      <w:r w:rsidRPr="001926D0">
        <w:t xml:space="preserve">          </w:t>
      </w:r>
      <w:proofErr w:type="gramStart"/>
      <w:r w:rsidRPr="001926D0">
        <w:t>t[</w:t>
      </w:r>
      <w:proofErr w:type="gramEnd"/>
      <w:r w:rsidRPr="001926D0">
        <w:t>7] &lt;= t[0];</w:t>
      </w:r>
    </w:p>
    <w:p w14:paraId="52C27931" w14:textId="77777777" w:rsidR="00C71E6C" w:rsidRPr="001926D0" w:rsidRDefault="00C71E6C" w:rsidP="00C71E6C">
      <w:pPr>
        <w:ind w:leftChars="200" w:left="480"/>
      </w:pPr>
      <w:r w:rsidRPr="001926D0">
        <w:t xml:space="preserve">If </w:t>
      </w:r>
      <w:proofErr w:type="spellStart"/>
      <w:r w:rsidRPr="001926D0">
        <w:t>rst_n</w:t>
      </w:r>
      <w:proofErr w:type="spellEnd"/>
      <w:r w:rsidRPr="001926D0">
        <w:t xml:space="preserve"> = 0, t = 01010101</w:t>
      </w:r>
    </w:p>
    <w:p w14:paraId="1E464281" w14:textId="1A342E13" w:rsidR="00185501" w:rsidRPr="001926D0" w:rsidRDefault="00185501" w:rsidP="00185501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W w:w="58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520"/>
        <w:gridCol w:w="500"/>
        <w:gridCol w:w="520"/>
        <w:gridCol w:w="520"/>
        <w:gridCol w:w="580"/>
        <w:gridCol w:w="520"/>
        <w:gridCol w:w="520"/>
        <w:gridCol w:w="520"/>
        <w:gridCol w:w="460"/>
        <w:gridCol w:w="600"/>
      </w:tblGrid>
      <w:tr w:rsidR="001926D0" w:rsidRPr="001926D0" w14:paraId="5C439C16" w14:textId="77777777" w:rsidTr="001926D0">
        <w:trPr>
          <w:trHeight w:val="34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2B8D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A274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1B00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A732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D4A0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BF17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9B57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251B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681C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t7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B1D9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proofErr w:type="spellStart"/>
            <w:r w:rsidRPr="001926D0">
              <w:rPr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83BB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proofErr w:type="spellStart"/>
            <w:r w:rsidRPr="001926D0">
              <w:rPr>
                <w:color w:val="000000"/>
                <w:kern w:val="0"/>
                <w:szCs w:val="24"/>
              </w:rPr>
              <w:t>rst_n</w:t>
            </w:r>
            <w:proofErr w:type="spellEnd"/>
          </w:p>
        </w:tc>
      </w:tr>
      <w:tr w:rsidR="001926D0" w:rsidRPr="001926D0" w14:paraId="34F92C1D" w14:textId="77777777" w:rsidTr="001926D0">
        <w:trPr>
          <w:trHeight w:val="34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DB46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D9C2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U16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AC56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E19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364F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U19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5116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V19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9169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W18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2982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U15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3B30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U14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8DE8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V14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E595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W5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58F9" w14:textId="77777777" w:rsidR="001926D0" w:rsidRPr="001926D0" w:rsidRDefault="001926D0" w:rsidP="001926D0">
            <w:pPr>
              <w:widowControl/>
              <w:rPr>
                <w:color w:val="000000"/>
                <w:kern w:val="0"/>
                <w:szCs w:val="24"/>
              </w:rPr>
            </w:pPr>
            <w:r w:rsidRPr="001926D0">
              <w:rPr>
                <w:color w:val="000000"/>
                <w:kern w:val="0"/>
                <w:szCs w:val="24"/>
              </w:rPr>
              <w:t>V17</w:t>
            </w:r>
          </w:p>
        </w:tc>
      </w:tr>
    </w:tbl>
    <w:p w14:paraId="1DC0B037" w14:textId="223DF9C9" w:rsidR="00DB446D" w:rsidRPr="001926D0" w:rsidRDefault="008051E4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Discussion</w:t>
      </w:r>
    </w:p>
    <w:p w14:paraId="75F0F82B" w14:textId="2116A57D" w:rsidR="00DB446D" w:rsidRPr="001926D0" w:rsidRDefault="001926D0" w:rsidP="00DB446D">
      <w:r>
        <w:rPr>
          <w:rFonts w:hint="eastAsia"/>
        </w:rPr>
        <w:t>第一題與第二題基本上原理一樣，但第二題因為是要做</w:t>
      </w:r>
      <w:r>
        <w:rPr>
          <w:rFonts w:hint="eastAsia"/>
        </w:rPr>
        <w:t>1hz</w:t>
      </w:r>
      <w:proofErr w:type="gramStart"/>
      <w:r>
        <w:rPr>
          <w:rFonts w:hint="eastAsia"/>
        </w:rPr>
        <w:t>的除頻器</w:t>
      </w:r>
      <w:proofErr w:type="gramEnd"/>
      <w:r>
        <w:rPr>
          <w:rFonts w:hint="eastAsia"/>
        </w:rPr>
        <w:t>，因此會多了一個判斷</w:t>
      </w:r>
      <w:proofErr w:type="spellStart"/>
      <w:r>
        <w:rPr>
          <w:rFonts w:hint="eastAsia"/>
        </w:rPr>
        <w:t>tmp_cnt</w:t>
      </w:r>
      <w:proofErr w:type="spellEnd"/>
      <w:r>
        <w:rPr>
          <w:rFonts w:hint="eastAsia"/>
        </w:rPr>
        <w:t>等於</w:t>
      </w:r>
      <w:r>
        <w:rPr>
          <w:rFonts w:hint="eastAsia"/>
        </w:rPr>
        <w:t>26</w:t>
      </w:r>
      <w:proofErr w:type="gramStart"/>
      <w:r>
        <w:t>’</w:t>
      </w:r>
      <w:proofErr w:type="gramEnd"/>
      <w:r>
        <w:rPr>
          <w:rFonts w:hint="eastAsia"/>
        </w:rPr>
        <w:t>d50000000</w:t>
      </w:r>
      <w:r>
        <w:rPr>
          <w:rFonts w:hint="eastAsia"/>
        </w:rPr>
        <w:t>的步驟。</w:t>
      </w:r>
      <w:proofErr w:type="gramStart"/>
      <w:r>
        <w:rPr>
          <w:rFonts w:hint="eastAsia"/>
        </w:rPr>
        <w:t>兩題皆是</w:t>
      </w:r>
      <w:proofErr w:type="gramEnd"/>
      <w:r>
        <w:rPr>
          <w:rFonts w:hint="eastAsia"/>
        </w:rPr>
        <w:t>透過加法器</w:t>
      </w:r>
      <w:proofErr w:type="gramStart"/>
      <w:r>
        <w:rPr>
          <w:rFonts w:hint="eastAsia"/>
        </w:rPr>
        <w:t>計算除頻次數</w:t>
      </w:r>
      <w:proofErr w:type="gramEnd"/>
      <w:r>
        <w:rPr>
          <w:rFonts w:hint="eastAsia"/>
        </w:rPr>
        <w:t>，觀察附表可看出其規律。第三題則是結合</w:t>
      </w:r>
      <w:r w:rsidR="00C727ED">
        <w:rPr>
          <w:rFonts w:hint="eastAsia"/>
        </w:rPr>
        <w:t>第二題與</w:t>
      </w:r>
      <w:r w:rsidR="00C727ED">
        <w:rPr>
          <w:rFonts w:hint="eastAsia"/>
        </w:rPr>
        <w:t>prelab2</w:t>
      </w:r>
      <w:r w:rsidR="00C727ED">
        <w:rPr>
          <w:rFonts w:hint="eastAsia"/>
        </w:rPr>
        <w:t>，將第二題的</w:t>
      </w:r>
      <w:proofErr w:type="spellStart"/>
      <w:r w:rsidR="00C727ED">
        <w:rPr>
          <w:rFonts w:hint="eastAsia"/>
        </w:rPr>
        <w:t>clk_out</w:t>
      </w:r>
      <w:proofErr w:type="spellEnd"/>
      <w:r w:rsidR="00C727ED">
        <w:rPr>
          <w:rFonts w:hint="eastAsia"/>
        </w:rPr>
        <w:t>作為</w:t>
      </w:r>
      <w:r w:rsidR="00C727ED">
        <w:rPr>
          <w:rFonts w:hint="eastAsia"/>
        </w:rPr>
        <w:t>p</w:t>
      </w:r>
      <w:r w:rsidR="00C727ED">
        <w:t>relab</w:t>
      </w:r>
      <w:r w:rsidR="00C727ED">
        <w:rPr>
          <w:rFonts w:hint="eastAsia"/>
        </w:rPr>
        <w:t>的</w:t>
      </w:r>
      <w:proofErr w:type="spellStart"/>
      <w:r w:rsidR="00C727ED">
        <w:rPr>
          <w:rFonts w:hint="eastAsia"/>
        </w:rPr>
        <w:t>clk</w:t>
      </w:r>
      <w:proofErr w:type="spellEnd"/>
      <w:r w:rsidR="00C727ED">
        <w:rPr>
          <w:rFonts w:hint="eastAsia"/>
        </w:rPr>
        <w:t>。</w:t>
      </w:r>
    </w:p>
    <w:p w14:paraId="5329ADE3" w14:textId="3D4F7980" w:rsidR="00623FBC" w:rsidRPr="001926D0" w:rsidRDefault="00623FBC" w:rsidP="00623FBC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Conclusion</w:t>
      </w:r>
    </w:p>
    <w:p w14:paraId="2CF506C8" w14:textId="258338EB" w:rsidR="00E00566" w:rsidRPr="001926D0" w:rsidRDefault="00C727ED" w:rsidP="00623FBC">
      <w:r>
        <w:rPr>
          <w:rFonts w:hint="eastAsia"/>
        </w:rPr>
        <w:t>這次實驗的原理主要著重</w:t>
      </w:r>
      <w:proofErr w:type="gramStart"/>
      <w:r>
        <w:rPr>
          <w:rFonts w:hint="eastAsia"/>
        </w:rPr>
        <w:t>於除頻</w:t>
      </w:r>
      <w:proofErr w:type="gramEnd"/>
      <w:r>
        <w:rPr>
          <w:rFonts w:hint="eastAsia"/>
        </w:rPr>
        <w:t>器的部分，如果沒</w:t>
      </w:r>
      <w:proofErr w:type="gramStart"/>
      <w:r>
        <w:rPr>
          <w:rFonts w:hint="eastAsia"/>
        </w:rPr>
        <w:t>搞懂其原理</w:t>
      </w:r>
      <w:proofErr w:type="gramEnd"/>
      <w:r>
        <w:rPr>
          <w:rFonts w:hint="eastAsia"/>
        </w:rPr>
        <w:t>與</w:t>
      </w:r>
      <w:r>
        <w:rPr>
          <w:rFonts w:hint="eastAsia"/>
        </w:rPr>
        <w:t>f</w:t>
      </w:r>
      <w:r>
        <w:t>lip flop</w:t>
      </w:r>
      <w:r>
        <w:rPr>
          <w:rFonts w:hint="eastAsia"/>
        </w:rPr>
        <w:t>的用法，會很容易出錯。</w:t>
      </w:r>
      <w:r w:rsidR="00E6658D" w:rsidRPr="00E6658D">
        <w:rPr>
          <w:rFonts w:hint="eastAsia"/>
        </w:rPr>
        <w:t>接上電路板的</w:t>
      </w:r>
      <w:r w:rsidR="00E6658D" w:rsidRPr="00E6658D">
        <w:rPr>
          <w:rFonts w:hint="eastAsia"/>
        </w:rPr>
        <w:t xml:space="preserve"> </w:t>
      </w:r>
      <w:proofErr w:type="spellStart"/>
      <w:r w:rsidR="00E6658D" w:rsidRPr="00E6658D">
        <w:rPr>
          <w:rFonts w:hint="eastAsia"/>
        </w:rPr>
        <w:t>clk</w:t>
      </w:r>
      <w:proofErr w:type="spellEnd"/>
      <w:r w:rsidR="00E6658D">
        <w:rPr>
          <w:rFonts w:hint="eastAsia"/>
        </w:rPr>
        <w:t>，</w:t>
      </w:r>
      <w:r w:rsidR="00E6658D" w:rsidRPr="00E6658D">
        <w:rPr>
          <w:rFonts w:hint="eastAsia"/>
        </w:rPr>
        <w:t>其頻率所引起的訊號</w:t>
      </w:r>
      <w:r w:rsidR="00E6658D">
        <w:rPr>
          <w:rFonts w:hint="eastAsia"/>
        </w:rPr>
        <w:t>是</w:t>
      </w:r>
      <w:r w:rsidR="00E6658D" w:rsidRPr="00E6658D">
        <w:rPr>
          <w:rFonts w:hint="eastAsia"/>
        </w:rPr>
        <w:t>有週期</w:t>
      </w:r>
      <w:r w:rsidR="00E6658D">
        <w:rPr>
          <w:rFonts w:hint="eastAsia"/>
        </w:rPr>
        <w:t>的，</w:t>
      </w:r>
      <w:r w:rsidR="00E6658D" w:rsidRPr="00E6658D">
        <w:rPr>
          <w:rFonts w:hint="eastAsia"/>
        </w:rPr>
        <w:t>只是因為過快導致肉眼無法辨識</w:t>
      </w:r>
      <w:r w:rsidR="00E6658D">
        <w:rPr>
          <w:rFonts w:hint="eastAsia"/>
        </w:rPr>
        <w:t>，</w:t>
      </w:r>
      <w:r w:rsidR="00E6658D" w:rsidRPr="00E6658D">
        <w:rPr>
          <w:rFonts w:hint="eastAsia"/>
        </w:rPr>
        <w:t>因此</w:t>
      </w:r>
      <w:r w:rsidR="00E6658D">
        <w:rPr>
          <w:rFonts w:hint="eastAsia"/>
        </w:rPr>
        <w:t>經過</w:t>
      </w:r>
      <w:proofErr w:type="gramStart"/>
      <w:r w:rsidR="00E6658D">
        <w:rPr>
          <w:rFonts w:hint="eastAsia"/>
        </w:rPr>
        <w:t>除頻後</w:t>
      </w:r>
      <w:proofErr w:type="gramEnd"/>
      <w:r w:rsidR="00E6658D">
        <w:rPr>
          <w:rFonts w:hint="eastAsia"/>
        </w:rPr>
        <w:t>則可以看出其頻率。藉由不同</w:t>
      </w:r>
      <w:r w:rsidR="00E6658D">
        <w:rPr>
          <w:rFonts w:hint="eastAsia"/>
        </w:rPr>
        <w:t>counter</w:t>
      </w:r>
      <w:r w:rsidR="00E6658D">
        <w:rPr>
          <w:rFonts w:hint="eastAsia"/>
        </w:rPr>
        <w:t>與條件的搭配，可以做出不同</w:t>
      </w:r>
      <w:proofErr w:type="gramStart"/>
      <w:r w:rsidR="00E6658D">
        <w:rPr>
          <w:rFonts w:hint="eastAsia"/>
        </w:rPr>
        <w:t>的除頻器</w:t>
      </w:r>
      <w:proofErr w:type="gramEnd"/>
      <w:r w:rsidR="00E6658D">
        <w:rPr>
          <w:rFonts w:hint="eastAsia"/>
        </w:rPr>
        <w:t>。</w:t>
      </w:r>
    </w:p>
    <w:sectPr w:rsidR="00E00566" w:rsidRPr="001926D0" w:rsidSect="00DB446D">
      <w:headerReference w:type="default" r:id="rId9"/>
      <w:footerReference w:type="default" r:id="rId10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9E49" w14:textId="77777777" w:rsidR="00542305" w:rsidRDefault="00542305">
      <w:r>
        <w:separator/>
      </w:r>
    </w:p>
  </w:endnote>
  <w:endnote w:type="continuationSeparator" w:id="0">
    <w:p w14:paraId="754C823D" w14:textId="77777777" w:rsidR="00542305" w:rsidRDefault="0054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1926D0" w:rsidRPr="000F6921" w:rsidRDefault="001926D0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21DEF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0BBAA" w14:textId="77777777" w:rsidR="00542305" w:rsidRDefault="00542305">
      <w:r>
        <w:separator/>
      </w:r>
    </w:p>
  </w:footnote>
  <w:footnote w:type="continuationSeparator" w:id="0">
    <w:p w14:paraId="6607C38B" w14:textId="77777777" w:rsidR="00542305" w:rsidRDefault="00542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1926D0" w:rsidRPr="000F6921" w:rsidRDefault="001926D0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0326D1F"/>
    <w:multiLevelType w:val="hybridMultilevel"/>
    <w:tmpl w:val="A74E04FA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6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25"/>
  </w:num>
  <w:num w:numId="5">
    <w:abstractNumId w:val="21"/>
  </w:num>
  <w:num w:numId="6">
    <w:abstractNumId w:val="9"/>
  </w:num>
  <w:num w:numId="7">
    <w:abstractNumId w:val="15"/>
  </w:num>
  <w:num w:numId="8">
    <w:abstractNumId w:val="19"/>
  </w:num>
  <w:num w:numId="9">
    <w:abstractNumId w:val="6"/>
  </w:num>
  <w:num w:numId="10">
    <w:abstractNumId w:val="3"/>
  </w:num>
  <w:num w:numId="11">
    <w:abstractNumId w:val="7"/>
  </w:num>
  <w:num w:numId="12">
    <w:abstractNumId w:val="27"/>
  </w:num>
  <w:num w:numId="13">
    <w:abstractNumId w:val="10"/>
  </w:num>
  <w:num w:numId="14">
    <w:abstractNumId w:val="2"/>
  </w:num>
  <w:num w:numId="15">
    <w:abstractNumId w:val="24"/>
  </w:num>
  <w:num w:numId="16">
    <w:abstractNumId w:val="26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  <w:num w:numId="21">
    <w:abstractNumId w:val="1"/>
  </w:num>
  <w:num w:numId="22">
    <w:abstractNumId w:val="0"/>
  </w:num>
  <w:num w:numId="23">
    <w:abstractNumId w:val="12"/>
  </w:num>
  <w:num w:numId="24">
    <w:abstractNumId w:val="14"/>
  </w:num>
  <w:num w:numId="25">
    <w:abstractNumId w:val="20"/>
  </w:num>
  <w:num w:numId="26">
    <w:abstractNumId w:val="5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87104"/>
    <w:rsid w:val="000C71B4"/>
    <w:rsid w:val="00102EAE"/>
    <w:rsid w:val="00162779"/>
    <w:rsid w:val="00185501"/>
    <w:rsid w:val="001926D0"/>
    <w:rsid w:val="002050D8"/>
    <w:rsid w:val="00205E11"/>
    <w:rsid w:val="002167E5"/>
    <w:rsid w:val="002204E3"/>
    <w:rsid w:val="00244ACB"/>
    <w:rsid w:val="00254581"/>
    <w:rsid w:val="00284F8C"/>
    <w:rsid w:val="002943C6"/>
    <w:rsid w:val="00296429"/>
    <w:rsid w:val="002B0519"/>
    <w:rsid w:val="002D71F1"/>
    <w:rsid w:val="003602A6"/>
    <w:rsid w:val="003630B9"/>
    <w:rsid w:val="00370888"/>
    <w:rsid w:val="003E528B"/>
    <w:rsid w:val="00445021"/>
    <w:rsid w:val="00445ED0"/>
    <w:rsid w:val="00455DAD"/>
    <w:rsid w:val="004749B6"/>
    <w:rsid w:val="004825E9"/>
    <w:rsid w:val="004C67E9"/>
    <w:rsid w:val="004E5838"/>
    <w:rsid w:val="00500878"/>
    <w:rsid w:val="0052291A"/>
    <w:rsid w:val="00542305"/>
    <w:rsid w:val="00567CA6"/>
    <w:rsid w:val="005A532E"/>
    <w:rsid w:val="005F0E57"/>
    <w:rsid w:val="0060213F"/>
    <w:rsid w:val="00623FBC"/>
    <w:rsid w:val="00642E48"/>
    <w:rsid w:val="00666931"/>
    <w:rsid w:val="006702DC"/>
    <w:rsid w:val="006C7EC1"/>
    <w:rsid w:val="006D0D1A"/>
    <w:rsid w:val="006F38D7"/>
    <w:rsid w:val="0070410A"/>
    <w:rsid w:val="00704E5A"/>
    <w:rsid w:val="007175A9"/>
    <w:rsid w:val="00733898"/>
    <w:rsid w:val="00734EE2"/>
    <w:rsid w:val="007653CF"/>
    <w:rsid w:val="00775E5E"/>
    <w:rsid w:val="00796466"/>
    <w:rsid w:val="007B075F"/>
    <w:rsid w:val="007B577C"/>
    <w:rsid w:val="007D1D6B"/>
    <w:rsid w:val="007E3660"/>
    <w:rsid w:val="008051E4"/>
    <w:rsid w:val="00840991"/>
    <w:rsid w:val="0084305F"/>
    <w:rsid w:val="008C3E3D"/>
    <w:rsid w:val="008C76EE"/>
    <w:rsid w:val="008D08CD"/>
    <w:rsid w:val="008D1FED"/>
    <w:rsid w:val="008E4B84"/>
    <w:rsid w:val="00915EED"/>
    <w:rsid w:val="00945A36"/>
    <w:rsid w:val="00975B15"/>
    <w:rsid w:val="009E1217"/>
    <w:rsid w:val="009F1D69"/>
    <w:rsid w:val="009F5CFD"/>
    <w:rsid w:val="00A309DF"/>
    <w:rsid w:val="00A42966"/>
    <w:rsid w:val="00A746F5"/>
    <w:rsid w:val="00AB540C"/>
    <w:rsid w:val="00AC2764"/>
    <w:rsid w:val="00AE1CFB"/>
    <w:rsid w:val="00AF0531"/>
    <w:rsid w:val="00B009B5"/>
    <w:rsid w:val="00B05CB6"/>
    <w:rsid w:val="00B06251"/>
    <w:rsid w:val="00B5521A"/>
    <w:rsid w:val="00B81D7D"/>
    <w:rsid w:val="00BA6E09"/>
    <w:rsid w:val="00BE3F34"/>
    <w:rsid w:val="00BF68CD"/>
    <w:rsid w:val="00C328AF"/>
    <w:rsid w:val="00C34484"/>
    <w:rsid w:val="00C363FF"/>
    <w:rsid w:val="00C37AA1"/>
    <w:rsid w:val="00C44152"/>
    <w:rsid w:val="00C4696E"/>
    <w:rsid w:val="00C663CA"/>
    <w:rsid w:val="00C71E6C"/>
    <w:rsid w:val="00C727ED"/>
    <w:rsid w:val="00C73983"/>
    <w:rsid w:val="00C76E99"/>
    <w:rsid w:val="00CD25E5"/>
    <w:rsid w:val="00D14865"/>
    <w:rsid w:val="00D16585"/>
    <w:rsid w:val="00D63B00"/>
    <w:rsid w:val="00D66E99"/>
    <w:rsid w:val="00D83E17"/>
    <w:rsid w:val="00D85184"/>
    <w:rsid w:val="00D8746D"/>
    <w:rsid w:val="00DB196E"/>
    <w:rsid w:val="00DB2779"/>
    <w:rsid w:val="00DB446D"/>
    <w:rsid w:val="00E00566"/>
    <w:rsid w:val="00E4395F"/>
    <w:rsid w:val="00E6658D"/>
    <w:rsid w:val="00E7710E"/>
    <w:rsid w:val="00E77174"/>
    <w:rsid w:val="00E80E75"/>
    <w:rsid w:val="00EA5EA5"/>
    <w:rsid w:val="00EB5B77"/>
    <w:rsid w:val="00EE0539"/>
    <w:rsid w:val="00F00854"/>
    <w:rsid w:val="00F251ED"/>
    <w:rsid w:val="00F5629C"/>
    <w:rsid w:val="00F842F4"/>
    <w:rsid w:val="00F87D87"/>
    <w:rsid w:val="00F903F2"/>
    <w:rsid w:val="00FA1897"/>
    <w:rsid w:val="00FC0128"/>
    <w:rsid w:val="00FC14DB"/>
    <w:rsid w:val="00FC6CA3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C071BBA0-C6D0-4DB3-814B-CD6E28EC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100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8</cp:revision>
  <cp:lastPrinted>2007-02-24T05:31:00Z</cp:lastPrinted>
  <dcterms:created xsi:type="dcterms:W3CDTF">2019-03-16T04:12:00Z</dcterms:created>
  <dcterms:modified xsi:type="dcterms:W3CDTF">2019-03-16T05:53:00Z</dcterms:modified>
</cp:coreProperties>
</file>